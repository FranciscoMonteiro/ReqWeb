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DC9" w:rsidRPr="00AD14AE" w:rsidRDefault="00EE0DC9" w:rsidP="0067260D"/>
    <w:p w:rsidR="00EE0DC9" w:rsidRPr="00AD14AE" w:rsidRDefault="00EE0DC9" w:rsidP="0067260D"/>
    <w:p w:rsidR="00EE0DC9" w:rsidRPr="00AD14AE" w:rsidRDefault="006A76C4" w:rsidP="0067260D">
      <w:r w:rsidRPr="00AD14AE">
        <w:tab/>
      </w:r>
    </w:p>
    <w:p w:rsidR="00EE0DC9" w:rsidRPr="00AD14AE" w:rsidRDefault="00EE0DC9" w:rsidP="0067260D"/>
    <w:p w:rsidR="007D554E" w:rsidRPr="00AD14AE" w:rsidRDefault="007D554E" w:rsidP="0067260D"/>
    <w:p w:rsidR="00EE0DC9" w:rsidRPr="00AD14AE" w:rsidRDefault="00EE0DC9" w:rsidP="0067260D"/>
    <w:p w:rsidR="00D13ED9" w:rsidRPr="00AD14AE" w:rsidRDefault="00714862" w:rsidP="00714862">
      <w:pPr>
        <w:tabs>
          <w:tab w:val="left" w:pos="3366"/>
        </w:tabs>
      </w:pPr>
      <w:r w:rsidRPr="00AD14AE">
        <w:tab/>
      </w:r>
    </w:p>
    <w:p w:rsidR="00D91FA4" w:rsidRPr="00AD14AE" w:rsidRDefault="00D91FA4" w:rsidP="0067260D"/>
    <w:p w:rsidR="00147976" w:rsidRPr="00AD14AE" w:rsidRDefault="00116E55" w:rsidP="008A1C86">
      <w:pPr>
        <w:pStyle w:val="AltranCoverTitleStyle"/>
      </w:pPr>
      <w:r>
        <w:t>$</w:t>
      </w:r>
      <w:proofErr w:type="spellStart"/>
      <w:r>
        <w:t>NomeProjecto</w:t>
      </w:r>
      <w:proofErr w:type="spellEnd"/>
    </w:p>
    <w:p w:rsidR="00A93FBE" w:rsidRPr="00AD14AE" w:rsidRDefault="00A93FBE" w:rsidP="00A93FBE"/>
    <w:p w:rsidR="00A25ACA" w:rsidRPr="00AD14AE" w:rsidRDefault="00A25ACA" w:rsidP="00583FE5">
      <w:pPr>
        <w:pStyle w:val="AltranTitle"/>
        <w:jc w:val="right"/>
        <w:rPr>
          <w:rFonts w:ascii="Lucida Sans Unicode" w:hAnsi="Lucida Sans Unicode" w:cs="Lucida Sans Unicode"/>
          <w:color w:val="808080"/>
          <w:sz w:val="44"/>
          <w:szCs w:val="20"/>
          <w:lang w:val="pt-PT"/>
        </w:rPr>
      </w:pPr>
    </w:p>
    <w:p w:rsidR="00147976" w:rsidRPr="00AD14AE" w:rsidRDefault="00147976" w:rsidP="008A1C86">
      <w:pPr>
        <w:pStyle w:val="AltranCoverSubTitleStyle"/>
      </w:pPr>
      <w:r w:rsidRPr="00AD14AE">
        <w:t>Análise e Especificação de Requisitos</w:t>
      </w:r>
    </w:p>
    <w:p w:rsidR="00EE0DC9" w:rsidRPr="00AD14AE" w:rsidRDefault="00EE0DC9" w:rsidP="0067260D"/>
    <w:p w:rsidR="00EE0DC9" w:rsidRPr="00AD14AE" w:rsidRDefault="008127D9" w:rsidP="008127D9">
      <w:pPr>
        <w:tabs>
          <w:tab w:val="left" w:pos="2193"/>
        </w:tabs>
      </w:pPr>
      <w:r w:rsidRPr="00AD14AE">
        <w:tab/>
      </w:r>
    </w:p>
    <w:p w:rsidR="00EE0DC9" w:rsidRPr="00AD14AE" w:rsidRDefault="00EE0DC9" w:rsidP="0067260D">
      <w:pPr>
        <w:pStyle w:val="HeaderBase"/>
        <w:rPr>
          <w:rFonts w:asciiTheme="minorHAnsi" w:hAnsiTheme="minorHAnsi"/>
        </w:rPr>
      </w:pPr>
    </w:p>
    <w:p w:rsidR="00F6151D" w:rsidRPr="00AD14AE" w:rsidRDefault="00F6151D" w:rsidP="0067260D">
      <w:pPr>
        <w:pStyle w:val="HeaderBase"/>
        <w:rPr>
          <w:rFonts w:asciiTheme="minorHAnsi" w:hAnsiTheme="minorHAnsi"/>
        </w:rPr>
      </w:pPr>
    </w:p>
    <w:p w:rsidR="00EE0DC9" w:rsidRPr="00AD14AE" w:rsidRDefault="00EE0DC9" w:rsidP="0067260D">
      <w:pPr>
        <w:pStyle w:val="HeaderBase"/>
        <w:rPr>
          <w:rFonts w:asciiTheme="minorHAnsi" w:hAnsiTheme="minorHAnsi"/>
        </w:rPr>
      </w:pPr>
    </w:p>
    <w:p w:rsidR="00420608" w:rsidRPr="00AD14AE" w:rsidRDefault="00420608" w:rsidP="0067260D">
      <w:pPr>
        <w:pStyle w:val="HeaderBase"/>
        <w:rPr>
          <w:rFonts w:asciiTheme="minorHAnsi" w:hAnsiTheme="minorHAnsi"/>
        </w:rPr>
      </w:pPr>
    </w:p>
    <w:p w:rsidR="00420608" w:rsidRPr="00AD14AE" w:rsidRDefault="00420608" w:rsidP="0067260D">
      <w:pPr>
        <w:pStyle w:val="HeaderBase"/>
        <w:rPr>
          <w:rFonts w:asciiTheme="minorHAnsi" w:hAnsiTheme="minorHAnsi"/>
        </w:rPr>
      </w:pPr>
    </w:p>
    <w:p w:rsidR="00EE0DC9" w:rsidRPr="00AD14AE" w:rsidRDefault="00EE0DC9" w:rsidP="0067260D">
      <w:pPr>
        <w:pStyle w:val="HeaderBase"/>
        <w:rPr>
          <w:rFonts w:asciiTheme="minorHAnsi" w:hAnsiTheme="minorHAnsi"/>
        </w:rPr>
      </w:pPr>
    </w:p>
    <w:p w:rsidR="009C3C3D" w:rsidRPr="00AD14AE" w:rsidRDefault="009C3C3D" w:rsidP="0067260D">
      <w:pPr>
        <w:pStyle w:val="HeaderBase"/>
        <w:rPr>
          <w:rFonts w:asciiTheme="minorHAnsi" w:hAnsiTheme="minorHAnsi"/>
        </w:rPr>
      </w:pPr>
    </w:p>
    <w:p w:rsidR="009C3C3D" w:rsidRPr="00AD14AE" w:rsidRDefault="009C3C3D" w:rsidP="0067260D">
      <w:pPr>
        <w:pStyle w:val="HeaderBase"/>
        <w:rPr>
          <w:rFonts w:asciiTheme="minorHAnsi" w:hAnsiTheme="minorHAnsi"/>
        </w:rPr>
      </w:pPr>
    </w:p>
    <w:p w:rsidR="009C3C3D" w:rsidRPr="00AD14AE" w:rsidRDefault="009C3C3D" w:rsidP="0067260D">
      <w:pPr>
        <w:pStyle w:val="HeaderBase"/>
        <w:rPr>
          <w:rFonts w:asciiTheme="minorHAnsi" w:hAnsiTheme="minorHAnsi"/>
        </w:rPr>
      </w:pPr>
    </w:p>
    <w:p w:rsidR="00071784" w:rsidRPr="00AD14AE" w:rsidRDefault="00071784" w:rsidP="0067260D">
      <w:pPr>
        <w:pStyle w:val="HeaderBase"/>
        <w:rPr>
          <w:rFonts w:asciiTheme="minorHAnsi" w:hAnsiTheme="minorHAnsi"/>
        </w:rPr>
      </w:pPr>
    </w:p>
    <w:p w:rsidR="00603809" w:rsidRPr="00AD14AE" w:rsidRDefault="00603809" w:rsidP="0067260D">
      <w:pPr>
        <w:pStyle w:val="HeaderBase"/>
        <w:rPr>
          <w:rFonts w:asciiTheme="minorHAnsi" w:hAnsiTheme="minorHAnsi"/>
        </w:rPr>
      </w:pPr>
    </w:p>
    <w:p w:rsidR="00603809" w:rsidRPr="00AD14AE" w:rsidRDefault="00603809" w:rsidP="0067260D">
      <w:pPr>
        <w:pStyle w:val="HeaderBase"/>
        <w:rPr>
          <w:rFonts w:asciiTheme="minorHAnsi" w:hAnsiTheme="minorHAnsi"/>
        </w:rPr>
      </w:pPr>
    </w:p>
    <w:p w:rsidR="00603809" w:rsidRPr="00AD14AE" w:rsidRDefault="00603809" w:rsidP="0067260D">
      <w:pPr>
        <w:pStyle w:val="HeaderBase"/>
        <w:rPr>
          <w:rFonts w:asciiTheme="minorHAnsi" w:hAnsiTheme="minorHAnsi"/>
        </w:rPr>
      </w:pPr>
    </w:p>
    <w:p w:rsidR="00603809" w:rsidRPr="00AD14AE" w:rsidRDefault="00603809" w:rsidP="0067260D">
      <w:pPr>
        <w:pStyle w:val="HeaderBase"/>
        <w:rPr>
          <w:rFonts w:asciiTheme="minorHAnsi" w:hAnsiTheme="minorHAnsi"/>
        </w:rPr>
      </w:pPr>
    </w:p>
    <w:p w:rsidR="00603809" w:rsidRPr="00AD14AE" w:rsidRDefault="00603809" w:rsidP="0067260D">
      <w:pPr>
        <w:pStyle w:val="HeaderBase"/>
        <w:rPr>
          <w:rFonts w:asciiTheme="minorHAnsi" w:hAnsiTheme="minorHAnsi"/>
        </w:rPr>
      </w:pPr>
    </w:p>
    <w:p w:rsidR="00AD4207" w:rsidRPr="00AD14AE" w:rsidRDefault="00AD4207" w:rsidP="0067260D">
      <w:r w:rsidRPr="00AD14AE">
        <w:br w:type="page"/>
      </w:r>
    </w:p>
    <w:p w:rsidR="00712059" w:rsidRPr="00AD14AE" w:rsidRDefault="00712059" w:rsidP="0067260D">
      <w:pPr>
        <w:rPr>
          <w:b/>
          <w:color w:val="002060"/>
          <w:sz w:val="22"/>
        </w:rPr>
      </w:pPr>
      <w:r w:rsidRPr="00AD14AE">
        <w:rPr>
          <w:b/>
          <w:color w:val="002060"/>
          <w:sz w:val="24"/>
        </w:rPr>
        <w:lastRenderedPageBreak/>
        <w:t>Nota</w:t>
      </w:r>
    </w:p>
    <w:p w:rsidR="00712059" w:rsidRPr="00AD14AE" w:rsidRDefault="00712059" w:rsidP="0067260D">
      <w:r w:rsidRPr="00AD14AE">
        <w:t>A informação incluída neste documento foi compilada e destina-se exclusivamente à caracterização de um projecto específico, explicitamente nomeado no documento. O documento e a informação nele contida não podem ser utilizados como precedente ou compromisso da Altran noutras situações.</w:t>
      </w:r>
    </w:p>
    <w:p w:rsidR="00712059" w:rsidRPr="00AD14AE" w:rsidRDefault="00712059" w:rsidP="0067260D">
      <w:r w:rsidRPr="00AD14AE">
        <w:t>O presente documento é rigorosamente confidencial. O documento não pode ser reproduzido no todo ou em parte, nem o seu conteúdo divulgado a terceiros, sem o consentimento prévio escrito da Altran e do destinatário do documento.</w:t>
      </w:r>
    </w:p>
    <w:p w:rsidR="00712059" w:rsidRPr="00AD14AE" w:rsidRDefault="00712059" w:rsidP="0067260D">
      <w:r w:rsidRPr="00AD14AE">
        <w:t>Em nenhuma circunstância será a Altran Portugal S.A. responsável perante nenhuma entidade por danos indirectos, especiais ou consequentes.</w:t>
      </w:r>
    </w:p>
    <w:p w:rsidR="00712059" w:rsidRPr="00AD14AE" w:rsidRDefault="00712059" w:rsidP="0067260D"/>
    <w:p w:rsidR="00712059" w:rsidRPr="00AD14AE" w:rsidRDefault="00712059" w:rsidP="0067260D">
      <w:pPr>
        <w:rPr>
          <w:b/>
          <w:color w:val="002060"/>
          <w:sz w:val="24"/>
        </w:rPr>
      </w:pPr>
      <w:r w:rsidRPr="00AD14AE">
        <w:rPr>
          <w:b/>
          <w:color w:val="002060"/>
          <w:sz w:val="24"/>
        </w:rPr>
        <w:t>Suporte e Contactos</w:t>
      </w:r>
    </w:p>
    <w:p w:rsidR="00712059" w:rsidRPr="00AD14AE" w:rsidRDefault="00712059" w:rsidP="0067260D">
      <w:r w:rsidRPr="00AD14AE">
        <w:t>Para esclarecimento de qualquer dúvida sobre o conteúdo deste documento, contacte o Departamento de Recrutamento da Altran através de:</w:t>
      </w:r>
    </w:p>
    <w:p w:rsidR="00712059" w:rsidRPr="00AD14AE" w:rsidRDefault="00712059" w:rsidP="0067260D">
      <w:r w:rsidRPr="00AD14AE">
        <w:rPr>
          <w:webHidden/>
        </w:rPr>
        <w:tab/>
        <w:t>Altran Portugal, S.A.</w:t>
      </w:r>
    </w:p>
    <w:p w:rsidR="00712059" w:rsidRPr="00AD14AE" w:rsidRDefault="00712059" w:rsidP="0067260D">
      <w:r w:rsidRPr="00AD14AE">
        <w:rPr>
          <w:webHidden/>
        </w:rPr>
        <w:tab/>
      </w:r>
      <w:r w:rsidRPr="00AD14AE">
        <w:t>Av. das Forças Armadas, Edifício Open, nº 125 – 3º C</w:t>
      </w:r>
    </w:p>
    <w:p w:rsidR="00712059" w:rsidRPr="00AD14AE" w:rsidRDefault="00712059" w:rsidP="0067260D">
      <w:r w:rsidRPr="00AD14AE">
        <w:rPr>
          <w:webHidden/>
        </w:rPr>
        <w:tab/>
      </w:r>
      <w:r w:rsidRPr="00AD14AE">
        <w:t>1600 - 079 Lisboa</w:t>
      </w:r>
    </w:p>
    <w:p w:rsidR="00712059" w:rsidRPr="00AD14AE" w:rsidRDefault="00712059" w:rsidP="0067260D">
      <w:r w:rsidRPr="00AD14AE">
        <w:rPr>
          <w:webHidden/>
        </w:rPr>
        <w:tab/>
      </w:r>
      <w:r w:rsidRPr="00AD14AE">
        <w:t>PORTUGAL</w:t>
      </w:r>
    </w:p>
    <w:p w:rsidR="00712059" w:rsidRPr="00AD14AE" w:rsidRDefault="00712059" w:rsidP="0067260D">
      <w:r w:rsidRPr="00AD14AE">
        <w:rPr>
          <w:webHidden/>
        </w:rPr>
        <w:tab/>
      </w:r>
      <w:r w:rsidRPr="00AD14AE">
        <w:t>Tel. +351 933 848 049</w:t>
      </w:r>
      <w:r w:rsidRPr="00AD14AE">
        <w:rPr>
          <w:webHidden/>
        </w:rPr>
        <w:tab/>
      </w:r>
      <w:r w:rsidRPr="00AD14AE">
        <w:t>Fax: +351 210 331 60</w:t>
      </w:r>
      <w:r w:rsidR="003A2299" w:rsidRPr="00AD14AE">
        <w:t>0</w:t>
      </w:r>
      <w:r w:rsidRPr="00AD14AE">
        <w:rPr>
          <w:webHidden/>
        </w:rPr>
        <w:tab/>
      </w:r>
      <w:r w:rsidRPr="00AD14AE">
        <w:t xml:space="preserve">E-mail: </w:t>
      </w:r>
      <w:hyperlink r:id="rId9" w:history="1">
        <w:r w:rsidRPr="00AD14AE">
          <w:rPr>
            <w:rStyle w:val="Hyperlink"/>
            <w:rFonts w:asciiTheme="minorHAnsi" w:hAnsiTheme="minorHAnsi"/>
            <w:sz w:val="20"/>
          </w:rPr>
          <w:t>Pedro.furtado@altran.pt</w:t>
        </w:r>
      </w:hyperlink>
      <w:r w:rsidRPr="00AD14AE">
        <w:t xml:space="preserve"> </w:t>
      </w:r>
    </w:p>
    <w:p w:rsidR="00712059" w:rsidRPr="00AD14AE" w:rsidRDefault="00712059" w:rsidP="0067260D"/>
    <w:p w:rsidR="00712059" w:rsidRPr="00AD14AE" w:rsidRDefault="00712059" w:rsidP="0067260D">
      <w:r w:rsidRPr="00AD14AE">
        <w:t>A Altran agradece as sugestões e críticas ao conteúdo e apresentação deste documento, podendo as mesmas ser comunicadas por qualquer das formas acima indicadas.</w:t>
      </w:r>
    </w:p>
    <w:p w:rsidR="00712059" w:rsidRPr="00AD14AE" w:rsidRDefault="00712059" w:rsidP="0067260D"/>
    <w:p w:rsidR="00712059" w:rsidRPr="00AD14AE" w:rsidRDefault="00712059" w:rsidP="0067260D">
      <w:r w:rsidRPr="00AD14AE">
        <w:rPr>
          <w:b/>
        </w:rPr>
        <w:t xml:space="preserve"> </w:t>
      </w:r>
      <w:r w:rsidR="00AD4207" w:rsidRPr="00AD14AE">
        <w:t>Direitos de Autor da AltranPortugal SA</w:t>
      </w:r>
      <w:r w:rsidRPr="00AD14AE">
        <w:t xml:space="preserve">, </w:t>
      </w:r>
      <w:r w:rsidR="00AD4207" w:rsidRPr="00AD14AE">
        <w:t>201</w:t>
      </w:r>
      <w:r w:rsidR="00415EFA" w:rsidRPr="00AD14AE">
        <w:t>3</w:t>
      </w:r>
      <w:r w:rsidRPr="00AD14AE">
        <w:t>. Todos os direitos reservados</w:t>
      </w:r>
    </w:p>
    <w:p w:rsidR="00712059" w:rsidRPr="00AD14AE" w:rsidRDefault="00712059" w:rsidP="0067260D">
      <w:r w:rsidRPr="00AD14AE">
        <w:br w:type="page"/>
      </w:r>
    </w:p>
    <w:p w:rsidR="00567BD2" w:rsidRPr="00144DA8" w:rsidRDefault="00567BD2" w:rsidP="003B7D97">
      <w:pPr>
        <w:pStyle w:val="Heading1"/>
      </w:pPr>
      <w:bookmarkStart w:id="0" w:name="_Toc220323170"/>
      <w:bookmarkStart w:id="1" w:name="_Toc220403177"/>
      <w:bookmarkStart w:id="2" w:name="_Toc220656882"/>
      <w:bookmarkStart w:id="3" w:name="_Toc220685707"/>
      <w:bookmarkStart w:id="4" w:name="_Toc220685762"/>
      <w:bookmarkStart w:id="5" w:name="_Toc220686155"/>
      <w:bookmarkStart w:id="6" w:name="_Toc220691888"/>
      <w:bookmarkStart w:id="7" w:name="_Toc220854396"/>
      <w:bookmarkStart w:id="8" w:name="_Toc220952679"/>
      <w:bookmarkStart w:id="9" w:name="_Toc144800081"/>
      <w:bookmarkStart w:id="10" w:name="_Toc335311900"/>
      <w:bookmarkStart w:id="11" w:name="_Toc372277351"/>
      <w:r w:rsidRPr="00144DA8">
        <w:lastRenderedPageBreak/>
        <w:t>Informa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144DA8">
        <w:t>ção</w:t>
      </w:r>
      <w:bookmarkEnd w:id="11"/>
    </w:p>
    <w:p w:rsidR="00567BD2" w:rsidRPr="00AD14AE" w:rsidRDefault="00567BD2" w:rsidP="00567BD2">
      <w:pPr>
        <w:spacing w:before="0" w:line="264" w:lineRule="auto"/>
        <w:jc w:val="left"/>
        <w:rPr>
          <w:rFonts w:ascii="Lucida Sans Unicode" w:hAnsi="Lucida Sans Unicode" w:cs="Lucida Sans Unicode"/>
          <w:color w:val="595959"/>
          <w:sz w:val="24"/>
          <w:szCs w:val="20"/>
        </w:rPr>
      </w:pPr>
      <w:r w:rsidRPr="00AD14AE">
        <w:rPr>
          <w:rFonts w:ascii="Lucida Sans Unicode" w:hAnsi="Lucida Sans Unicode" w:cs="Lucida Sans Unicode"/>
          <w:color w:val="595959"/>
          <w:sz w:val="24"/>
          <w:szCs w:val="20"/>
        </w:rPr>
        <w:t>Geral</w:t>
      </w:r>
    </w:p>
    <w:tbl>
      <w:tblPr>
        <w:tblStyle w:val="TableGrid2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661"/>
        <w:gridCol w:w="7194"/>
      </w:tblGrid>
      <w:tr w:rsidR="00567BD2" w:rsidRPr="00AD14AE" w:rsidTr="008647D9">
        <w:trPr>
          <w:trHeight w:val="340"/>
        </w:trPr>
        <w:tc>
          <w:tcPr>
            <w:tcW w:w="1350" w:type="pct"/>
            <w:shd w:val="clear" w:color="auto" w:fill="5C7F92"/>
            <w:vAlign w:val="center"/>
          </w:tcPr>
          <w:p w:rsidR="00567BD2" w:rsidRPr="00AD14AE" w:rsidRDefault="00567BD2" w:rsidP="00567BD2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FFFFFF" w:themeColor="background1"/>
                <w:sz w:val="22"/>
                <w:szCs w:val="20"/>
                <w:lang w:val="pt-PT"/>
              </w:rPr>
            </w:pPr>
            <w:r w:rsidRPr="00AD14AE">
              <w:rPr>
                <w:rFonts w:ascii="Lucida Sans Unicode" w:hAnsi="Lucida Sans Unicode" w:cs="Lucida Sans Unicode"/>
                <w:color w:val="FFFFFF" w:themeColor="background1"/>
                <w:sz w:val="22"/>
                <w:szCs w:val="20"/>
                <w:lang w:val="pt-PT"/>
              </w:rPr>
              <w:t>Nome do projecto:</w:t>
            </w:r>
          </w:p>
        </w:tc>
        <w:tc>
          <w:tcPr>
            <w:tcW w:w="3650" w:type="pct"/>
            <w:vAlign w:val="center"/>
          </w:tcPr>
          <w:p w:rsidR="00567BD2" w:rsidRPr="00AD14AE" w:rsidRDefault="00691EDA" w:rsidP="008647D9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8"/>
                <w:szCs w:val="20"/>
                <w:lang w:val="pt-PT"/>
              </w:rPr>
            </w:pPr>
            <w:r>
              <w:rPr>
                <w:rFonts w:ascii="Lucida Sans Unicode" w:hAnsi="Lucida Sans Unicode" w:cs="Lucida Sans Unicode"/>
                <w:color w:val="595959"/>
                <w:sz w:val="18"/>
                <w:szCs w:val="20"/>
                <w:lang w:val="pt-PT"/>
              </w:rPr>
              <w:t>$</w:t>
            </w:r>
            <w:proofErr w:type="spellStart"/>
            <w:r>
              <w:rPr>
                <w:rFonts w:ascii="Lucida Sans Unicode" w:hAnsi="Lucida Sans Unicode" w:cs="Lucida Sans Unicode"/>
                <w:color w:val="595959"/>
                <w:sz w:val="18"/>
                <w:szCs w:val="20"/>
                <w:lang w:val="pt-PT"/>
              </w:rPr>
              <w:t>NomeProjecto</w:t>
            </w:r>
            <w:proofErr w:type="spellEnd"/>
          </w:p>
        </w:tc>
      </w:tr>
      <w:tr w:rsidR="00567BD2" w:rsidRPr="00AD14AE" w:rsidTr="008647D9">
        <w:trPr>
          <w:trHeight w:val="340"/>
        </w:trPr>
        <w:tc>
          <w:tcPr>
            <w:tcW w:w="1350" w:type="pct"/>
            <w:shd w:val="clear" w:color="auto" w:fill="5C7F92"/>
            <w:vAlign w:val="center"/>
          </w:tcPr>
          <w:p w:rsidR="00567BD2" w:rsidRPr="00AD14AE" w:rsidRDefault="008647D9" w:rsidP="00567BD2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FFFFFF" w:themeColor="background1"/>
                <w:sz w:val="22"/>
                <w:szCs w:val="20"/>
                <w:lang w:val="pt-PT"/>
              </w:rPr>
            </w:pPr>
            <w:r w:rsidRPr="00AD14AE">
              <w:rPr>
                <w:rFonts w:ascii="Lucida Sans Unicode" w:hAnsi="Lucida Sans Unicode" w:cs="Lucida Sans Unicode"/>
                <w:color w:val="FFFFFF" w:themeColor="background1"/>
                <w:sz w:val="22"/>
                <w:szCs w:val="20"/>
                <w:lang w:val="pt-PT"/>
              </w:rPr>
              <w:t>Título</w:t>
            </w:r>
            <w:r w:rsidR="00567BD2" w:rsidRPr="00AD14AE">
              <w:rPr>
                <w:rFonts w:ascii="Lucida Sans Unicode" w:hAnsi="Lucida Sans Unicode" w:cs="Lucida Sans Unicode"/>
                <w:color w:val="FFFFFF" w:themeColor="background1"/>
                <w:sz w:val="22"/>
                <w:szCs w:val="20"/>
                <w:lang w:val="pt-PT"/>
              </w:rPr>
              <w:t xml:space="preserve"> do documento:</w:t>
            </w:r>
          </w:p>
        </w:tc>
        <w:tc>
          <w:tcPr>
            <w:tcW w:w="3650" w:type="pct"/>
            <w:vAlign w:val="center"/>
          </w:tcPr>
          <w:p w:rsidR="00567BD2" w:rsidRPr="00AD14AE" w:rsidRDefault="00691EDA" w:rsidP="008647D9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8"/>
                <w:szCs w:val="20"/>
                <w:lang w:val="pt-PT"/>
              </w:rPr>
            </w:pPr>
            <w:r>
              <w:rPr>
                <w:rFonts w:ascii="Lucida Sans Unicode" w:hAnsi="Lucida Sans Unicode" w:cs="Lucida Sans Unicode"/>
                <w:color w:val="595959"/>
                <w:sz w:val="18"/>
                <w:szCs w:val="20"/>
                <w:lang w:val="pt-PT"/>
              </w:rPr>
              <w:t>$</w:t>
            </w:r>
            <w:proofErr w:type="spellStart"/>
            <w:r>
              <w:rPr>
                <w:rFonts w:ascii="Lucida Sans Unicode" w:hAnsi="Lucida Sans Unicode" w:cs="Lucida Sans Unicode"/>
                <w:color w:val="595959"/>
                <w:sz w:val="18"/>
                <w:szCs w:val="20"/>
                <w:lang w:val="pt-PT"/>
              </w:rPr>
              <w:t>NomeProjecto</w:t>
            </w:r>
            <w:proofErr w:type="spellEnd"/>
            <w:r w:rsidRPr="00AD14AE">
              <w:rPr>
                <w:rFonts w:ascii="Lucida Sans Unicode" w:hAnsi="Lucida Sans Unicode" w:cs="Lucida Sans Unicode"/>
                <w:color w:val="595959"/>
                <w:sz w:val="18"/>
                <w:szCs w:val="20"/>
                <w:lang w:val="pt-PT"/>
              </w:rPr>
              <w:t xml:space="preserve"> </w:t>
            </w:r>
            <w:r w:rsidR="00A86734" w:rsidRPr="00AD14AE">
              <w:rPr>
                <w:rFonts w:ascii="Lucida Sans Unicode" w:hAnsi="Lucida Sans Unicode" w:cs="Lucida Sans Unicode"/>
                <w:color w:val="595959"/>
                <w:sz w:val="18"/>
                <w:szCs w:val="20"/>
                <w:lang w:val="pt-PT"/>
              </w:rPr>
              <w:t>_SpecReq</w:t>
            </w:r>
            <w:r w:rsidR="008647D9" w:rsidRPr="00AD14AE">
              <w:rPr>
                <w:rFonts w:ascii="Lucida Sans Unicode" w:hAnsi="Lucida Sans Unicode" w:cs="Lucida Sans Unicode"/>
                <w:color w:val="595959"/>
                <w:sz w:val="18"/>
                <w:szCs w:val="20"/>
                <w:lang w:val="pt-PT"/>
              </w:rPr>
              <w:t>.docx</w:t>
            </w:r>
          </w:p>
        </w:tc>
      </w:tr>
      <w:tr w:rsidR="00567BD2" w:rsidRPr="00AD14AE" w:rsidTr="00567BD2">
        <w:trPr>
          <w:trHeight w:val="340"/>
        </w:trPr>
        <w:tc>
          <w:tcPr>
            <w:tcW w:w="1350" w:type="pct"/>
            <w:shd w:val="clear" w:color="auto" w:fill="5C7F92"/>
            <w:vAlign w:val="center"/>
          </w:tcPr>
          <w:p w:rsidR="00567BD2" w:rsidRPr="00AD14AE" w:rsidRDefault="00567BD2" w:rsidP="00567BD2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FFFFFF" w:themeColor="background1"/>
                <w:sz w:val="22"/>
                <w:szCs w:val="20"/>
                <w:lang w:val="pt-PT"/>
              </w:rPr>
            </w:pPr>
            <w:r w:rsidRPr="00AD14AE">
              <w:rPr>
                <w:rFonts w:ascii="Lucida Sans Unicode" w:hAnsi="Lucida Sans Unicode" w:cs="Lucida Sans Unicode"/>
                <w:color w:val="FFFFFF" w:themeColor="background1"/>
                <w:sz w:val="22"/>
                <w:szCs w:val="20"/>
                <w:lang w:val="pt-PT"/>
              </w:rPr>
              <w:t>Referência:</w:t>
            </w:r>
          </w:p>
        </w:tc>
        <w:tc>
          <w:tcPr>
            <w:tcW w:w="3650" w:type="pct"/>
          </w:tcPr>
          <w:p w:rsidR="00567BD2" w:rsidRPr="00AD14AE" w:rsidRDefault="00567BD2" w:rsidP="00567BD2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8"/>
                <w:szCs w:val="20"/>
                <w:lang w:val="pt-PT"/>
              </w:rPr>
            </w:pPr>
          </w:p>
        </w:tc>
      </w:tr>
    </w:tbl>
    <w:p w:rsidR="00567BD2" w:rsidRPr="00AD14AE" w:rsidRDefault="00567BD2" w:rsidP="00567BD2">
      <w:pPr>
        <w:spacing w:before="0" w:line="264" w:lineRule="auto"/>
        <w:jc w:val="left"/>
        <w:rPr>
          <w:rFonts w:ascii="Arial" w:hAnsi="Arial" w:cs="Arial"/>
          <w:sz w:val="22"/>
          <w:szCs w:val="20"/>
        </w:rPr>
      </w:pPr>
    </w:p>
    <w:p w:rsidR="00567BD2" w:rsidRPr="00051DEF" w:rsidRDefault="00567BD2" w:rsidP="00567BD2">
      <w:pPr>
        <w:spacing w:before="0" w:line="264" w:lineRule="auto"/>
        <w:jc w:val="left"/>
        <w:rPr>
          <w:rFonts w:ascii="Lucida Sans Unicode" w:hAnsi="Lucida Sans Unicode" w:cs="Lucida Sans Unicode"/>
          <w:color w:val="595959"/>
          <w:sz w:val="22"/>
          <w:szCs w:val="20"/>
        </w:rPr>
      </w:pPr>
      <w:r w:rsidRPr="00051DEF">
        <w:rPr>
          <w:rFonts w:ascii="Lucida Sans Unicode" w:hAnsi="Lucida Sans Unicode" w:cs="Lucida Sans Unicode"/>
          <w:color w:val="595959"/>
          <w:sz w:val="22"/>
          <w:szCs w:val="20"/>
        </w:rPr>
        <w:t>Lista de Distribuição</w:t>
      </w:r>
    </w:p>
    <w:tbl>
      <w:tblPr>
        <w:tblStyle w:val="TableGrid2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2649"/>
        <w:gridCol w:w="4959"/>
        <w:gridCol w:w="828"/>
        <w:gridCol w:w="1419"/>
      </w:tblGrid>
      <w:tr w:rsidR="00567BD2" w:rsidRPr="00AD14AE" w:rsidTr="00A76558">
        <w:tc>
          <w:tcPr>
            <w:tcW w:w="1344" w:type="pct"/>
            <w:shd w:val="clear" w:color="auto" w:fill="5C7F92"/>
            <w:vAlign w:val="center"/>
          </w:tcPr>
          <w:p w:rsidR="00567BD2" w:rsidRPr="00AD14AE" w:rsidRDefault="00567BD2" w:rsidP="00567BD2">
            <w:pPr>
              <w:spacing w:before="0" w:line="264" w:lineRule="auto"/>
              <w:jc w:val="center"/>
              <w:rPr>
                <w:rFonts w:ascii="Lucida Sans Unicode" w:hAnsi="Lucida Sans Unicode" w:cs="Lucida Sans Unicode"/>
                <w:color w:val="FFFFFF" w:themeColor="background1"/>
                <w:sz w:val="22"/>
                <w:szCs w:val="20"/>
                <w:lang w:val="pt-PT"/>
              </w:rPr>
            </w:pPr>
            <w:r w:rsidRPr="00AD14AE">
              <w:rPr>
                <w:rFonts w:ascii="Lucida Sans Unicode" w:hAnsi="Lucida Sans Unicode" w:cs="Lucida Sans Unicode"/>
                <w:color w:val="FFFFFF" w:themeColor="background1"/>
                <w:sz w:val="22"/>
                <w:szCs w:val="20"/>
                <w:lang w:val="pt-PT"/>
              </w:rPr>
              <w:t>Nome</w:t>
            </w:r>
          </w:p>
        </w:tc>
        <w:tc>
          <w:tcPr>
            <w:tcW w:w="2516" w:type="pct"/>
            <w:shd w:val="clear" w:color="auto" w:fill="5C7F92"/>
            <w:vAlign w:val="center"/>
          </w:tcPr>
          <w:p w:rsidR="00567BD2" w:rsidRPr="00AD14AE" w:rsidRDefault="00567BD2" w:rsidP="00567BD2">
            <w:pPr>
              <w:spacing w:before="0" w:line="264" w:lineRule="auto"/>
              <w:jc w:val="center"/>
              <w:rPr>
                <w:rFonts w:ascii="Lucida Sans Unicode" w:hAnsi="Lucida Sans Unicode" w:cs="Lucida Sans Unicode"/>
                <w:color w:val="FFFFFF" w:themeColor="background1"/>
                <w:sz w:val="22"/>
                <w:szCs w:val="20"/>
                <w:lang w:val="pt-PT"/>
              </w:rPr>
            </w:pPr>
            <w:r w:rsidRPr="00AD14AE">
              <w:rPr>
                <w:rFonts w:ascii="Lucida Sans Unicode" w:hAnsi="Lucida Sans Unicode" w:cs="Lucida Sans Unicode"/>
                <w:color w:val="FFFFFF" w:themeColor="background1"/>
                <w:sz w:val="22"/>
                <w:szCs w:val="20"/>
                <w:lang w:val="pt-PT"/>
              </w:rPr>
              <w:t>Função</w:t>
            </w:r>
          </w:p>
        </w:tc>
        <w:tc>
          <w:tcPr>
            <w:tcW w:w="420" w:type="pct"/>
            <w:shd w:val="clear" w:color="auto" w:fill="5C7F92"/>
            <w:vAlign w:val="center"/>
          </w:tcPr>
          <w:p w:rsidR="00567BD2" w:rsidRPr="00AD14AE" w:rsidRDefault="00E47457" w:rsidP="00567BD2">
            <w:pPr>
              <w:spacing w:before="0" w:line="264" w:lineRule="auto"/>
              <w:jc w:val="center"/>
              <w:rPr>
                <w:rFonts w:ascii="Lucida Sans Unicode" w:hAnsi="Lucida Sans Unicode" w:cs="Lucida Sans Unicode"/>
                <w:color w:val="FFFFFF" w:themeColor="background1"/>
                <w:sz w:val="22"/>
                <w:szCs w:val="20"/>
                <w:lang w:val="pt-PT"/>
              </w:rPr>
            </w:pPr>
            <w:r>
              <w:rPr>
                <w:rFonts w:ascii="Lucida Sans Unicode" w:hAnsi="Lucida Sans Unicode" w:cs="Lucida Sans Unicode"/>
                <w:color w:val="FFFFFF" w:themeColor="background1"/>
                <w:sz w:val="22"/>
                <w:szCs w:val="20"/>
                <w:lang w:val="pt-PT"/>
              </w:rPr>
              <w:t>Có</w:t>
            </w:r>
            <w:r w:rsidR="00567BD2" w:rsidRPr="00AD14AE">
              <w:rPr>
                <w:rFonts w:ascii="Lucida Sans Unicode" w:hAnsi="Lucida Sans Unicode" w:cs="Lucida Sans Unicode"/>
                <w:color w:val="FFFFFF" w:themeColor="background1"/>
                <w:sz w:val="22"/>
                <w:szCs w:val="20"/>
                <w:lang w:val="pt-PT"/>
              </w:rPr>
              <w:t>pia</w:t>
            </w:r>
          </w:p>
        </w:tc>
        <w:tc>
          <w:tcPr>
            <w:tcW w:w="720" w:type="pct"/>
            <w:shd w:val="clear" w:color="auto" w:fill="5C7F92"/>
            <w:vAlign w:val="center"/>
          </w:tcPr>
          <w:p w:rsidR="00567BD2" w:rsidRPr="00AD14AE" w:rsidRDefault="00567BD2" w:rsidP="00567BD2">
            <w:pPr>
              <w:spacing w:before="0" w:line="264" w:lineRule="auto"/>
              <w:jc w:val="center"/>
              <w:rPr>
                <w:rFonts w:ascii="Lucida Sans Unicode" w:hAnsi="Lucida Sans Unicode" w:cs="Lucida Sans Unicode"/>
                <w:color w:val="FFFFFF" w:themeColor="background1"/>
                <w:sz w:val="22"/>
                <w:szCs w:val="20"/>
                <w:lang w:val="pt-PT"/>
              </w:rPr>
            </w:pPr>
            <w:r w:rsidRPr="00AD14AE">
              <w:rPr>
                <w:rFonts w:ascii="Lucida Sans Unicode" w:hAnsi="Lucida Sans Unicode" w:cs="Lucida Sans Unicode"/>
                <w:color w:val="FFFFFF" w:themeColor="background1"/>
                <w:sz w:val="22"/>
                <w:szCs w:val="20"/>
                <w:lang w:val="pt-PT"/>
              </w:rPr>
              <w:t>Informação</w:t>
            </w:r>
          </w:p>
        </w:tc>
      </w:tr>
      <w:tr w:rsidR="00567BD2" w:rsidRPr="00AD14AE" w:rsidTr="00A76558">
        <w:trPr>
          <w:trHeight w:val="284"/>
        </w:trPr>
        <w:tc>
          <w:tcPr>
            <w:tcW w:w="1344" w:type="pct"/>
            <w:vAlign w:val="center"/>
          </w:tcPr>
          <w:p w:rsidR="00567BD2" w:rsidRPr="00AD14AE" w:rsidRDefault="00567BD2" w:rsidP="008647D9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8"/>
                <w:szCs w:val="20"/>
                <w:lang w:val="pt-PT"/>
              </w:rPr>
            </w:pPr>
          </w:p>
        </w:tc>
        <w:tc>
          <w:tcPr>
            <w:tcW w:w="2516" w:type="pct"/>
            <w:vAlign w:val="center"/>
          </w:tcPr>
          <w:p w:rsidR="00567BD2" w:rsidRPr="00AD14AE" w:rsidRDefault="00567BD2" w:rsidP="008647D9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8"/>
                <w:szCs w:val="18"/>
                <w:lang w:val="pt-PT"/>
              </w:rPr>
            </w:pPr>
          </w:p>
        </w:tc>
        <w:tc>
          <w:tcPr>
            <w:tcW w:w="420" w:type="pct"/>
            <w:vAlign w:val="center"/>
          </w:tcPr>
          <w:p w:rsidR="00567BD2" w:rsidRPr="00AD14AE" w:rsidRDefault="00567BD2" w:rsidP="008647D9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8"/>
                <w:szCs w:val="20"/>
                <w:lang w:val="pt-PT"/>
              </w:rPr>
            </w:pPr>
          </w:p>
        </w:tc>
        <w:tc>
          <w:tcPr>
            <w:tcW w:w="720" w:type="pct"/>
            <w:vAlign w:val="center"/>
          </w:tcPr>
          <w:p w:rsidR="00567BD2" w:rsidRPr="00AD14AE" w:rsidRDefault="00567BD2" w:rsidP="008647D9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8"/>
                <w:szCs w:val="20"/>
                <w:lang w:val="pt-PT"/>
              </w:rPr>
            </w:pPr>
          </w:p>
        </w:tc>
      </w:tr>
      <w:tr w:rsidR="00567BD2" w:rsidRPr="00AD14AE" w:rsidTr="00A76558">
        <w:trPr>
          <w:trHeight w:val="284"/>
        </w:trPr>
        <w:tc>
          <w:tcPr>
            <w:tcW w:w="1344" w:type="pct"/>
            <w:vAlign w:val="center"/>
          </w:tcPr>
          <w:p w:rsidR="00567BD2" w:rsidRPr="00AD14AE" w:rsidRDefault="00567BD2" w:rsidP="008647D9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8"/>
                <w:szCs w:val="20"/>
                <w:lang w:val="pt-PT"/>
              </w:rPr>
            </w:pPr>
          </w:p>
        </w:tc>
        <w:tc>
          <w:tcPr>
            <w:tcW w:w="2516" w:type="pct"/>
            <w:vAlign w:val="center"/>
          </w:tcPr>
          <w:p w:rsidR="00567BD2" w:rsidRPr="00AD14AE" w:rsidRDefault="00567BD2" w:rsidP="008647D9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8"/>
                <w:szCs w:val="18"/>
                <w:lang w:val="pt-PT"/>
              </w:rPr>
            </w:pPr>
          </w:p>
        </w:tc>
        <w:tc>
          <w:tcPr>
            <w:tcW w:w="420" w:type="pct"/>
            <w:vAlign w:val="center"/>
          </w:tcPr>
          <w:p w:rsidR="00567BD2" w:rsidRPr="00AD14AE" w:rsidRDefault="00567BD2" w:rsidP="008647D9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8"/>
                <w:szCs w:val="20"/>
                <w:lang w:val="pt-PT"/>
              </w:rPr>
            </w:pPr>
          </w:p>
        </w:tc>
        <w:tc>
          <w:tcPr>
            <w:tcW w:w="720" w:type="pct"/>
            <w:vAlign w:val="center"/>
          </w:tcPr>
          <w:p w:rsidR="00567BD2" w:rsidRPr="00AD14AE" w:rsidRDefault="00567BD2" w:rsidP="008647D9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8"/>
                <w:szCs w:val="20"/>
                <w:lang w:val="pt-PT"/>
              </w:rPr>
            </w:pPr>
          </w:p>
        </w:tc>
      </w:tr>
    </w:tbl>
    <w:p w:rsidR="00567BD2" w:rsidRPr="00AD14AE" w:rsidRDefault="00974A07" w:rsidP="00567BD2">
      <w:pPr>
        <w:keepNext/>
        <w:spacing w:before="120" w:after="120" w:line="240" w:lineRule="auto"/>
        <w:jc w:val="center"/>
        <w:rPr>
          <w:rFonts w:ascii="Lucida Sans Unicode" w:hAnsi="Lucida Sans Unicode" w:cs="Lucida Sans Unicode"/>
          <w:i/>
          <w:color w:val="595959"/>
          <w:sz w:val="18"/>
          <w:szCs w:val="20"/>
        </w:rPr>
      </w:pPr>
      <w:bookmarkStart w:id="12" w:name="_Toc275189101"/>
      <w:bookmarkStart w:id="13" w:name="_Toc328039773"/>
      <w:r>
        <w:rPr>
          <w:rFonts w:ascii="Lucida Sans Unicode" w:hAnsi="Lucida Sans Unicode" w:cs="Lucida Sans Unicode"/>
          <w:i/>
          <w:color w:val="595959"/>
          <w:sz w:val="18"/>
          <w:szCs w:val="20"/>
        </w:rPr>
        <w:t>Tabela</w:t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t xml:space="preserve"> </w:t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fldChar w:fldCharType="begin"/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instrText xml:space="preserve"> SEQ Table \* ARABIC </w:instrText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fldChar w:fldCharType="separate"/>
      </w:r>
      <w:r w:rsidR="009756F3">
        <w:rPr>
          <w:rFonts w:ascii="Lucida Sans Unicode" w:hAnsi="Lucida Sans Unicode" w:cs="Lucida Sans Unicode"/>
          <w:i/>
          <w:noProof/>
          <w:color w:val="595959"/>
          <w:sz w:val="18"/>
          <w:szCs w:val="20"/>
        </w:rPr>
        <w:t>1</w:t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fldChar w:fldCharType="end"/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t xml:space="preserve"> </w:t>
      </w:r>
      <w:r>
        <w:rPr>
          <w:rFonts w:ascii="Lucida Sans Unicode" w:hAnsi="Lucida Sans Unicode" w:cs="Lucida Sans Unicode"/>
          <w:i/>
          <w:color w:val="595959"/>
          <w:sz w:val="18"/>
          <w:szCs w:val="20"/>
        </w:rPr>
        <w:t>–</w:t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t xml:space="preserve"> </w:t>
      </w:r>
      <w:bookmarkEnd w:id="12"/>
      <w:bookmarkEnd w:id="13"/>
      <w:r>
        <w:rPr>
          <w:rFonts w:ascii="Lucida Sans Unicode" w:hAnsi="Lucida Sans Unicode" w:cs="Lucida Sans Unicode"/>
          <w:i/>
          <w:color w:val="595959"/>
          <w:sz w:val="18"/>
          <w:szCs w:val="20"/>
        </w:rPr>
        <w:t>Lista de distribuição</w:t>
      </w:r>
    </w:p>
    <w:p w:rsidR="00567BD2" w:rsidRPr="00051DEF" w:rsidRDefault="00567BD2" w:rsidP="00567BD2">
      <w:pPr>
        <w:spacing w:before="0" w:line="264" w:lineRule="auto"/>
        <w:jc w:val="left"/>
        <w:rPr>
          <w:rFonts w:ascii="Lucida Sans Unicode" w:hAnsi="Lucida Sans Unicode" w:cs="Lucida Sans Unicode"/>
          <w:color w:val="595959"/>
          <w:sz w:val="24"/>
          <w:szCs w:val="20"/>
        </w:rPr>
      </w:pPr>
      <w:r w:rsidRPr="00051DEF">
        <w:rPr>
          <w:rFonts w:ascii="Lucida Sans Unicode" w:hAnsi="Lucida Sans Unicode" w:cs="Lucida Sans Unicode"/>
          <w:color w:val="595959"/>
          <w:sz w:val="22"/>
          <w:szCs w:val="20"/>
        </w:rPr>
        <w:t>Histórico</w:t>
      </w:r>
    </w:p>
    <w:tbl>
      <w:tblPr>
        <w:tblStyle w:val="TableGrid2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1408"/>
        <w:gridCol w:w="1250"/>
        <w:gridCol w:w="1985"/>
        <w:gridCol w:w="3893"/>
        <w:gridCol w:w="1319"/>
      </w:tblGrid>
      <w:tr w:rsidR="00567BD2" w:rsidRPr="00051DEF" w:rsidTr="0079536F">
        <w:tc>
          <w:tcPr>
            <w:tcW w:w="714" w:type="pct"/>
            <w:shd w:val="clear" w:color="auto" w:fill="5C7F92"/>
            <w:vAlign w:val="center"/>
          </w:tcPr>
          <w:p w:rsidR="00567BD2" w:rsidRPr="00051DEF" w:rsidRDefault="00567BD2" w:rsidP="00567BD2">
            <w:pPr>
              <w:spacing w:before="0" w:line="264" w:lineRule="auto"/>
              <w:jc w:val="center"/>
              <w:rPr>
                <w:rFonts w:ascii="Lucida Sans Unicode" w:hAnsi="Lucida Sans Unicode" w:cs="Lucida Sans Unicode"/>
                <w:color w:val="FFFFFF" w:themeColor="background1"/>
                <w:szCs w:val="20"/>
                <w:lang w:val="pt-PT"/>
              </w:rPr>
            </w:pPr>
            <w:r w:rsidRPr="00051DEF">
              <w:rPr>
                <w:rFonts w:ascii="Lucida Sans Unicode" w:hAnsi="Lucida Sans Unicode" w:cs="Lucida Sans Unicode"/>
                <w:color w:val="FFFFFF" w:themeColor="background1"/>
                <w:szCs w:val="20"/>
                <w:lang w:val="pt-PT"/>
              </w:rPr>
              <w:t>Data</w:t>
            </w:r>
          </w:p>
        </w:tc>
        <w:tc>
          <w:tcPr>
            <w:tcW w:w="634" w:type="pct"/>
            <w:shd w:val="clear" w:color="auto" w:fill="5C7F92"/>
            <w:vAlign w:val="center"/>
          </w:tcPr>
          <w:p w:rsidR="00567BD2" w:rsidRPr="00051DEF" w:rsidRDefault="00567BD2" w:rsidP="00567BD2">
            <w:pPr>
              <w:spacing w:before="0" w:line="264" w:lineRule="auto"/>
              <w:jc w:val="center"/>
              <w:rPr>
                <w:rFonts w:ascii="Lucida Sans Unicode" w:hAnsi="Lucida Sans Unicode" w:cs="Lucida Sans Unicode"/>
                <w:color w:val="FFFFFF" w:themeColor="background1"/>
                <w:szCs w:val="20"/>
                <w:lang w:val="pt-PT"/>
              </w:rPr>
            </w:pPr>
            <w:r w:rsidRPr="00051DEF">
              <w:rPr>
                <w:rFonts w:ascii="Lucida Sans Unicode" w:hAnsi="Lucida Sans Unicode" w:cs="Lucida Sans Unicode"/>
                <w:color w:val="FFFFFF" w:themeColor="background1"/>
                <w:szCs w:val="20"/>
                <w:lang w:val="pt-PT"/>
              </w:rPr>
              <w:t>Revisão #</w:t>
            </w:r>
          </w:p>
        </w:tc>
        <w:tc>
          <w:tcPr>
            <w:tcW w:w="1007" w:type="pct"/>
            <w:shd w:val="clear" w:color="auto" w:fill="5C7F92"/>
            <w:vAlign w:val="center"/>
          </w:tcPr>
          <w:p w:rsidR="00567BD2" w:rsidRPr="00051DEF" w:rsidRDefault="00567BD2" w:rsidP="00567BD2">
            <w:pPr>
              <w:spacing w:before="0" w:line="264" w:lineRule="auto"/>
              <w:jc w:val="center"/>
              <w:rPr>
                <w:rFonts w:ascii="Lucida Sans Unicode" w:hAnsi="Lucida Sans Unicode" w:cs="Lucida Sans Unicode"/>
                <w:color w:val="FFFFFF" w:themeColor="background1"/>
                <w:szCs w:val="20"/>
                <w:lang w:val="pt-PT"/>
              </w:rPr>
            </w:pPr>
            <w:r w:rsidRPr="00051DEF">
              <w:rPr>
                <w:rFonts w:ascii="Lucida Sans Unicode" w:hAnsi="Lucida Sans Unicode" w:cs="Lucida Sans Unicode"/>
                <w:color w:val="FFFFFF" w:themeColor="background1"/>
                <w:szCs w:val="20"/>
                <w:lang w:val="pt-PT"/>
              </w:rPr>
              <w:t>Autor</w:t>
            </w:r>
          </w:p>
        </w:tc>
        <w:tc>
          <w:tcPr>
            <w:tcW w:w="1975" w:type="pct"/>
            <w:shd w:val="clear" w:color="auto" w:fill="5C7F92"/>
            <w:vAlign w:val="center"/>
          </w:tcPr>
          <w:p w:rsidR="00567BD2" w:rsidRPr="00051DEF" w:rsidRDefault="00567BD2" w:rsidP="00567BD2">
            <w:pPr>
              <w:spacing w:before="0" w:line="264" w:lineRule="auto"/>
              <w:jc w:val="center"/>
              <w:rPr>
                <w:rFonts w:ascii="Lucida Sans Unicode" w:hAnsi="Lucida Sans Unicode" w:cs="Lucida Sans Unicode"/>
                <w:color w:val="FFFFFF" w:themeColor="background1"/>
                <w:szCs w:val="20"/>
                <w:lang w:val="pt-PT"/>
              </w:rPr>
            </w:pPr>
            <w:r w:rsidRPr="00051DEF">
              <w:rPr>
                <w:rFonts w:ascii="Lucida Sans Unicode" w:hAnsi="Lucida Sans Unicode" w:cs="Lucida Sans Unicode"/>
                <w:color w:val="FFFFFF" w:themeColor="background1"/>
                <w:szCs w:val="20"/>
                <w:lang w:val="pt-PT"/>
              </w:rPr>
              <w:t>Descrição</w:t>
            </w:r>
          </w:p>
        </w:tc>
        <w:tc>
          <w:tcPr>
            <w:tcW w:w="669" w:type="pct"/>
            <w:shd w:val="clear" w:color="auto" w:fill="5C7F92"/>
            <w:vAlign w:val="center"/>
          </w:tcPr>
          <w:p w:rsidR="00567BD2" w:rsidRPr="00051DEF" w:rsidRDefault="00567BD2" w:rsidP="00567BD2">
            <w:pPr>
              <w:spacing w:before="0" w:line="264" w:lineRule="auto"/>
              <w:jc w:val="center"/>
              <w:rPr>
                <w:rFonts w:ascii="Lucida Sans Unicode" w:hAnsi="Lucida Sans Unicode" w:cs="Lucida Sans Unicode"/>
                <w:color w:val="FFFFFF" w:themeColor="background1"/>
                <w:szCs w:val="20"/>
                <w:lang w:val="pt-PT"/>
              </w:rPr>
            </w:pPr>
            <w:r w:rsidRPr="00051DEF">
              <w:rPr>
                <w:rFonts w:ascii="Lucida Sans Unicode" w:hAnsi="Lucida Sans Unicode" w:cs="Lucida Sans Unicode"/>
                <w:color w:val="FFFFFF" w:themeColor="background1"/>
                <w:szCs w:val="20"/>
                <w:lang w:val="pt-PT"/>
              </w:rPr>
              <w:t>Aprovado</w:t>
            </w:r>
          </w:p>
        </w:tc>
      </w:tr>
      <w:tr w:rsidR="00567BD2" w:rsidRPr="00051DEF" w:rsidTr="0079536F">
        <w:trPr>
          <w:trHeight w:val="357"/>
        </w:trPr>
        <w:tc>
          <w:tcPr>
            <w:tcW w:w="714" w:type="pct"/>
          </w:tcPr>
          <w:p w:rsidR="00567BD2" w:rsidRPr="00051DEF" w:rsidRDefault="00691EDA" w:rsidP="00567BD2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6"/>
                <w:szCs w:val="20"/>
                <w:lang w:val="pt-PT"/>
              </w:rPr>
            </w:pPr>
            <w:r>
              <w:rPr>
                <w:rFonts w:ascii="Lucida Sans Unicode" w:hAnsi="Lucida Sans Unicode" w:cs="Lucida Sans Unicode"/>
                <w:color w:val="595959"/>
                <w:sz w:val="16"/>
                <w:szCs w:val="20"/>
                <w:lang w:val="pt-PT"/>
              </w:rPr>
              <w:t>$</w:t>
            </w:r>
            <w:proofErr w:type="spellStart"/>
            <w:r>
              <w:rPr>
                <w:rFonts w:ascii="Lucida Sans Unicode" w:hAnsi="Lucida Sans Unicode" w:cs="Lucida Sans Unicode"/>
                <w:color w:val="595959"/>
                <w:sz w:val="16"/>
                <w:szCs w:val="20"/>
                <w:lang w:val="pt-PT"/>
              </w:rPr>
              <w:t>DataProjecto</w:t>
            </w:r>
            <w:proofErr w:type="spellEnd"/>
          </w:p>
        </w:tc>
        <w:tc>
          <w:tcPr>
            <w:tcW w:w="634" w:type="pct"/>
          </w:tcPr>
          <w:p w:rsidR="00567BD2" w:rsidRPr="00051DEF" w:rsidRDefault="008647D9" w:rsidP="00567BD2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6"/>
                <w:szCs w:val="20"/>
                <w:lang w:val="pt-PT"/>
              </w:rPr>
            </w:pPr>
            <w:r w:rsidRPr="00051DEF">
              <w:rPr>
                <w:rFonts w:ascii="Lucida Sans Unicode" w:hAnsi="Lucida Sans Unicode" w:cs="Lucida Sans Unicode"/>
                <w:color w:val="595959"/>
                <w:sz w:val="16"/>
                <w:szCs w:val="20"/>
                <w:lang w:val="pt-PT"/>
              </w:rPr>
              <w:t>1.0</w:t>
            </w:r>
          </w:p>
        </w:tc>
        <w:tc>
          <w:tcPr>
            <w:tcW w:w="1007" w:type="pct"/>
          </w:tcPr>
          <w:p w:rsidR="00567BD2" w:rsidRPr="00051DEF" w:rsidRDefault="00691EDA" w:rsidP="00567BD2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6"/>
                <w:szCs w:val="20"/>
                <w:lang w:val="pt-PT"/>
              </w:rPr>
            </w:pPr>
            <w:r>
              <w:rPr>
                <w:rFonts w:ascii="Lucida Sans Unicode" w:hAnsi="Lucida Sans Unicode" w:cs="Lucida Sans Unicode"/>
                <w:color w:val="595959"/>
                <w:sz w:val="16"/>
                <w:szCs w:val="20"/>
                <w:lang w:val="pt-PT"/>
              </w:rPr>
              <w:t>$</w:t>
            </w:r>
            <w:proofErr w:type="spellStart"/>
            <w:r>
              <w:rPr>
                <w:rFonts w:ascii="Lucida Sans Unicode" w:hAnsi="Lucida Sans Unicode" w:cs="Lucida Sans Unicode"/>
                <w:color w:val="595959"/>
                <w:sz w:val="16"/>
                <w:szCs w:val="20"/>
                <w:lang w:val="pt-PT"/>
              </w:rPr>
              <w:t>GestorProjecto</w:t>
            </w:r>
            <w:proofErr w:type="spellEnd"/>
          </w:p>
        </w:tc>
        <w:tc>
          <w:tcPr>
            <w:tcW w:w="1975" w:type="pct"/>
          </w:tcPr>
          <w:p w:rsidR="00567BD2" w:rsidRPr="00051DEF" w:rsidRDefault="00841A96" w:rsidP="00567BD2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6"/>
                <w:szCs w:val="20"/>
                <w:lang w:val="pt-PT"/>
              </w:rPr>
            </w:pPr>
            <w:r w:rsidRPr="00051DEF">
              <w:rPr>
                <w:rFonts w:ascii="Lucida Sans Unicode" w:hAnsi="Lucida Sans Unicode" w:cs="Lucida Sans Unicode"/>
                <w:color w:val="595959"/>
                <w:sz w:val="16"/>
                <w:szCs w:val="20"/>
                <w:lang w:val="pt-PT"/>
              </w:rPr>
              <w:t>Preparação da estrutura do documento</w:t>
            </w:r>
            <w:r w:rsidR="00302C2A">
              <w:rPr>
                <w:rFonts w:ascii="Lucida Sans Unicode" w:hAnsi="Lucida Sans Unicode" w:cs="Lucida Sans Unicode"/>
                <w:color w:val="595959"/>
                <w:sz w:val="16"/>
                <w:szCs w:val="20"/>
                <w:lang w:val="pt-PT"/>
              </w:rPr>
              <w:t>.</w:t>
            </w:r>
          </w:p>
        </w:tc>
        <w:tc>
          <w:tcPr>
            <w:tcW w:w="669" w:type="pct"/>
          </w:tcPr>
          <w:p w:rsidR="00567BD2" w:rsidRPr="00051DEF" w:rsidRDefault="00567BD2" w:rsidP="00F91844">
            <w:pPr>
              <w:spacing w:before="0" w:line="264" w:lineRule="auto"/>
              <w:jc w:val="center"/>
              <w:rPr>
                <w:rFonts w:ascii="Lucida Sans Unicode" w:hAnsi="Lucida Sans Unicode" w:cs="Lucida Sans Unicode"/>
                <w:color w:val="595959"/>
                <w:sz w:val="16"/>
                <w:szCs w:val="20"/>
                <w:lang w:val="pt-PT"/>
              </w:rPr>
            </w:pPr>
          </w:p>
        </w:tc>
      </w:tr>
    </w:tbl>
    <w:p w:rsidR="00567BD2" w:rsidRPr="00AD14AE" w:rsidRDefault="00974A07" w:rsidP="00567BD2">
      <w:pPr>
        <w:keepNext/>
        <w:spacing w:before="120" w:after="120" w:line="240" w:lineRule="auto"/>
        <w:jc w:val="center"/>
        <w:rPr>
          <w:rFonts w:ascii="Lucida Sans Unicode" w:hAnsi="Lucida Sans Unicode" w:cs="Lucida Sans Unicode"/>
          <w:i/>
          <w:color w:val="595959"/>
          <w:sz w:val="18"/>
          <w:szCs w:val="20"/>
        </w:rPr>
      </w:pPr>
      <w:bookmarkStart w:id="14" w:name="_Toc275189102"/>
      <w:bookmarkStart w:id="15" w:name="_Toc328039774"/>
      <w:r>
        <w:rPr>
          <w:rFonts w:ascii="Lucida Sans Unicode" w:hAnsi="Lucida Sans Unicode" w:cs="Lucida Sans Unicode"/>
          <w:i/>
          <w:color w:val="595959"/>
          <w:sz w:val="18"/>
          <w:szCs w:val="20"/>
        </w:rPr>
        <w:t>Tabela</w:t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t xml:space="preserve"> </w:t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fldChar w:fldCharType="begin"/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instrText xml:space="preserve"> SEQ Table \* ARABIC </w:instrText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fldChar w:fldCharType="separate"/>
      </w:r>
      <w:r w:rsidR="009756F3">
        <w:rPr>
          <w:rFonts w:ascii="Lucida Sans Unicode" w:hAnsi="Lucida Sans Unicode" w:cs="Lucida Sans Unicode"/>
          <w:i/>
          <w:noProof/>
          <w:color w:val="595959"/>
          <w:sz w:val="18"/>
          <w:szCs w:val="20"/>
        </w:rPr>
        <w:t>2</w:t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fldChar w:fldCharType="end"/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t xml:space="preserve"> </w:t>
      </w:r>
      <w:r>
        <w:rPr>
          <w:rFonts w:ascii="Lucida Sans Unicode" w:hAnsi="Lucida Sans Unicode" w:cs="Lucida Sans Unicode"/>
          <w:i/>
          <w:color w:val="595959"/>
          <w:sz w:val="18"/>
          <w:szCs w:val="20"/>
        </w:rPr>
        <w:t>–</w:t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t xml:space="preserve"> </w:t>
      </w:r>
      <w:bookmarkEnd w:id="14"/>
      <w:bookmarkEnd w:id="15"/>
      <w:r>
        <w:rPr>
          <w:rFonts w:ascii="Lucida Sans Unicode" w:hAnsi="Lucida Sans Unicode" w:cs="Lucida Sans Unicode"/>
          <w:i/>
          <w:color w:val="595959"/>
          <w:sz w:val="18"/>
          <w:szCs w:val="20"/>
        </w:rPr>
        <w:t>Histórico de alterações</w:t>
      </w:r>
    </w:p>
    <w:p w:rsidR="00567BD2" w:rsidRPr="00AD14AE" w:rsidRDefault="00567BD2" w:rsidP="00567BD2">
      <w:pPr>
        <w:spacing w:before="0" w:line="264" w:lineRule="auto"/>
        <w:jc w:val="left"/>
        <w:rPr>
          <w:rFonts w:ascii="Arial" w:hAnsi="Arial" w:cs="Arial"/>
          <w:b/>
          <w:sz w:val="24"/>
          <w:szCs w:val="20"/>
        </w:rPr>
      </w:pPr>
    </w:p>
    <w:p w:rsidR="00567BD2" w:rsidRPr="00051DEF" w:rsidRDefault="00271175" w:rsidP="00567BD2">
      <w:pPr>
        <w:spacing w:before="0" w:line="264" w:lineRule="auto"/>
        <w:jc w:val="left"/>
        <w:rPr>
          <w:rFonts w:ascii="Lucida Sans Unicode" w:hAnsi="Lucida Sans Unicode" w:cs="Lucida Sans Unicode"/>
          <w:color w:val="595959"/>
          <w:sz w:val="22"/>
          <w:szCs w:val="20"/>
        </w:rPr>
      </w:pPr>
      <w:r>
        <w:rPr>
          <w:rFonts w:ascii="Lucida Sans Unicode" w:hAnsi="Lucida Sans Unicode" w:cs="Lucida Sans Unicode"/>
          <w:color w:val="595959"/>
          <w:sz w:val="22"/>
          <w:szCs w:val="20"/>
        </w:rPr>
        <w:t>Referê</w:t>
      </w:r>
      <w:r w:rsidR="00567BD2" w:rsidRPr="00051DEF">
        <w:rPr>
          <w:rFonts w:ascii="Lucida Sans Unicode" w:hAnsi="Lucida Sans Unicode" w:cs="Lucida Sans Unicode"/>
          <w:color w:val="595959"/>
          <w:sz w:val="22"/>
          <w:szCs w:val="20"/>
        </w:rPr>
        <w:t>ncias</w:t>
      </w:r>
    </w:p>
    <w:tbl>
      <w:tblPr>
        <w:tblStyle w:val="TableGrid2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3195"/>
        <w:gridCol w:w="4914"/>
        <w:gridCol w:w="1746"/>
      </w:tblGrid>
      <w:tr w:rsidR="00567BD2" w:rsidRPr="00051DEF" w:rsidTr="004D0960">
        <w:tc>
          <w:tcPr>
            <w:tcW w:w="1621" w:type="pct"/>
            <w:shd w:val="clear" w:color="auto" w:fill="5C7F92"/>
            <w:vAlign w:val="center"/>
          </w:tcPr>
          <w:p w:rsidR="00567BD2" w:rsidRPr="00051DEF" w:rsidRDefault="00567BD2" w:rsidP="00567BD2">
            <w:pPr>
              <w:spacing w:before="0" w:line="264" w:lineRule="auto"/>
              <w:jc w:val="center"/>
              <w:rPr>
                <w:rFonts w:ascii="Lucida Sans Unicode" w:hAnsi="Lucida Sans Unicode" w:cs="Lucida Sans Unicode"/>
                <w:color w:val="FFFFFF" w:themeColor="background1"/>
                <w:szCs w:val="20"/>
                <w:lang w:val="pt-PT"/>
              </w:rPr>
            </w:pPr>
            <w:r w:rsidRPr="00051DEF">
              <w:rPr>
                <w:rFonts w:ascii="Lucida Sans Unicode" w:hAnsi="Lucida Sans Unicode" w:cs="Lucida Sans Unicode"/>
                <w:color w:val="FFFFFF" w:themeColor="background1"/>
                <w:szCs w:val="20"/>
                <w:lang w:val="pt-PT"/>
              </w:rPr>
              <w:t>Documento</w:t>
            </w:r>
          </w:p>
        </w:tc>
        <w:tc>
          <w:tcPr>
            <w:tcW w:w="2493" w:type="pct"/>
            <w:shd w:val="clear" w:color="auto" w:fill="5C7F92"/>
            <w:vAlign w:val="center"/>
          </w:tcPr>
          <w:p w:rsidR="00567BD2" w:rsidRPr="00051DEF" w:rsidRDefault="00567BD2" w:rsidP="00567BD2">
            <w:pPr>
              <w:spacing w:before="0" w:line="264" w:lineRule="auto"/>
              <w:jc w:val="center"/>
              <w:rPr>
                <w:rFonts w:ascii="Lucida Sans Unicode" w:hAnsi="Lucida Sans Unicode" w:cs="Lucida Sans Unicode"/>
                <w:color w:val="FFFFFF" w:themeColor="background1"/>
                <w:szCs w:val="20"/>
                <w:lang w:val="pt-PT"/>
              </w:rPr>
            </w:pPr>
            <w:r w:rsidRPr="00051DEF">
              <w:rPr>
                <w:rFonts w:ascii="Lucida Sans Unicode" w:hAnsi="Lucida Sans Unicode" w:cs="Lucida Sans Unicode"/>
                <w:color w:val="FFFFFF" w:themeColor="background1"/>
                <w:szCs w:val="20"/>
                <w:lang w:val="pt-PT"/>
              </w:rPr>
              <w:t>Des</w:t>
            </w:r>
            <w:r w:rsidR="00395985" w:rsidRPr="00051DEF">
              <w:rPr>
                <w:rFonts w:ascii="Lucida Sans Unicode" w:hAnsi="Lucida Sans Unicode" w:cs="Lucida Sans Unicode"/>
                <w:color w:val="FFFFFF" w:themeColor="background1"/>
                <w:szCs w:val="20"/>
                <w:lang w:val="pt-PT"/>
              </w:rPr>
              <w:t>crição</w:t>
            </w:r>
          </w:p>
        </w:tc>
        <w:tc>
          <w:tcPr>
            <w:tcW w:w="886" w:type="pct"/>
            <w:shd w:val="clear" w:color="auto" w:fill="5C7F92"/>
            <w:vAlign w:val="center"/>
          </w:tcPr>
          <w:p w:rsidR="00567BD2" w:rsidRPr="00051DEF" w:rsidRDefault="00567BD2" w:rsidP="00567BD2">
            <w:pPr>
              <w:spacing w:before="0" w:line="264" w:lineRule="auto"/>
              <w:jc w:val="center"/>
              <w:rPr>
                <w:rFonts w:ascii="Lucida Sans Unicode" w:hAnsi="Lucida Sans Unicode" w:cs="Lucida Sans Unicode"/>
                <w:color w:val="FFFFFF" w:themeColor="background1"/>
                <w:szCs w:val="20"/>
                <w:lang w:val="pt-PT"/>
              </w:rPr>
            </w:pPr>
            <w:r w:rsidRPr="00051DEF">
              <w:rPr>
                <w:rFonts w:ascii="Lucida Sans Unicode" w:hAnsi="Lucida Sans Unicode" w:cs="Lucida Sans Unicode"/>
                <w:color w:val="FFFFFF" w:themeColor="background1"/>
                <w:szCs w:val="20"/>
                <w:lang w:val="pt-PT"/>
              </w:rPr>
              <w:t>Autor</w:t>
            </w:r>
          </w:p>
        </w:tc>
      </w:tr>
      <w:tr w:rsidR="00567BD2" w:rsidRPr="00051DEF" w:rsidTr="004D0960">
        <w:tc>
          <w:tcPr>
            <w:tcW w:w="1621" w:type="pct"/>
          </w:tcPr>
          <w:p w:rsidR="00567BD2" w:rsidRPr="00051DEF" w:rsidRDefault="00567BD2" w:rsidP="00567BD2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6"/>
                <w:szCs w:val="22"/>
                <w:lang w:val="pt-PT"/>
              </w:rPr>
            </w:pPr>
          </w:p>
        </w:tc>
        <w:tc>
          <w:tcPr>
            <w:tcW w:w="2493" w:type="pct"/>
          </w:tcPr>
          <w:p w:rsidR="00567BD2" w:rsidRPr="00051DEF" w:rsidRDefault="00567BD2" w:rsidP="00567BD2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6"/>
                <w:szCs w:val="22"/>
                <w:lang w:val="pt-PT"/>
              </w:rPr>
            </w:pPr>
          </w:p>
        </w:tc>
        <w:tc>
          <w:tcPr>
            <w:tcW w:w="886" w:type="pct"/>
          </w:tcPr>
          <w:p w:rsidR="00567BD2" w:rsidRPr="00051DEF" w:rsidRDefault="00567BD2" w:rsidP="00567BD2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6"/>
                <w:szCs w:val="22"/>
                <w:lang w:val="pt-PT"/>
              </w:rPr>
            </w:pPr>
          </w:p>
        </w:tc>
      </w:tr>
      <w:tr w:rsidR="00567BD2" w:rsidRPr="00051DEF" w:rsidTr="004D0960">
        <w:tc>
          <w:tcPr>
            <w:tcW w:w="1621" w:type="pct"/>
          </w:tcPr>
          <w:p w:rsidR="00567BD2" w:rsidRPr="00051DEF" w:rsidRDefault="00567BD2" w:rsidP="00567BD2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6"/>
                <w:szCs w:val="22"/>
                <w:lang w:val="pt-PT"/>
              </w:rPr>
            </w:pPr>
          </w:p>
        </w:tc>
        <w:tc>
          <w:tcPr>
            <w:tcW w:w="2493" w:type="pct"/>
          </w:tcPr>
          <w:p w:rsidR="00567BD2" w:rsidRPr="00051DEF" w:rsidRDefault="00567BD2" w:rsidP="00567BD2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6"/>
                <w:szCs w:val="22"/>
                <w:lang w:val="pt-PT"/>
              </w:rPr>
            </w:pPr>
          </w:p>
        </w:tc>
        <w:tc>
          <w:tcPr>
            <w:tcW w:w="886" w:type="pct"/>
          </w:tcPr>
          <w:p w:rsidR="00567BD2" w:rsidRPr="00051DEF" w:rsidRDefault="00567BD2" w:rsidP="00567BD2">
            <w:pPr>
              <w:spacing w:before="0" w:line="264" w:lineRule="auto"/>
              <w:jc w:val="left"/>
              <w:rPr>
                <w:rFonts w:ascii="Lucida Sans Unicode" w:hAnsi="Lucida Sans Unicode" w:cs="Lucida Sans Unicode"/>
                <w:color w:val="595959"/>
                <w:sz w:val="16"/>
                <w:szCs w:val="22"/>
                <w:lang w:val="pt-PT"/>
              </w:rPr>
            </w:pPr>
          </w:p>
        </w:tc>
      </w:tr>
    </w:tbl>
    <w:p w:rsidR="00567BD2" w:rsidRPr="00AD14AE" w:rsidRDefault="00974A07" w:rsidP="00567BD2">
      <w:pPr>
        <w:keepNext/>
        <w:spacing w:before="120" w:after="120" w:line="240" w:lineRule="auto"/>
        <w:jc w:val="center"/>
        <w:rPr>
          <w:rFonts w:ascii="Lucida Sans Unicode" w:hAnsi="Lucida Sans Unicode" w:cs="Lucida Sans Unicode"/>
          <w:i/>
          <w:color w:val="595959"/>
          <w:sz w:val="18"/>
          <w:szCs w:val="20"/>
        </w:rPr>
      </w:pPr>
      <w:bookmarkStart w:id="16" w:name="_Toc275189103"/>
      <w:bookmarkStart w:id="17" w:name="_Toc328039775"/>
      <w:r>
        <w:rPr>
          <w:rFonts w:ascii="Lucida Sans Unicode" w:hAnsi="Lucida Sans Unicode" w:cs="Lucida Sans Unicode"/>
          <w:i/>
          <w:color w:val="595959"/>
          <w:sz w:val="18"/>
          <w:szCs w:val="20"/>
        </w:rPr>
        <w:t>Tabela</w:t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t xml:space="preserve"> </w:t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fldChar w:fldCharType="begin"/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instrText xml:space="preserve"> SEQ Table \* ARABIC </w:instrText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fldChar w:fldCharType="separate"/>
      </w:r>
      <w:r w:rsidR="009756F3">
        <w:rPr>
          <w:rFonts w:ascii="Lucida Sans Unicode" w:hAnsi="Lucida Sans Unicode" w:cs="Lucida Sans Unicode"/>
          <w:i/>
          <w:noProof/>
          <w:color w:val="595959"/>
          <w:sz w:val="18"/>
          <w:szCs w:val="20"/>
        </w:rPr>
        <w:t>3</w:t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fldChar w:fldCharType="end"/>
      </w:r>
      <w:r w:rsidR="00567BD2" w:rsidRPr="00AD14AE">
        <w:rPr>
          <w:rFonts w:ascii="Lucida Sans Unicode" w:hAnsi="Lucida Sans Unicode" w:cs="Lucida Sans Unicode"/>
          <w:i/>
          <w:color w:val="595959"/>
          <w:sz w:val="18"/>
          <w:szCs w:val="20"/>
        </w:rPr>
        <w:t xml:space="preserve"> - Reference documents</w:t>
      </w:r>
      <w:bookmarkEnd w:id="16"/>
      <w:bookmarkEnd w:id="17"/>
    </w:p>
    <w:p w:rsidR="00DC0564" w:rsidRDefault="00DC0564">
      <w:pPr>
        <w:spacing w:before="0" w:line="240" w:lineRule="auto"/>
        <w:jc w:val="left"/>
      </w:pPr>
      <w:r>
        <w:br w:type="page"/>
      </w:r>
    </w:p>
    <w:p w:rsidR="00DC0564" w:rsidRPr="004C070C" w:rsidRDefault="00DC0564" w:rsidP="003B7D97">
      <w:pPr>
        <w:pStyle w:val="Heading1"/>
      </w:pPr>
      <w:bookmarkStart w:id="18" w:name="_Toc352624495"/>
      <w:bookmarkStart w:id="19" w:name="_Toc372277352"/>
      <w:r w:rsidRPr="004C070C">
        <w:lastRenderedPageBreak/>
        <w:t>Índice de figuras</w:t>
      </w:r>
      <w:bookmarkEnd w:id="18"/>
      <w:bookmarkEnd w:id="19"/>
    </w:p>
    <w:p w:rsidR="00567BD2" w:rsidRPr="00691EDA" w:rsidRDefault="00DC0564" w:rsidP="00DC0564">
      <w:pPr>
        <w:rPr>
          <w:lang w:val="en-US"/>
        </w:rPr>
      </w:pPr>
      <w:r w:rsidRPr="00D64DDC">
        <w:rPr>
          <w:rStyle w:val="SubtleEmphasis"/>
          <w:rFonts w:ascii="Lucida Sans Unicode" w:hAnsi="Lucida Sans Unicode" w:cs="Lucida Sans Unicode"/>
          <w:sz w:val="18"/>
          <w:szCs w:val="20"/>
        </w:rPr>
        <w:fldChar w:fldCharType="begin"/>
      </w:r>
      <w:r w:rsidRPr="00691EDA">
        <w:rPr>
          <w:rStyle w:val="SubtleEmphasis"/>
          <w:rFonts w:ascii="Lucida Sans Unicode" w:hAnsi="Lucida Sans Unicode" w:cs="Lucida Sans Unicode"/>
          <w:i w:val="0"/>
          <w:sz w:val="18"/>
          <w:szCs w:val="20"/>
          <w:lang w:val="en-US"/>
        </w:rPr>
        <w:instrText xml:space="preserve"> TOC \h \z \c "Figura" </w:instrText>
      </w:r>
      <w:r w:rsidRPr="00D64DDC">
        <w:rPr>
          <w:rStyle w:val="SubtleEmphasis"/>
          <w:rFonts w:ascii="Lucida Sans Unicode" w:hAnsi="Lucida Sans Unicode" w:cs="Lucida Sans Unicode"/>
          <w:sz w:val="18"/>
          <w:szCs w:val="20"/>
        </w:rPr>
        <w:fldChar w:fldCharType="separate"/>
      </w:r>
      <w:r w:rsidR="00691EDA">
        <w:rPr>
          <w:rStyle w:val="SubtleEmphasis"/>
          <w:rFonts w:ascii="Lucida Sans Unicode" w:hAnsi="Lucida Sans Unicode" w:cs="Lucida Sans Unicode"/>
          <w:b/>
          <w:bCs/>
          <w:noProof/>
          <w:sz w:val="18"/>
          <w:szCs w:val="20"/>
          <w:lang w:val="en-US"/>
        </w:rPr>
        <w:t>No table of figures entries found.</w:t>
      </w:r>
      <w:r w:rsidRPr="00D64DDC">
        <w:rPr>
          <w:rStyle w:val="SubtleEmphasis"/>
          <w:rFonts w:ascii="Lucida Sans Unicode" w:hAnsi="Lucida Sans Unicode" w:cs="Lucida Sans Unicode"/>
          <w:i w:val="0"/>
          <w:sz w:val="18"/>
          <w:szCs w:val="20"/>
        </w:rPr>
        <w:fldChar w:fldCharType="end"/>
      </w:r>
    </w:p>
    <w:p w:rsidR="00893945" w:rsidRPr="00691EDA" w:rsidRDefault="00893945">
      <w:pPr>
        <w:spacing w:before="0" w:line="240" w:lineRule="auto"/>
        <w:jc w:val="left"/>
        <w:rPr>
          <w:rFonts w:ascii="Lucida Sans Unicode" w:hAnsi="Lucida Sans Unicode" w:cs="Lucida Sans Unicode"/>
          <w:b/>
          <w:color w:val="3095B4"/>
          <w:sz w:val="32"/>
          <w:szCs w:val="20"/>
          <w:lang w:val="en-US"/>
        </w:rPr>
      </w:pPr>
      <w:r w:rsidRPr="00691EDA">
        <w:rPr>
          <w:rFonts w:ascii="Lucida Sans Unicode" w:hAnsi="Lucida Sans Unicode" w:cs="Lucida Sans Unicode"/>
          <w:color w:val="3095B4"/>
          <w:sz w:val="32"/>
          <w:lang w:val="en-US"/>
        </w:rPr>
        <w:br w:type="page"/>
      </w:r>
    </w:p>
    <w:p w:rsidR="00EE0DC9" w:rsidRPr="003B7D97" w:rsidRDefault="00EE0DC9" w:rsidP="003B7D97">
      <w:pPr>
        <w:pStyle w:val="Heading1"/>
      </w:pPr>
      <w:bookmarkStart w:id="20" w:name="_Toc372277353"/>
      <w:r w:rsidRPr="003B7D97">
        <w:lastRenderedPageBreak/>
        <w:t>Índice</w:t>
      </w:r>
      <w:bookmarkEnd w:id="20"/>
    </w:p>
    <w:bookmarkStart w:id="21" w:name="_Toc504875168"/>
    <w:p w:rsidR="00D95A26" w:rsidRDefault="00BE5067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r w:rsidRPr="00DA3A90">
        <w:rPr>
          <w:rFonts w:ascii="Lucida Bright" w:hAnsi="Lucida Bright"/>
          <w:kern w:val="28"/>
        </w:rPr>
        <w:fldChar w:fldCharType="begin"/>
      </w:r>
      <w:r w:rsidR="00AE06A4" w:rsidRPr="00DA3A90">
        <w:rPr>
          <w:rFonts w:ascii="Lucida Bright" w:hAnsi="Lucida Bright"/>
          <w:kern w:val="28"/>
        </w:rPr>
        <w:instrText xml:space="preserve"> TOC \o "1-4" \h \z </w:instrText>
      </w:r>
      <w:r w:rsidRPr="00DA3A90">
        <w:rPr>
          <w:rFonts w:ascii="Lucida Bright" w:hAnsi="Lucida Bright"/>
          <w:kern w:val="28"/>
        </w:rPr>
        <w:fldChar w:fldCharType="separate"/>
      </w:r>
      <w:hyperlink w:anchor="_Toc372277351" w:history="1">
        <w:r w:rsidR="00D95A26" w:rsidRPr="00E54035">
          <w:rPr>
            <w:rStyle w:val="Hyperlink"/>
            <w:noProof/>
          </w:rPr>
          <w:t>Informação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_Toc372277351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3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hyperlink w:anchor="_Toc372277352" w:history="1">
        <w:r w:rsidR="00D95A26" w:rsidRPr="00E54035">
          <w:rPr>
            <w:rStyle w:val="Hyperlink"/>
            <w:noProof/>
          </w:rPr>
          <w:t>Índice de figuras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_Toc372277352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4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hyperlink w:anchor="_Toc372277353" w:history="1">
        <w:r w:rsidR="00D95A26" w:rsidRPr="00E54035">
          <w:rPr>
            <w:rStyle w:val="Hyperlink"/>
            <w:noProof/>
          </w:rPr>
          <w:t>Índice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_Toc372277353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5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hyperlink w:anchor="_Toc372277354" w:history="1">
        <w:r w:rsidR="00D95A26" w:rsidRPr="00E54035">
          <w:rPr>
            <w:rStyle w:val="Hyperlink"/>
            <w:noProof/>
          </w:rPr>
          <w:t>1.</w:t>
        </w:r>
        <w:r w:rsidR="00D95A26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Introdução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_Toc372277354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7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hyperlink w:anchor="_Toc372277355" w:history="1">
        <w:r w:rsidR="00D95A26" w:rsidRPr="00E54035">
          <w:rPr>
            <w:rStyle w:val="Hyperlink"/>
            <w:noProof/>
          </w:rPr>
          <w:t>2.</w:t>
        </w:r>
        <w:r w:rsidR="00D95A26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Âmbito do projecto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_Toc372277355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8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2"/>
        <w:tabs>
          <w:tab w:val="left" w:pos="880"/>
          <w:tab w:val="right" w:leader="dot" w:pos="9629"/>
        </w:tabs>
        <w:rPr>
          <w:rFonts w:eastAsiaTheme="minorEastAsia" w:cstheme="minorBidi"/>
          <w:b w:val="0"/>
          <w:smallCaps w:val="0"/>
          <w:noProof/>
          <w:szCs w:val="22"/>
          <w:lang w:eastAsia="pt-PT"/>
        </w:rPr>
      </w:pPr>
      <w:hyperlink w:anchor="_Toc372277356" w:history="1">
        <w:r w:rsidR="00D95A26" w:rsidRPr="00E54035">
          <w:rPr>
            <w:rStyle w:val="Hyperlink"/>
            <w:noProof/>
          </w:rPr>
          <w:t>2.1</w:t>
        </w:r>
        <w:r w:rsidR="00D95A26">
          <w:rPr>
            <w:rFonts w:eastAsiaTheme="minorEastAsia" w:cstheme="minorBidi"/>
            <w:b w:val="0"/>
            <w:smallCaps w:val="0"/>
            <w:noProof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Utilizadores da solução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_Toc372277356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8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hyperlink w:anchor="_Toc372277357" w:history="1">
        <w:r w:rsidR="00D95A26" w:rsidRPr="00E54035">
          <w:rPr>
            <w:rStyle w:val="Hyperlink"/>
            <w:noProof/>
          </w:rPr>
          <w:t>3.</w:t>
        </w:r>
        <w:r w:rsidR="00D95A26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Requisitos Funcionais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_Toc372277357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9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2"/>
        <w:tabs>
          <w:tab w:val="left" w:pos="880"/>
          <w:tab w:val="right" w:leader="dot" w:pos="9629"/>
        </w:tabs>
        <w:rPr>
          <w:rFonts w:eastAsiaTheme="minorEastAsia" w:cstheme="minorBidi"/>
          <w:b w:val="0"/>
          <w:smallCaps w:val="0"/>
          <w:noProof/>
          <w:szCs w:val="22"/>
          <w:lang w:eastAsia="pt-PT"/>
        </w:rPr>
      </w:pPr>
      <w:hyperlink w:anchor="_Toc372277358" w:history="1">
        <w:r w:rsidR="00D95A26" w:rsidRPr="00E54035">
          <w:rPr>
            <w:rStyle w:val="Hyperlink"/>
            <w:noProof/>
          </w:rPr>
          <w:t>3.1</w:t>
        </w:r>
        <w:r w:rsidR="00D95A26">
          <w:rPr>
            <w:rFonts w:eastAsiaTheme="minorEastAsia" w:cstheme="minorBidi"/>
            <w:b w:val="0"/>
            <w:smallCaps w:val="0"/>
            <w:noProof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Lista de requisitos funcionais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_Toc372277358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9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2"/>
        <w:tabs>
          <w:tab w:val="left" w:pos="880"/>
          <w:tab w:val="right" w:leader="dot" w:pos="9629"/>
        </w:tabs>
        <w:rPr>
          <w:rFonts w:eastAsiaTheme="minorEastAsia" w:cstheme="minorBidi"/>
          <w:b w:val="0"/>
          <w:smallCaps w:val="0"/>
          <w:noProof/>
          <w:szCs w:val="22"/>
          <w:lang w:eastAsia="pt-PT"/>
        </w:rPr>
      </w:pPr>
      <w:hyperlink w:anchor="_Toc372277359" w:history="1">
        <w:r w:rsidR="00D95A26" w:rsidRPr="00E54035">
          <w:rPr>
            <w:rStyle w:val="Hyperlink"/>
            <w:noProof/>
          </w:rPr>
          <w:t>3.2</w:t>
        </w:r>
        <w:r w:rsidR="00D95A26">
          <w:rPr>
            <w:rFonts w:eastAsiaTheme="minorEastAsia" w:cstheme="minorBidi"/>
            <w:b w:val="0"/>
            <w:smallCaps w:val="0"/>
            <w:noProof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Especificação de requisitos funcionais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_Toc372277359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10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2"/>
        <w:tabs>
          <w:tab w:val="left" w:pos="880"/>
          <w:tab w:val="right" w:leader="dot" w:pos="9629"/>
        </w:tabs>
        <w:rPr>
          <w:rFonts w:eastAsiaTheme="minorEastAsia" w:cstheme="minorBidi"/>
          <w:b w:val="0"/>
          <w:smallCaps w:val="0"/>
          <w:noProof/>
          <w:szCs w:val="22"/>
          <w:lang w:eastAsia="pt-PT"/>
        </w:rPr>
      </w:pPr>
      <w:hyperlink w:anchor="_Toc372277360" w:history="1">
        <w:r w:rsidR="00D95A26" w:rsidRPr="00E54035">
          <w:rPr>
            <w:rStyle w:val="Hyperlink"/>
            <w:noProof/>
          </w:rPr>
          <w:t>3.3</w:t>
        </w:r>
        <w:r w:rsidR="00D95A26">
          <w:rPr>
            <w:rFonts w:eastAsiaTheme="minorEastAsia" w:cstheme="minorBidi"/>
            <w:b w:val="0"/>
            <w:smallCaps w:val="0"/>
            <w:noProof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Especificação de Use Cases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_Toc372277360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22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61" w:history="1">
        <w:r w:rsidR="00D95A26" w:rsidRPr="00E54035">
          <w:rPr>
            <w:rStyle w:val="Hyperlink"/>
            <w:noProof/>
          </w:rPr>
          <w:t>3.3.1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Gerir Projectos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_Toc372277361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22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62" w:history="1">
        <w:r w:rsidR="00D95A26" w:rsidRPr="00E54035">
          <w:rPr>
            <w:rStyle w:val="Hyperlink"/>
            <w:noProof/>
          </w:rPr>
          <w:t>3.3.2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Gerir Requisitos Funcionais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_Toc372277362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26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63" w:history="1">
        <w:r w:rsidR="00D95A26" w:rsidRPr="00E54035">
          <w:rPr>
            <w:rStyle w:val="Hyperlink"/>
            <w:noProof/>
          </w:rPr>
          <w:t>3.3.3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Gerir Casos de Uso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_Toc372277363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30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64" w:history="1">
        <w:r w:rsidR="00D95A26" w:rsidRPr="00E54035">
          <w:rPr>
            <w:rStyle w:val="Hyperlink"/>
            <w:noProof/>
          </w:rPr>
          <w:t>3.3.4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Manter Histórico de Requisitos Funcionais Cancelados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_Toc372277364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39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65" w:history="1">
        <w:r w:rsidR="00D95A26" w:rsidRPr="00E54035">
          <w:rPr>
            <w:rStyle w:val="Hyperlink"/>
            <w:noProof/>
          </w:rPr>
          <w:t>3.3.5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Manter Evolução (versionamento) dos Requisitos Funcionais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_Toc372277365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41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66" w:history="1">
        <w:r w:rsidR="00D95A26" w:rsidRPr="00E54035">
          <w:rPr>
            <w:rStyle w:val="Hyperlink"/>
            <w:noProof/>
          </w:rPr>
          <w:t>3.3.6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Exportação de informação do projecto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_Toc372277366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43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67" w:history="1">
        <w:r w:rsidR="00D95A26" w:rsidRPr="00E54035">
          <w:rPr>
            <w:rStyle w:val="Hyperlink"/>
            <w:noProof/>
          </w:rPr>
          <w:t>3.3.7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Gestão de interacções definição âmbito (IDA)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_Toc372277367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48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68" w:history="1">
        <w:r w:rsidR="00D95A26" w:rsidRPr="00E54035">
          <w:rPr>
            <w:rStyle w:val="Hyperlink"/>
            <w:noProof/>
          </w:rPr>
          <w:t>3.3.8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Configuração de categorias negócio do requisito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_Toc372277368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53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69" w:history="1">
        <w:r w:rsidR="00D95A26" w:rsidRPr="00E54035">
          <w:rPr>
            <w:rStyle w:val="Hyperlink"/>
            <w:noProof/>
          </w:rPr>
          <w:t>3.3.9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Gestão de perfis de utilizador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_Toc372277369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57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70" w:history="1">
        <w:r w:rsidR="00D95A26" w:rsidRPr="00E54035">
          <w:rPr>
            <w:rStyle w:val="Hyperlink"/>
            <w:noProof/>
          </w:rPr>
          <w:t>3.3.10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Gestão de utilizadores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_Toc372277370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62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71" w:history="1">
        <w:r w:rsidR="00D95A26" w:rsidRPr="00E54035">
          <w:rPr>
            <w:rStyle w:val="Hyperlink"/>
            <w:noProof/>
          </w:rPr>
          <w:t>3.3.11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Autenticação de utilizadores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_Toc372277371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67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72" w:history="1">
        <w:r w:rsidR="00D95A26" w:rsidRPr="00E54035">
          <w:rPr>
            <w:rStyle w:val="Hyperlink"/>
            <w:noProof/>
          </w:rPr>
          <w:t>3.3.12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Gestão do Histórico - Log de Operações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_Toc372277372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68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73" w:history="1">
        <w:r w:rsidR="00D95A26" w:rsidRPr="00E54035">
          <w:rPr>
            <w:rStyle w:val="Hyperlink"/>
            <w:noProof/>
          </w:rPr>
          <w:t>3.3.13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Gerir Requisitos Não-Funcionais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_Toc372277373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70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hyperlink w:anchor="_Toc372277374" w:history="1">
        <w:r w:rsidR="00D95A26" w:rsidRPr="00E54035">
          <w:rPr>
            <w:rStyle w:val="Hyperlink"/>
            <w:noProof/>
          </w:rPr>
          <w:t>4.</w:t>
        </w:r>
        <w:r w:rsidR="00D95A26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Requisitos Não Funcionais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_Toc372277374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73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2"/>
        <w:tabs>
          <w:tab w:val="left" w:pos="880"/>
          <w:tab w:val="right" w:leader="dot" w:pos="9629"/>
        </w:tabs>
        <w:rPr>
          <w:rFonts w:eastAsiaTheme="minorEastAsia" w:cstheme="minorBidi"/>
          <w:b w:val="0"/>
          <w:smallCaps w:val="0"/>
          <w:noProof/>
          <w:szCs w:val="22"/>
          <w:lang w:eastAsia="pt-PT"/>
        </w:rPr>
      </w:pPr>
      <w:hyperlink w:anchor="_Toc372277375" w:history="1">
        <w:r w:rsidR="00D95A26" w:rsidRPr="00E54035">
          <w:rPr>
            <w:rStyle w:val="Hyperlink"/>
            <w:noProof/>
          </w:rPr>
          <w:t>4.1</w:t>
        </w:r>
        <w:r w:rsidR="00D95A26">
          <w:rPr>
            <w:rFonts w:eastAsiaTheme="minorEastAsia" w:cstheme="minorBidi"/>
            <w:b w:val="0"/>
            <w:smallCaps w:val="0"/>
            <w:noProof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Requisitos de Usabilidade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_Toc372277375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73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2"/>
        <w:tabs>
          <w:tab w:val="left" w:pos="880"/>
          <w:tab w:val="right" w:leader="dot" w:pos="9629"/>
        </w:tabs>
        <w:rPr>
          <w:rFonts w:eastAsiaTheme="minorEastAsia" w:cstheme="minorBidi"/>
          <w:b w:val="0"/>
          <w:smallCaps w:val="0"/>
          <w:noProof/>
          <w:szCs w:val="22"/>
          <w:lang w:eastAsia="pt-PT"/>
        </w:rPr>
      </w:pPr>
      <w:hyperlink w:anchor="_Toc372277376" w:history="1">
        <w:r w:rsidR="00D95A26" w:rsidRPr="00E54035">
          <w:rPr>
            <w:rStyle w:val="Hyperlink"/>
            <w:noProof/>
          </w:rPr>
          <w:t>4.2</w:t>
        </w:r>
        <w:r w:rsidR="00D95A26">
          <w:rPr>
            <w:rFonts w:eastAsiaTheme="minorEastAsia" w:cstheme="minorBidi"/>
            <w:b w:val="0"/>
            <w:smallCaps w:val="0"/>
            <w:noProof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Requisitos de Interface e imagem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_Toc372277376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77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2"/>
        <w:tabs>
          <w:tab w:val="left" w:pos="880"/>
          <w:tab w:val="right" w:leader="dot" w:pos="9629"/>
        </w:tabs>
        <w:rPr>
          <w:rFonts w:eastAsiaTheme="minorEastAsia" w:cstheme="minorBidi"/>
          <w:b w:val="0"/>
          <w:smallCaps w:val="0"/>
          <w:noProof/>
          <w:szCs w:val="22"/>
          <w:lang w:eastAsia="pt-PT"/>
        </w:rPr>
      </w:pPr>
      <w:hyperlink w:anchor="_Toc372277377" w:history="1">
        <w:r w:rsidR="00D95A26" w:rsidRPr="00E54035">
          <w:rPr>
            <w:rStyle w:val="Hyperlink"/>
            <w:noProof/>
          </w:rPr>
          <w:t>4.3</w:t>
        </w:r>
        <w:r w:rsidR="00D95A26">
          <w:rPr>
            <w:rFonts w:eastAsiaTheme="minorEastAsia" w:cstheme="minorBidi"/>
            <w:b w:val="0"/>
            <w:smallCaps w:val="0"/>
            <w:noProof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Requisitos operacionais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_Toc372277377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78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2"/>
        <w:tabs>
          <w:tab w:val="left" w:pos="880"/>
          <w:tab w:val="right" w:leader="dot" w:pos="9629"/>
        </w:tabs>
        <w:rPr>
          <w:rFonts w:eastAsiaTheme="minorEastAsia" w:cstheme="minorBidi"/>
          <w:b w:val="0"/>
          <w:smallCaps w:val="0"/>
          <w:noProof/>
          <w:szCs w:val="22"/>
          <w:lang w:eastAsia="pt-PT"/>
        </w:rPr>
      </w:pPr>
      <w:hyperlink w:anchor="_Toc372277378" w:history="1">
        <w:r w:rsidR="00D95A26" w:rsidRPr="00E54035">
          <w:rPr>
            <w:rStyle w:val="Hyperlink"/>
            <w:noProof/>
          </w:rPr>
          <w:t>4.4</w:t>
        </w:r>
        <w:r w:rsidR="00D95A26">
          <w:rPr>
            <w:rFonts w:eastAsiaTheme="minorEastAsia" w:cstheme="minorBidi"/>
            <w:b w:val="0"/>
            <w:smallCaps w:val="0"/>
            <w:noProof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Requisitos de instalação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_Toc372277378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78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2"/>
        <w:tabs>
          <w:tab w:val="left" w:pos="880"/>
          <w:tab w:val="right" w:leader="dot" w:pos="9629"/>
        </w:tabs>
        <w:rPr>
          <w:rFonts w:eastAsiaTheme="minorEastAsia" w:cstheme="minorBidi"/>
          <w:b w:val="0"/>
          <w:smallCaps w:val="0"/>
          <w:noProof/>
          <w:szCs w:val="22"/>
          <w:lang w:eastAsia="pt-PT"/>
        </w:rPr>
      </w:pPr>
      <w:hyperlink w:anchor="_Toc372277379" w:history="1">
        <w:r w:rsidR="00D95A26" w:rsidRPr="00E54035">
          <w:rPr>
            <w:rStyle w:val="Hyperlink"/>
            <w:noProof/>
          </w:rPr>
          <w:t>4.5</w:t>
        </w:r>
        <w:r w:rsidR="00D95A26">
          <w:rPr>
            <w:rFonts w:eastAsiaTheme="minorEastAsia" w:cstheme="minorBidi"/>
            <w:b w:val="0"/>
            <w:smallCaps w:val="0"/>
            <w:noProof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Requisitos de Manutenção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_Toc372277379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79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2"/>
        <w:tabs>
          <w:tab w:val="left" w:pos="880"/>
          <w:tab w:val="right" w:leader="dot" w:pos="9629"/>
        </w:tabs>
        <w:rPr>
          <w:rFonts w:eastAsiaTheme="minorEastAsia" w:cstheme="minorBidi"/>
          <w:b w:val="0"/>
          <w:smallCaps w:val="0"/>
          <w:noProof/>
          <w:szCs w:val="22"/>
          <w:lang w:eastAsia="pt-PT"/>
        </w:rPr>
      </w:pPr>
      <w:hyperlink w:anchor="_Toc372277380" w:history="1">
        <w:r w:rsidR="00D95A26" w:rsidRPr="00E54035">
          <w:rPr>
            <w:rStyle w:val="Hyperlink"/>
            <w:noProof/>
          </w:rPr>
          <w:t>4.6</w:t>
        </w:r>
        <w:r w:rsidR="00D95A26">
          <w:rPr>
            <w:rFonts w:eastAsiaTheme="minorEastAsia" w:cstheme="minorBidi"/>
            <w:b w:val="0"/>
            <w:smallCaps w:val="0"/>
            <w:noProof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Requisitos de Segurança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_Toc372277380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79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81" w:history="1">
        <w:r w:rsidR="00D95A26" w:rsidRPr="00E54035">
          <w:rPr>
            <w:rStyle w:val="Hyperlink"/>
            <w:noProof/>
          </w:rPr>
          <w:t>4.6.1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Perfis de acesso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_Toc372277381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79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82" w:history="1">
        <w:r w:rsidR="00D95A26" w:rsidRPr="00E54035">
          <w:rPr>
            <w:rStyle w:val="Hyperlink"/>
            <w:noProof/>
          </w:rPr>
          <w:t>4.6.2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Requisitos de confidencialidade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_Toc372277382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80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2"/>
        <w:tabs>
          <w:tab w:val="left" w:pos="880"/>
          <w:tab w:val="right" w:leader="dot" w:pos="9629"/>
        </w:tabs>
        <w:rPr>
          <w:rFonts w:eastAsiaTheme="minorEastAsia" w:cstheme="minorBidi"/>
          <w:b w:val="0"/>
          <w:smallCaps w:val="0"/>
          <w:noProof/>
          <w:szCs w:val="22"/>
          <w:lang w:eastAsia="pt-PT"/>
        </w:rPr>
      </w:pPr>
      <w:hyperlink w:anchor="_Toc372277383" w:history="1">
        <w:r w:rsidR="00D95A26" w:rsidRPr="00E54035">
          <w:rPr>
            <w:rStyle w:val="Hyperlink"/>
            <w:noProof/>
          </w:rPr>
          <w:t>4.7</w:t>
        </w:r>
        <w:r w:rsidR="00D95A26">
          <w:rPr>
            <w:rFonts w:eastAsiaTheme="minorEastAsia" w:cstheme="minorBidi"/>
            <w:b w:val="0"/>
            <w:smallCaps w:val="0"/>
            <w:noProof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Requisitos Políticos e Culturais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_Toc372277383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81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hyperlink w:anchor="_Toc372277384" w:history="1">
        <w:r w:rsidR="00D95A26" w:rsidRPr="00E54035">
          <w:rPr>
            <w:rStyle w:val="Hyperlink"/>
            <w:noProof/>
          </w:rPr>
          <w:t>5.</w:t>
        </w:r>
        <w:r w:rsidR="00D95A26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Requisitos de Dados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_Toc372277384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82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2"/>
        <w:tabs>
          <w:tab w:val="left" w:pos="880"/>
          <w:tab w:val="right" w:leader="dot" w:pos="9629"/>
        </w:tabs>
        <w:rPr>
          <w:rFonts w:eastAsiaTheme="minorEastAsia" w:cstheme="minorBidi"/>
          <w:b w:val="0"/>
          <w:smallCaps w:val="0"/>
          <w:noProof/>
          <w:szCs w:val="22"/>
          <w:lang w:eastAsia="pt-PT"/>
        </w:rPr>
      </w:pPr>
      <w:hyperlink w:anchor="_Toc372277385" w:history="1">
        <w:r w:rsidR="00D95A26" w:rsidRPr="00E54035">
          <w:rPr>
            <w:rStyle w:val="Hyperlink"/>
            <w:noProof/>
          </w:rPr>
          <w:t>5.1</w:t>
        </w:r>
        <w:r w:rsidR="00D95A26">
          <w:rPr>
            <w:rFonts w:eastAsiaTheme="minorEastAsia" w:cstheme="minorBidi"/>
            <w:b w:val="0"/>
            <w:smallCaps w:val="0"/>
            <w:noProof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Modelo conceptual de informação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_Toc372277385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82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2"/>
        <w:tabs>
          <w:tab w:val="left" w:pos="880"/>
          <w:tab w:val="right" w:leader="dot" w:pos="9629"/>
        </w:tabs>
        <w:rPr>
          <w:rFonts w:eastAsiaTheme="minorEastAsia" w:cstheme="minorBidi"/>
          <w:b w:val="0"/>
          <w:smallCaps w:val="0"/>
          <w:noProof/>
          <w:szCs w:val="22"/>
          <w:lang w:eastAsia="pt-PT"/>
        </w:rPr>
      </w:pPr>
      <w:hyperlink w:anchor="_Toc372277386" w:history="1">
        <w:r w:rsidR="00D95A26" w:rsidRPr="00E54035">
          <w:rPr>
            <w:rStyle w:val="Hyperlink"/>
            <w:noProof/>
          </w:rPr>
          <w:t>5.2</w:t>
        </w:r>
        <w:r w:rsidR="00D95A26">
          <w:rPr>
            <w:rFonts w:eastAsiaTheme="minorEastAsia" w:cstheme="minorBidi"/>
            <w:b w:val="0"/>
            <w:smallCaps w:val="0"/>
            <w:noProof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Especificação das entidades do domínio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_Toc372277386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82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87" w:history="1">
        <w:r w:rsidR="00D95A26" w:rsidRPr="00E54035">
          <w:rPr>
            <w:rStyle w:val="Hyperlink"/>
            <w:noProof/>
          </w:rPr>
          <w:t>5.2.1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Entidade Projecto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_Toc372277387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83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88" w:history="1">
        <w:r w:rsidR="00D95A26" w:rsidRPr="00E54035">
          <w:rPr>
            <w:rStyle w:val="Hyperlink"/>
            <w:noProof/>
          </w:rPr>
          <w:t>5.2.2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Entidade Requisito Funcional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_Toc372277388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83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89" w:history="1">
        <w:r w:rsidR="00D95A26" w:rsidRPr="00E54035">
          <w:rPr>
            <w:rStyle w:val="Hyperlink"/>
            <w:noProof/>
          </w:rPr>
          <w:t>5.2.3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Entidade Requisito Não Funcional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_Toc372277389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84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90" w:history="1">
        <w:r w:rsidR="00D95A26" w:rsidRPr="00E54035">
          <w:rPr>
            <w:rStyle w:val="Hyperlink"/>
            <w:noProof/>
          </w:rPr>
          <w:t>5.2.4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Entidade Use Case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_Toc372277390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85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91" w:history="1">
        <w:r w:rsidR="00D95A26" w:rsidRPr="00E54035">
          <w:rPr>
            <w:rStyle w:val="Hyperlink"/>
            <w:noProof/>
          </w:rPr>
          <w:t>5.2.5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Entidade Categoria de Negócio do requisito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_Toc372277391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85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92" w:history="1">
        <w:r w:rsidR="00D95A26" w:rsidRPr="00E54035">
          <w:rPr>
            <w:rStyle w:val="Hyperlink"/>
            <w:noProof/>
          </w:rPr>
          <w:t>5.2.6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Entidade Actor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_Toc372277392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85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93" w:history="1">
        <w:r w:rsidR="00D95A26" w:rsidRPr="00E54035">
          <w:rPr>
            <w:rStyle w:val="Hyperlink"/>
            <w:noProof/>
          </w:rPr>
          <w:t>5.2.7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Entidade Perfil de utilizador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_Toc372277393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86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94" w:history="1">
        <w:r w:rsidR="00D95A26" w:rsidRPr="00E54035">
          <w:rPr>
            <w:rStyle w:val="Hyperlink"/>
            <w:noProof/>
          </w:rPr>
          <w:t>5.2.8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Entidade Utilizador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_Toc372277394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86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95" w:history="1">
        <w:r w:rsidR="00D95A26" w:rsidRPr="00E54035">
          <w:rPr>
            <w:rStyle w:val="Hyperlink"/>
            <w:noProof/>
          </w:rPr>
          <w:t>5.2.9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Entidade Privilégio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_Toc372277395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87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3"/>
        <w:tabs>
          <w:tab w:val="left" w:pos="1100"/>
          <w:tab w:val="right" w:leader="dot" w:pos="9629"/>
        </w:tabs>
        <w:rPr>
          <w:rFonts w:eastAsiaTheme="minorEastAsia" w:cstheme="minorBidi"/>
          <w:b w:val="0"/>
          <w:iCs w:val="0"/>
          <w:noProof/>
          <w:sz w:val="22"/>
          <w:szCs w:val="22"/>
          <w:lang w:eastAsia="pt-PT"/>
        </w:rPr>
      </w:pPr>
      <w:hyperlink w:anchor="_Toc372277396" w:history="1">
        <w:r w:rsidR="00D95A26" w:rsidRPr="00E54035">
          <w:rPr>
            <w:rStyle w:val="Hyperlink"/>
            <w:noProof/>
          </w:rPr>
          <w:t>5.2.10</w:t>
        </w:r>
        <w:r w:rsidR="00D95A26">
          <w:rPr>
            <w:rFonts w:eastAsiaTheme="minorEastAsia" w:cstheme="minorBidi"/>
            <w:b w:val="0"/>
            <w:i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Entidade Perfil por projecto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_Toc372277396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87</w:t>
        </w:r>
        <w:r w:rsidR="00D95A26">
          <w:rPr>
            <w:noProof/>
            <w:webHidden/>
          </w:rPr>
          <w:fldChar w:fldCharType="end"/>
        </w:r>
      </w:hyperlink>
    </w:p>
    <w:p w:rsidR="00D95A26" w:rsidRDefault="00CB00B0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hyperlink w:anchor="_Toc372277397" w:history="1">
        <w:r w:rsidR="00D95A26" w:rsidRPr="00E54035">
          <w:rPr>
            <w:rStyle w:val="Hyperlink"/>
            <w:noProof/>
          </w:rPr>
          <w:t>6.</w:t>
        </w:r>
        <w:r w:rsidR="00D95A26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D95A26" w:rsidRPr="00E54035">
          <w:rPr>
            <w:rStyle w:val="Hyperlink"/>
            <w:noProof/>
          </w:rPr>
          <w:t>Considerações finais</w:t>
        </w:r>
        <w:r w:rsidR="00D95A26">
          <w:rPr>
            <w:noProof/>
            <w:webHidden/>
          </w:rPr>
          <w:tab/>
        </w:r>
        <w:r w:rsidR="00D95A26">
          <w:rPr>
            <w:noProof/>
            <w:webHidden/>
          </w:rPr>
          <w:fldChar w:fldCharType="begin"/>
        </w:r>
        <w:r w:rsidR="00D95A26">
          <w:rPr>
            <w:noProof/>
            <w:webHidden/>
          </w:rPr>
          <w:instrText xml:space="preserve"> PAGEREF _Toc372277397 \h </w:instrText>
        </w:r>
        <w:r w:rsidR="00D95A26">
          <w:rPr>
            <w:noProof/>
            <w:webHidden/>
          </w:rPr>
        </w:r>
        <w:r w:rsidR="00D95A26">
          <w:rPr>
            <w:noProof/>
            <w:webHidden/>
          </w:rPr>
          <w:fldChar w:fldCharType="separate"/>
        </w:r>
        <w:r w:rsidR="00D95A26">
          <w:rPr>
            <w:noProof/>
            <w:webHidden/>
          </w:rPr>
          <w:t>88</w:t>
        </w:r>
        <w:r w:rsidR="00D95A26">
          <w:rPr>
            <w:noProof/>
            <w:webHidden/>
          </w:rPr>
          <w:fldChar w:fldCharType="end"/>
        </w:r>
      </w:hyperlink>
    </w:p>
    <w:p w:rsidR="008E6B8D" w:rsidRPr="00AD14AE" w:rsidRDefault="00BE5067" w:rsidP="003B7D97">
      <w:pPr>
        <w:pStyle w:val="Heading1"/>
        <w:rPr>
          <w:rFonts w:ascii="Calibri" w:hAnsi="Calibri"/>
        </w:rPr>
      </w:pPr>
      <w:r w:rsidRPr="00DA3A90">
        <w:lastRenderedPageBreak/>
        <w:fldChar w:fldCharType="end"/>
      </w:r>
      <w:bookmarkStart w:id="22" w:name="_Toc161836551"/>
    </w:p>
    <w:p w:rsidR="00B0248A" w:rsidRDefault="00B0248A">
      <w:pPr>
        <w:spacing w:before="0" w:line="240" w:lineRule="auto"/>
        <w:jc w:val="left"/>
        <w:rPr>
          <w:rFonts w:ascii="Lucida Sans Unicode" w:eastAsia="Arial Unicode MS" w:hAnsi="Lucida Sans Unicode"/>
          <w:b/>
          <w:color w:val="595959" w:themeColor="text1" w:themeTint="A6"/>
          <w:spacing w:val="10"/>
          <w:kern w:val="28"/>
          <w:sz w:val="32"/>
          <w:szCs w:val="20"/>
        </w:rPr>
      </w:pPr>
      <w:r>
        <w:br w:type="page"/>
      </w:r>
    </w:p>
    <w:p w:rsidR="00EE0DC9" w:rsidRPr="00D9480E" w:rsidRDefault="00EE0DC9" w:rsidP="008A1C86">
      <w:pPr>
        <w:pStyle w:val="AltranHeading1"/>
      </w:pPr>
      <w:bookmarkStart w:id="23" w:name="_Toc372277354"/>
      <w:r w:rsidRPr="00D9480E">
        <w:lastRenderedPageBreak/>
        <w:t>Introdução</w:t>
      </w:r>
      <w:bookmarkEnd w:id="22"/>
      <w:bookmarkEnd w:id="23"/>
    </w:p>
    <w:p w:rsidR="006D0A2A" w:rsidRPr="00AD0CBD" w:rsidRDefault="00BD0AB2" w:rsidP="0067260D">
      <w:pPr>
        <w:rPr>
          <w:rFonts w:ascii="Lucida Sans Unicode" w:hAnsi="Lucida Sans Unicode" w:cs="Lucida Sans Unicode"/>
        </w:rPr>
      </w:pPr>
      <w:r w:rsidRPr="00AD0CBD">
        <w:rPr>
          <w:rFonts w:ascii="Lucida Sans Unicode" w:hAnsi="Lucida Sans Unicode" w:cs="Lucida Sans Unicode"/>
        </w:rPr>
        <w:t>O pr</w:t>
      </w:r>
      <w:r w:rsidR="00B51E73" w:rsidRPr="00AD0CBD">
        <w:rPr>
          <w:rFonts w:ascii="Lucida Sans Unicode" w:hAnsi="Lucida Sans Unicode" w:cs="Lucida Sans Unicode"/>
        </w:rPr>
        <w:t>e</w:t>
      </w:r>
      <w:r w:rsidR="00771621" w:rsidRPr="00AD0CBD">
        <w:rPr>
          <w:rFonts w:ascii="Lucida Sans Unicode" w:hAnsi="Lucida Sans Unicode" w:cs="Lucida Sans Unicode"/>
        </w:rPr>
        <w:t>sente documento destina-se à</w:t>
      </w:r>
      <w:r w:rsidRPr="00AD0CBD">
        <w:rPr>
          <w:rFonts w:ascii="Lucida Sans Unicode" w:hAnsi="Lucida Sans Unicode" w:cs="Lucida Sans Unicode"/>
        </w:rPr>
        <w:t xml:space="preserve"> an</w:t>
      </w:r>
      <w:r w:rsidR="00771621" w:rsidRPr="00AD0CBD">
        <w:rPr>
          <w:rFonts w:ascii="Lucida Sans Unicode" w:hAnsi="Lucida Sans Unicode" w:cs="Lucida Sans Unicode"/>
        </w:rPr>
        <w:t>álise</w:t>
      </w:r>
      <w:r w:rsidRPr="00AD0CBD">
        <w:rPr>
          <w:rFonts w:ascii="Lucida Sans Unicode" w:hAnsi="Lucida Sans Unicode" w:cs="Lucida Sans Unicode"/>
        </w:rPr>
        <w:t xml:space="preserve"> e </w:t>
      </w:r>
      <w:r w:rsidR="00B82FDA" w:rsidRPr="00AD0CBD">
        <w:rPr>
          <w:rFonts w:ascii="Lucida Sans Unicode" w:hAnsi="Lucida Sans Unicode" w:cs="Lucida Sans Unicode"/>
        </w:rPr>
        <w:t>definição</w:t>
      </w:r>
      <w:r w:rsidRPr="00AD0CBD">
        <w:rPr>
          <w:rFonts w:ascii="Lucida Sans Unicode" w:hAnsi="Lucida Sans Unicode" w:cs="Lucida Sans Unicode"/>
        </w:rPr>
        <w:t xml:space="preserve"> </w:t>
      </w:r>
      <w:r w:rsidR="00771621" w:rsidRPr="00AD0CBD">
        <w:rPr>
          <w:rFonts w:ascii="Lucida Sans Unicode" w:hAnsi="Lucida Sans Unicode" w:cs="Lucida Sans Unicode"/>
        </w:rPr>
        <w:t>d</w:t>
      </w:r>
      <w:r w:rsidR="002B7422" w:rsidRPr="00AD0CBD">
        <w:rPr>
          <w:rFonts w:ascii="Lucida Sans Unicode" w:hAnsi="Lucida Sans Unicode" w:cs="Lucida Sans Unicode"/>
        </w:rPr>
        <w:t>os requisitos identificados pela</w:t>
      </w:r>
      <w:r w:rsidRPr="00AD0CBD">
        <w:rPr>
          <w:rFonts w:ascii="Lucida Sans Unicode" w:hAnsi="Lucida Sans Unicode" w:cs="Lucida Sans Unicode"/>
        </w:rPr>
        <w:t xml:space="preserve"> </w:t>
      </w:r>
      <w:r w:rsidR="002B7422" w:rsidRPr="00AD0CBD">
        <w:rPr>
          <w:rFonts w:ascii="Lucida Sans Unicode" w:hAnsi="Lucida Sans Unicode" w:cs="Lucida Sans Unicode"/>
        </w:rPr>
        <w:t>Altran</w:t>
      </w:r>
      <w:r w:rsidRPr="00AD0CBD">
        <w:rPr>
          <w:rFonts w:ascii="Lucida Sans Unicode" w:hAnsi="Lucida Sans Unicode" w:cs="Lucida Sans Unicode"/>
        </w:rPr>
        <w:t xml:space="preserve"> </w:t>
      </w:r>
      <w:r w:rsidR="002B7422" w:rsidRPr="00AD0CBD">
        <w:rPr>
          <w:rFonts w:ascii="Lucida Sans Unicode" w:hAnsi="Lucida Sans Unicode" w:cs="Lucida Sans Unicode"/>
        </w:rPr>
        <w:t xml:space="preserve">Portugal </w:t>
      </w:r>
      <w:r w:rsidRPr="00AD0CBD">
        <w:rPr>
          <w:rFonts w:ascii="Lucida Sans Unicode" w:hAnsi="Lucida Sans Unicode" w:cs="Lucida Sans Unicode"/>
        </w:rPr>
        <w:t xml:space="preserve">no âmbito da proposta de </w:t>
      </w:r>
      <w:r w:rsidR="00247FDC" w:rsidRPr="00AD0CBD">
        <w:rPr>
          <w:rFonts w:ascii="Lucida Sans Unicode" w:hAnsi="Lucida Sans Unicode" w:cs="Lucida Sans Unicode"/>
        </w:rPr>
        <w:t xml:space="preserve">uma </w:t>
      </w:r>
      <w:r w:rsidRPr="00AD0CBD">
        <w:rPr>
          <w:rFonts w:ascii="Lucida Sans Unicode" w:hAnsi="Lucida Sans Unicode" w:cs="Lucida Sans Unicode"/>
        </w:rPr>
        <w:t xml:space="preserve">solução </w:t>
      </w:r>
      <w:r w:rsidR="000F4016" w:rsidRPr="00AD0CBD">
        <w:rPr>
          <w:rFonts w:ascii="Lucida Sans Unicode" w:hAnsi="Lucida Sans Unicode" w:cs="Lucida Sans Unicode"/>
        </w:rPr>
        <w:t>informática vocacionada</w:t>
      </w:r>
      <w:r w:rsidRPr="00AD0CBD">
        <w:rPr>
          <w:rFonts w:ascii="Lucida Sans Unicode" w:hAnsi="Lucida Sans Unicode" w:cs="Lucida Sans Unicode"/>
        </w:rPr>
        <w:t xml:space="preserve"> à </w:t>
      </w:r>
      <w:r w:rsidR="002B7422" w:rsidRPr="00AD0CBD">
        <w:rPr>
          <w:rFonts w:ascii="Lucida Sans Unicode" w:hAnsi="Lucida Sans Unicode" w:cs="Lucida Sans Unicode"/>
        </w:rPr>
        <w:t>gestão de requisitos</w:t>
      </w:r>
      <w:r w:rsidR="00AD669D" w:rsidRPr="00AD0CBD">
        <w:rPr>
          <w:rFonts w:ascii="Lucida Sans Unicode" w:hAnsi="Lucida Sans Unicode" w:cs="Lucida Sans Unicode"/>
        </w:rPr>
        <w:t xml:space="preserve"> de projectos</w:t>
      </w:r>
      <w:r w:rsidRPr="00AD0CBD">
        <w:rPr>
          <w:rFonts w:ascii="Lucida Sans Unicode" w:hAnsi="Lucida Sans Unicode" w:cs="Lucida Sans Unicode"/>
        </w:rPr>
        <w:t>.</w:t>
      </w:r>
    </w:p>
    <w:p w:rsidR="00893945" w:rsidRPr="00AD0CBD" w:rsidRDefault="002B7422" w:rsidP="003B1E13">
      <w:pPr>
        <w:rPr>
          <w:rFonts w:ascii="Lucida Sans Unicode" w:hAnsi="Lucida Sans Unicode" w:cs="Lucida Sans Unicode"/>
        </w:rPr>
      </w:pPr>
      <w:r w:rsidRPr="00AD0CBD">
        <w:rPr>
          <w:rFonts w:ascii="Lucida Sans Unicode" w:hAnsi="Lucida Sans Unicode" w:cs="Lucida Sans Unicode"/>
        </w:rPr>
        <w:t>A</w:t>
      </w:r>
      <w:r w:rsidR="0071373A" w:rsidRPr="00AD0CBD">
        <w:rPr>
          <w:rFonts w:ascii="Lucida Sans Unicode" w:hAnsi="Lucida Sans Unicode" w:cs="Lucida Sans Unicode"/>
        </w:rPr>
        <w:t xml:space="preserve"> Altran Portugal</w:t>
      </w:r>
      <w:r w:rsidRPr="00AD0CBD">
        <w:rPr>
          <w:rFonts w:ascii="Lucida Sans Unicode" w:hAnsi="Lucida Sans Unicode" w:cs="Lucida Sans Unicode"/>
        </w:rPr>
        <w:t xml:space="preserve"> é hoje um dos principais players na Consultoria de Inovação e Tecnológica em Portugal. Estando</w:t>
      </w:r>
      <w:r w:rsidR="005C0CB9" w:rsidRPr="00AD0CBD">
        <w:rPr>
          <w:rFonts w:ascii="Lucida Sans Unicode" w:hAnsi="Lucida Sans Unicode" w:cs="Lucida Sans Unicode"/>
        </w:rPr>
        <w:t xml:space="preserve"> presente</w:t>
      </w:r>
      <w:r w:rsidRPr="00AD0CBD">
        <w:rPr>
          <w:rFonts w:ascii="Lucida Sans Unicode" w:hAnsi="Lucida Sans Unicode" w:cs="Lucida Sans Unicode"/>
        </w:rPr>
        <w:t xml:space="preserve"> nos vários sectores de actividade como o Financeiro, Telecomunicações &amp; Media, Administração </w:t>
      </w:r>
      <w:r w:rsidR="003B1E13" w:rsidRPr="00AD0CBD">
        <w:rPr>
          <w:rFonts w:ascii="Lucida Sans Unicode" w:hAnsi="Lucida Sans Unicode" w:cs="Lucida Sans Unicode"/>
        </w:rPr>
        <w:t>Pública, Indústria e Utilities</w:t>
      </w:r>
      <w:r w:rsidRPr="00AD0CBD">
        <w:rPr>
          <w:rFonts w:ascii="Lucida Sans Unicode" w:hAnsi="Lucida Sans Unicode" w:cs="Lucida Sans Unicode"/>
        </w:rPr>
        <w:t>.</w:t>
      </w:r>
      <w:r w:rsidR="003B1E13" w:rsidRPr="00AD0CBD">
        <w:rPr>
          <w:rFonts w:ascii="Lucida Sans Unicode" w:hAnsi="Lucida Sans Unicode" w:cs="Lucida Sans Unicode"/>
        </w:rPr>
        <w:t xml:space="preserve"> </w:t>
      </w:r>
      <w:r w:rsidR="00897021" w:rsidRPr="00AD0CBD">
        <w:rPr>
          <w:rFonts w:ascii="Lucida Sans Unicode" w:hAnsi="Lucida Sans Unicode" w:cs="Lucida Sans Unicode"/>
        </w:rPr>
        <w:t>O objectivo geral da Altran</w:t>
      </w:r>
      <w:r w:rsidR="003B1E13" w:rsidRPr="00AD0CBD">
        <w:rPr>
          <w:rFonts w:ascii="Lucida Sans Unicode" w:hAnsi="Lucida Sans Unicode" w:cs="Lucida Sans Unicode"/>
        </w:rPr>
        <w:t xml:space="preserve"> Portugal</w:t>
      </w:r>
      <w:r w:rsidR="00897021" w:rsidRPr="00AD0CBD">
        <w:rPr>
          <w:rFonts w:ascii="Lucida Sans Unicode" w:hAnsi="Lucida Sans Unicode" w:cs="Lucida Sans Unicode"/>
        </w:rPr>
        <w:t xml:space="preserve"> neste projecto é fornecer uma solução informática de suporte à gestão </w:t>
      </w:r>
      <w:r w:rsidR="003B1E13" w:rsidRPr="00AD0CBD">
        <w:rPr>
          <w:rFonts w:ascii="Lucida Sans Unicode" w:hAnsi="Lucida Sans Unicode" w:cs="Lucida Sans Unicode"/>
        </w:rPr>
        <w:t>dos requisitos dos projectos de software, apoiando os gestores de projecto e consultores</w:t>
      </w:r>
      <w:r w:rsidR="00897021" w:rsidRPr="00AD0CBD">
        <w:rPr>
          <w:rFonts w:ascii="Lucida Sans Unicode" w:hAnsi="Lucida Sans Unicode" w:cs="Lucida Sans Unicode"/>
        </w:rPr>
        <w:t xml:space="preserve"> intervenientes nesse contexto.</w:t>
      </w:r>
      <w:bookmarkStart w:id="24" w:name="OLE_LINK3"/>
      <w:bookmarkStart w:id="25" w:name="OLE_LINK4"/>
      <w:r w:rsidR="00893945" w:rsidRPr="00AD0CBD">
        <w:rPr>
          <w:rFonts w:ascii="Lucida Sans Unicode" w:hAnsi="Lucida Sans Unicode" w:cs="Lucida Sans Unicode"/>
          <w:b/>
          <w:color w:val="3095B4"/>
          <w:sz w:val="32"/>
          <w:szCs w:val="20"/>
        </w:rPr>
        <w:br w:type="page"/>
      </w:r>
    </w:p>
    <w:p w:rsidR="00AE602D" w:rsidRPr="00AD14AE" w:rsidRDefault="00AE602D" w:rsidP="00272159">
      <w:pPr>
        <w:pStyle w:val="Heading1"/>
        <w:numPr>
          <w:ilvl w:val="0"/>
          <w:numId w:val="69"/>
        </w:numPr>
      </w:pPr>
      <w:bookmarkStart w:id="26" w:name="_Toc372277355"/>
      <w:r>
        <w:lastRenderedPageBreak/>
        <w:t>Âmbito do projecto</w:t>
      </w:r>
      <w:bookmarkEnd w:id="26"/>
    </w:p>
    <w:p w:rsidR="008D78AF" w:rsidRPr="00AD14AE" w:rsidRDefault="008D78AF" w:rsidP="008D78AF"/>
    <w:p w:rsidR="00177988" w:rsidRPr="00177988" w:rsidRDefault="00463747" w:rsidP="00177988">
      <w:pPr>
        <w:spacing w:before="0" w:line="240" w:lineRule="auto"/>
        <w:rPr>
          <w:rFonts w:ascii="Lucida Sans Unicode" w:hAnsi="Lucida Sans Unicode" w:cs="Lucida Sans Unicode"/>
          <w:szCs w:val="20"/>
        </w:rPr>
      </w:pPr>
      <w:r>
        <w:rPr>
          <w:rFonts w:ascii="Lucida Sans Unicode" w:hAnsi="Lucida Sans Unicode" w:cs="Lucida Sans Unicode"/>
          <w:szCs w:val="20"/>
        </w:rPr>
        <w:t>$</w:t>
      </w:r>
      <w:proofErr w:type="spellStart"/>
      <w:r>
        <w:rPr>
          <w:rFonts w:ascii="Lucida Sans Unicode" w:hAnsi="Lucida Sans Unicode" w:cs="Lucida Sans Unicode"/>
          <w:szCs w:val="20"/>
        </w:rPr>
        <w:t>AmbitoProjecto</w:t>
      </w:r>
      <w:proofErr w:type="spellEnd"/>
    </w:p>
    <w:p w:rsidR="007D29B3" w:rsidRDefault="007D29B3" w:rsidP="0067260D">
      <w:pPr>
        <w:rPr>
          <w:i/>
        </w:rPr>
      </w:pPr>
    </w:p>
    <w:p w:rsidR="007B67BF" w:rsidRPr="00AD14AE" w:rsidRDefault="007B67BF" w:rsidP="0067260D">
      <w:pPr>
        <w:rPr>
          <w:i/>
        </w:rPr>
      </w:pPr>
    </w:p>
    <w:p w:rsidR="00FF716C" w:rsidRPr="00876C7E" w:rsidRDefault="00FF716C" w:rsidP="00E733C8">
      <w:pPr>
        <w:pStyle w:val="AltranHeading2"/>
      </w:pPr>
      <w:bookmarkStart w:id="27" w:name="_Toc372277356"/>
      <w:r w:rsidRPr="00876C7E">
        <w:t>Utilizadores da solução</w:t>
      </w:r>
      <w:bookmarkEnd w:id="27"/>
    </w:p>
    <w:bookmarkEnd w:id="21"/>
    <w:bookmarkEnd w:id="24"/>
    <w:bookmarkEnd w:id="25"/>
    <w:p w:rsidR="00555ACE" w:rsidRPr="00BA7B2F" w:rsidRDefault="00463747" w:rsidP="00555ACE">
      <w:pPr>
        <w:pStyle w:val="AltranNormal"/>
      </w:pPr>
      <w:r>
        <w:t>$</w:t>
      </w:r>
      <w:proofErr w:type="spellStart"/>
      <w:r>
        <w:t>UtilizadoresSolução</w:t>
      </w:r>
      <w:bookmarkStart w:id="28" w:name="_GoBack"/>
      <w:bookmarkEnd w:id="28"/>
      <w:proofErr w:type="spellEnd"/>
    </w:p>
    <w:sectPr w:rsidR="00555ACE" w:rsidRPr="00BA7B2F" w:rsidSect="001A0D31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2665" w:right="1134" w:bottom="1134" w:left="1134" w:header="454" w:footer="34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0B0" w:rsidRDefault="00CB00B0" w:rsidP="00F05FAE">
      <w:r>
        <w:separator/>
      </w:r>
    </w:p>
    <w:p w:rsidR="00CB00B0" w:rsidRDefault="00CB00B0" w:rsidP="00F05FAE"/>
    <w:p w:rsidR="00CB00B0" w:rsidRDefault="00CB00B0"/>
  </w:endnote>
  <w:endnote w:type="continuationSeparator" w:id="0">
    <w:p w:rsidR="00CB00B0" w:rsidRDefault="00CB00B0" w:rsidP="00F05FAE">
      <w:r>
        <w:continuationSeparator/>
      </w:r>
    </w:p>
    <w:p w:rsidR="00CB00B0" w:rsidRDefault="00CB00B0" w:rsidP="00F05FAE"/>
    <w:p w:rsidR="00CB00B0" w:rsidRDefault="00CB00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altName w:val="Georgia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928"/>
      <w:gridCol w:w="1559"/>
      <w:gridCol w:w="3473"/>
    </w:tblGrid>
    <w:tr w:rsidR="006454EF" w:rsidRPr="0009039D" w:rsidTr="00266A5F">
      <w:trPr>
        <w:cantSplit/>
      </w:trPr>
      <w:tc>
        <w:tcPr>
          <w:tcW w:w="4928" w:type="dxa"/>
          <w:tcBorders>
            <w:top w:val="nil"/>
            <w:left w:val="nil"/>
            <w:bottom w:val="nil"/>
            <w:right w:val="nil"/>
          </w:tcBorders>
        </w:tcPr>
        <w:p w:rsidR="006454EF" w:rsidRPr="0009039D" w:rsidRDefault="006454EF" w:rsidP="008127D9">
          <w:pPr>
            <w:pStyle w:val="Namefooter"/>
            <w:spacing w:before="0" w:line="240" w:lineRule="auto"/>
            <w:rPr>
              <w:rFonts w:ascii="Lucida Sans Unicode" w:hAnsi="Lucida Sans Unicode" w:cs="Lucida Sans Unicode"/>
              <w:b w:val="0"/>
              <w:color w:val="595959" w:themeColor="text1" w:themeTint="A6"/>
              <w:lang w:val="en-US"/>
            </w:rPr>
          </w:pPr>
          <w:r w:rsidRPr="0009039D">
            <w:rPr>
              <w:rFonts w:ascii="Lucida Sans Unicode" w:hAnsi="Lucida Sans Unicode" w:cs="Lucida Sans Unicode"/>
              <w:b w:val="0"/>
              <w:color w:val="595959" w:themeColor="text1" w:themeTint="A6"/>
              <w:lang w:val="en-US"/>
            </w:rPr>
            <w:t>© AltranPortugal, S.A Copyright, 201</w:t>
          </w:r>
          <w:r>
            <w:rPr>
              <w:rFonts w:ascii="Lucida Sans Unicode" w:hAnsi="Lucida Sans Unicode" w:cs="Lucida Sans Unicode"/>
              <w:b w:val="0"/>
              <w:color w:val="595959" w:themeColor="text1" w:themeTint="A6"/>
              <w:lang w:val="en-US"/>
            </w:rPr>
            <w:t>3</w:t>
          </w:r>
          <w:r w:rsidRPr="0009039D">
            <w:rPr>
              <w:rFonts w:ascii="Lucida Sans Unicode" w:hAnsi="Lucida Sans Unicode" w:cs="Lucida Sans Unicode"/>
              <w:b w:val="0"/>
              <w:color w:val="595959" w:themeColor="text1" w:themeTint="A6"/>
              <w:lang w:val="en-US"/>
            </w:rPr>
            <w:t>. All rights reserved</w:t>
          </w:r>
        </w:p>
        <w:p w:rsidR="006454EF" w:rsidRPr="0009039D" w:rsidRDefault="006454EF" w:rsidP="008127D9">
          <w:pPr>
            <w:pStyle w:val="Namefooter"/>
            <w:spacing w:before="0" w:line="240" w:lineRule="auto"/>
            <w:rPr>
              <w:rFonts w:ascii="Lucida Sans Unicode" w:hAnsi="Lucida Sans Unicode" w:cs="Lucida Sans Unicode"/>
              <w:b w:val="0"/>
              <w:color w:val="595959" w:themeColor="text1" w:themeTint="A6"/>
              <w:lang w:val="en-US"/>
            </w:rPr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</w:tcPr>
        <w:p w:rsidR="006454EF" w:rsidRPr="00853636" w:rsidRDefault="006454EF" w:rsidP="008127D9">
          <w:pPr>
            <w:pStyle w:val="Footer"/>
            <w:spacing w:before="0" w:line="240" w:lineRule="auto"/>
            <w:ind w:left="34" w:right="33" w:hanging="34"/>
            <w:rPr>
              <w:rFonts w:ascii="Lucida Sans Unicode" w:hAnsi="Lucida Sans Unicode" w:cs="Lucida Sans Unicode"/>
              <w:color w:val="595959" w:themeColor="text1" w:themeTint="A6"/>
              <w:lang w:val="en-US"/>
            </w:rPr>
          </w:pPr>
        </w:p>
      </w:tc>
      <w:tc>
        <w:tcPr>
          <w:tcW w:w="3473" w:type="dxa"/>
          <w:tcBorders>
            <w:top w:val="nil"/>
            <w:left w:val="nil"/>
            <w:bottom w:val="nil"/>
            <w:right w:val="nil"/>
          </w:tcBorders>
        </w:tcPr>
        <w:p w:rsidR="006454EF" w:rsidRPr="0009039D" w:rsidRDefault="006454EF" w:rsidP="008127D9">
          <w:pPr>
            <w:pStyle w:val="Footer"/>
            <w:spacing w:before="0" w:line="240" w:lineRule="auto"/>
            <w:jc w:val="right"/>
            <w:rPr>
              <w:rFonts w:ascii="Lucida Sans Unicode" w:hAnsi="Lucida Sans Unicode" w:cs="Lucida Sans Unicode"/>
              <w:color w:val="595959" w:themeColor="text1" w:themeTint="A6"/>
            </w:rPr>
          </w:pPr>
          <w:r w:rsidRPr="0009039D">
            <w:rPr>
              <w:rFonts w:ascii="Lucida Sans Unicode" w:hAnsi="Lucida Sans Unicode" w:cs="Lucida Sans Unicode"/>
              <w:color w:val="595959" w:themeColor="text1" w:themeTint="A6"/>
            </w:rPr>
            <w:t xml:space="preserve">Página </w:t>
          </w:r>
          <w:r w:rsidRPr="0009039D">
            <w:rPr>
              <w:rStyle w:val="PageNumber"/>
              <w:rFonts w:ascii="Lucida Sans Unicode" w:hAnsi="Lucida Sans Unicode" w:cs="Lucida Sans Unicode"/>
              <w:color w:val="595959" w:themeColor="text1" w:themeTint="A6"/>
              <w:sz w:val="16"/>
              <w:szCs w:val="16"/>
            </w:rPr>
            <w:fldChar w:fldCharType="begin"/>
          </w:r>
          <w:r w:rsidRPr="0009039D">
            <w:rPr>
              <w:rStyle w:val="PageNumber"/>
              <w:rFonts w:ascii="Lucida Sans Unicode" w:hAnsi="Lucida Sans Unicode" w:cs="Lucida Sans Unicode"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09039D">
            <w:rPr>
              <w:rStyle w:val="PageNumber"/>
              <w:rFonts w:ascii="Lucida Sans Unicode" w:hAnsi="Lucida Sans Unicode" w:cs="Lucida Sans Unicode"/>
              <w:color w:val="595959" w:themeColor="text1" w:themeTint="A6"/>
              <w:sz w:val="16"/>
              <w:szCs w:val="16"/>
            </w:rPr>
            <w:fldChar w:fldCharType="separate"/>
          </w:r>
          <w:r w:rsidR="00555ACE">
            <w:rPr>
              <w:rStyle w:val="PageNumber"/>
              <w:rFonts w:ascii="Lucida Sans Unicode" w:hAnsi="Lucida Sans Unicode" w:cs="Lucida Sans Unicode"/>
              <w:noProof/>
              <w:color w:val="595959" w:themeColor="text1" w:themeTint="A6"/>
              <w:sz w:val="16"/>
              <w:szCs w:val="16"/>
            </w:rPr>
            <w:t>9</w:t>
          </w:r>
          <w:r w:rsidRPr="0009039D">
            <w:rPr>
              <w:rStyle w:val="PageNumber"/>
              <w:rFonts w:ascii="Lucida Sans Unicode" w:hAnsi="Lucida Sans Unicode" w:cs="Lucida Sans Unicode"/>
              <w:color w:val="595959" w:themeColor="text1" w:themeTint="A6"/>
              <w:sz w:val="16"/>
              <w:szCs w:val="16"/>
            </w:rPr>
            <w:fldChar w:fldCharType="end"/>
          </w:r>
          <w:r w:rsidRPr="0009039D">
            <w:rPr>
              <w:rStyle w:val="PageNumber"/>
              <w:rFonts w:ascii="Lucida Sans Unicode" w:hAnsi="Lucida Sans Unicode" w:cs="Lucida Sans Unicode"/>
              <w:color w:val="595959" w:themeColor="text1" w:themeTint="A6"/>
              <w:sz w:val="16"/>
              <w:szCs w:val="16"/>
              <w:lang w:val="en-US"/>
            </w:rPr>
            <w:t xml:space="preserve"> de </w:t>
          </w:r>
          <w:r w:rsidRPr="0009039D">
            <w:rPr>
              <w:rStyle w:val="PageNumber"/>
              <w:rFonts w:ascii="Lucida Sans Unicode" w:hAnsi="Lucida Sans Unicode" w:cs="Lucida Sans Unicode"/>
              <w:color w:val="595959" w:themeColor="text1" w:themeTint="A6"/>
              <w:sz w:val="16"/>
              <w:szCs w:val="16"/>
            </w:rPr>
            <w:fldChar w:fldCharType="begin"/>
          </w:r>
          <w:r w:rsidRPr="0009039D">
            <w:rPr>
              <w:rStyle w:val="PageNumber"/>
              <w:rFonts w:ascii="Lucida Sans Unicode" w:hAnsi="Lucida Sans Unicode" w:cs="Lucida Sans Unicode"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09039D">
            <w:rPr>
              <w:rStyle w:val="PageNumber"/>
              <w:rFonts w:ascii="Lucida Sans Unicode" w:hAnsi="Lucida Sans Unicode" w:cs="Lucida Sans Unicode"/>
              <w:color w:val="595959" w:themeColor="text1" w:themeTint="A6"/>
              <w:sz w:val="16"/>
              <w:szCs w:val="16"/>
            </w:rPr>
            <w:fldChar w:fldCharType="separate"/>
          </w:r>
          <w:r w:rsidR="00555ACE">
            <w:rPr>
              <w:rStyle w:val="PageNumber"/>
              <w:rFonts w:ascii="Lucida Sans Unicode" w:hAnsi="Lucida Sans Unicode" w:cs="Lucida Sans Unicode"/>
              <w:noProof/>
              <w:color w:val="595959" w:themeColor="text1" w:themeTint="A6"/>
              <w:sz w:val="16"/>
              <w:szCs w:val="16"/>
            </w:rPr>
            <w:t>9</w:t>
          </w:r>
          <w:r w:rsidRPr="0009039D">
            <w:rPr>
              <w:rStyle w:val="PageNumber"/>
              <w:rFonts w:ascii="Lucida Sans Unicode" w:hAnsi="Lucida Sans Unicode" w:cs="Lucida Sans Unicode"/>
              <w:color w:val="595959" w:themeColor="text1" w:themeTint="A6"/>
              <w:sz w:val="16"/>
              <w:szCs w:val="16"/>
            </w:rPr>
            <w:fldChar w:fldCharType="end"/>
          </w:r>
        </w:p>
      </w:tc>
    </w:tr>
    <w:tr w:rsidR="006454EF" w:rsidRPr="0009039D" w:rsidTr="00266A5F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4928" w:type="dxa"/>
        </w:tcPr>
        <w:p w:rsidR="006454EF" w:rsidRPr="0009039D" w:rsidRDefault="006454EF" w:rsidP="00F05FAE">
          <w:pPr>
            <w:pStyle w:val="Footer"/>
            <w:rPr>
              <w:rFonts w:ascii="Lucida Sans Unicode" w:hAnsi="Lucida Sans Unicode" w:cs="Lucida Sans Unicode"/>
              <w:color w:val="595959" w:themeColor="text1" w:themeTint="A6"/>
            </w:rPr>
          </w:pPr>
          <w:r w:rsidRPr="0009039D">
            <w:rPr>
              <w:rFonts w:ascii="Lucida Sans Unicode" w:hAnsi="Lucida Sans Unicode" w:cs="Lucida Sans Unicode"/>
              <w:color w:val="595959" w:themeColor="text1" w:themeTint="A6"/>
            </w:rPr>
            <w:t>AltranREQ – Especificação de Requisitos</w:t>
          </w:r>
        </w:p>
      </w:tc>
      <w:tc>
        <w:tcPr>
          <w:tcW w:w="1559" w:type="dxa"/>
        </w:tcPr>
        <w:p w:rsidR="006454EF" w:rsidRPr="0009039D" w:rsidRDefault="006454EF" w:rsidP="00F05FAE">
          <w:pPr>
            <w:pStyle w:val="FootnoteText"/>
            <w:rPr>
              <w:rFonts w:ascii="Lucida Sans Unicode" w:hAnsi="Lucida Sans Unicode" w:cs="Lucida Sans Unicode"/>
              <w:color w:val="595959" w:themeColor="text1" w:themeTint="A6"/>
            </w:rPr>
          </w:pPr>
        </w:p>
      </w:tc>
      <w:tc>
        <w:tcPr>
          <w:tcW w:w="3473" w:type="dxa"/>
        </w:tcPr>
        <w:p w:rsidR="006454EF" w:rsidRPr="0009039D" w:rsidRDefault="006454EF" w:rsidP="00EE5C00">
          <w:pPr>
            <w:pStyle w:val="FootnoteText"/>
            <w:rPr>
              <w:rFonts w:ascii="Lucida Sans Unicode" w:hAnsi="Lucida Sans Unicode" w:cs="Lucida Sans Unicode"/>
              <w:color w:val="595959" w:themeColor="text1" w:themeTint="A6"/>
            </w:rPr>
          </w:pPr>
          <w:r w:rsidRPr="0009039D">
            <w:rPr>
              <w:rFonts w:ascii="Lucida Sans Unicode" w:hAnsi="Lucida Sans Unicode" w:cs="Lucida Sans Unicode"/>
              <w:color w:val="595959" w:themeColor="text1" w:themeTint="A6"/>
            </w:rPr>
            <w:ptab w:relativeTo="margin" w:alignment="right" w:leader="none"/>
          </w:r>
          <w:r w:rsidRPr="0009039D">
            <w:rPr>
              <w:rFonts w:ascii="Lucida Sans Unicode" w:hAnsi="Lucida Sans Unicode" w:cs="Lucida Sans Unicode"/>
              <w:color w:val="595959" w:themeColor="text1" w:themeTint="A6"/>
            </w:rPr>
            <w:t xml:space="preserve">  </w:t>
          </w:r>
          <w:r>
            <w:rPr>
              <w:rFonts w:ascii="Lucida Sans Unicode" w:hAnsi="Lucida Sans Unicode" w:cs="Lucida Sans Unicode"/>
              <w:color w:val="595959" w:themeColor="text1" w:themeTint="A6"/>
            </w:rPr>
            <w:t>2</w:t>
          </w:r>
          <w:r w:rsidR="00EE5C00">
            <w:rPr>
              <w:rFonts w:ascii="Lucida Sans Unicode" w:hAnsi="Lucida Sans Unicode" w:cs="Lucida Sans Unicode"/>
              <w:color w:val="595959" w:themeColor="text1" w:themeTint="A6"/>
            </w:rPr>
            <w:t>2</w:t>
          </w:r>
          <w:r w:rsidRPr="0009039D">
            <w:rPr>
              <w:rFonts w:ascii="Lucida Sans Unicode" w:hAnsi="Lucida Sans Unicode" w:cs="Lucida Sans Unicode"/>
              <w:color w:val="595959" w:themeColor="text1" w:themeTint="A6"/>
            </w:rPr>
            <w:t>-1</w:t>
          </w:r>
          <w:r>
            <w:rPr>
              <w:rFonts w:ascii="Lucida Sans Unicode" w:hAnsi="Lucida Sans Unicode" w:cs="Lucida Sans Unicode"/>
              <w:color w:val="595959" w:themeColor="text1" w:themeTint="A6"/>
            </w:rPr>
            <w:t>1</w:t>
          </w:r>
          <w:r w:rsidRPr="0009039D">
            <w:rPr>
              <w:rFonts w:ascii="Lucida Sans Unicode" w:hAnsi="Lucida Sans Unicode" w:cs="Lucida Sans Unicode"/>
              <w:color w:val="595959" w:themeColor="text1" w:themeTint="A6"/>
            </w:rPr>
            <w:t>-2013</w:t>
          </w:r>
        </w:p>
      </w:tc>
    </w:tr>
  </w:tbl>
  <w:p w:rsidR="006454EF" w:rsidRPr="0009039D" w:rsidRDefault="006454EF" w:rsidP="00F05FAE">
    <w:pPr>
      <w:pStyle w:val="Footer"/>
      <w:rPr>
        <w:rFonts w:ascii="Lucida Sans Unicode" w:hAnsi="Lucida Sans Unicode" w:cs="Lucida Sans Unicode"/>
        <w:color w:val="595959" w:themeColor="text1" w:themeTint="A6"/>
      </w:rPr>
    </w:pPr>
  </w:p>
  <w:p w:rsidR="006454EF" w:rsidRDefault="006454E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EF" w:rsidRDefault="006454EF" w:rsidP="00F05FAE">
    <w:pPr>
      <w:pStyle w:val="Footer"/>
    </w:pPr>
  </w:p>
  <w:p w:rsidR="006454EF" w:rsidRDefault="006454EF" w:rsidP="00F05F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0B0" w:rsidRDefault="00CB00B0" w:rsidP="00F05FAE">
      <w:r>
        <w:separator/>
      </w:r>
    </w:p>
    <w:p w:rsidR="00CB00B0" w:rsidRDefault="00CB00B0" w:rsidP="00F05FAE"/>
    <w:p w:rsidR="00CB00B0" w:rsidRDefault="00CB00B0"/>
  </w:footnote>
  <w:footnote w:type="continuationSeparator" w:id="0">
    <w:p w:rsidR="00CB00B0" w:rsidRDefault="00CB00B0" w:rsidP="00F05FAE">
      <w:r>
        <w:continuationSeparator/>
      </w:r>
    </w:p>
    <w:p w:rsidR="00CB00B0" w:rsidRDefault="00CB00B0" w:rsidP="00F05FAE"/>
    <w:p w:rsidR="00CB00B0" w:rsidRDefault="00CB00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4EF" w:rsidRDefault="006454EF"/>
  <w:tbl>
    <w:tblPr>
      <w:tblW w:w="5000" w:type="pct"/>
      <w:jc w:val="center"/>
      <w:tblLook w:val="0000" w:firstRow="0" w:lastRow="0" w:firstColumn="0" w:lastColumn="0" w:noHBand="0" w:noVBand="0"/>
    </w:tblPr>
    <w:tblGrid>
      <w:gridCol w:w="9855"/>
    </w:tblGrid>
    <w:tr w:rsidR="006454EF" w:rsidTr="00171CE5">
      <w:trPr>
        <w:trHeight w:val="897"/>
        <w:jc w:val="center"/>
      </w:trPr>
      <w:tc>
        <w:tcPr>
          <w:tcW w:w="5000" w:type="pct"/>
          <w:vAlign w:val="center"/>
        </w:tcPr>
        <w:p w:rsidR="006454EF" w:rsidRDefault="006454EF" w:rsidP="00F05FAE">
          <w:pPr>
            <w:pStyle w:val="Header"/>
          </w:pPr>
          <w:r w:rsidRPr="00714862">
            <w:rPr>
              <w:rFonts w:ascii="Lucida Bright" w:hAnsi="Lucida Bright" w:cs="Lucida Sans Unicode"/>
              <w:b w:val="0"/>
              <w:noProof/>
              <w:color w:val="595959"/>
              <w:sz w:val="24"/>
              <w:lang w:eastAsia="pt-PT"/>
            </w:rPr>
            <w:drawing>
              <wp:anchor distT="0" distB="0" distL="114300" distR="114300" simplePos="0" relativeHeight="251662336" behindDoc="1" locked="0" layoutInCell="1" allowOverlap="1" wp14:anchorId="27E372B1" wp14:editId="5BB3AA25">
                <wp:simplePos x="0" y="0"/>
                <wp:positionH relativeFrom="page">
                  <wp:posOffset>52070</wp:posOffset>
                </wp:positionH>
                <wp:positionV relativeFrom="page">
                  <wp:posOffset>-116205</wp:posOffset>
                </wp:positionV>
                <wp:extent cx="6699250" cy="1964690"/>
                <wp:effectExtent l="0" t="0" r="6350" b="0"/>
                <wp:wrapNone/>
                <wp:docPr id="1" name="Image 1" descr="bandeau_altra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ndeau_altra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250" cy="1964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w:drawing>
              <wp:anchor distT="0" distB="0" distL="114300" distR="114300" simplePos="0" relativeHeight="251658240" behindDoc="0" locked="0" layoutInCell="1" allowOverlap="1" wp14:anchorId="16932FFA" wp14:editId="27A437D4">
                <wp:simplePos x="0" y="0"/>
                <wp:positionH relativeFrom="margin">
                  <wp:posOffset>4344035</wp:posOffset>
                </wp:positionH>
                <wp:positionV relativeFrom="margin">
                  <wp:posOffset>177800</wp:posOffset>
                </wp:positionV>
                <wp:extent cx="1854835" cy="319405"/>
                <wp:effectExtent l="19050" t="0" r="0" b="0"/>
                <wp:wrapSquare wrapText="bothSides"/>
                <wp:docPr id="31" name="Picture 31" descr="hp-logo-altranportug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hp-logo-altranportug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483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6454EF" w:rsidRDefault="006454EF" w:rsidP="00F05FAE">
    <w:pPr>
      <w:pStyle w:val="Header"/>
    </w:pPr>
  </w:p>
  <w:p w:rsidR="006454EF" w:rsidRDefault="006454E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ook w:val="0000" w:firstRow="0" w:lastRow="0" w:firstColumn="0" w:lastColumn="0" w:noHBand="0" w:noVBand="0"/>
    </w:tblPr>
    <w:tblGrid>
      <w:gridCol w:w="6688"/>
      <w:gridCol w:w="3167"/>
    </w:tblGrid>
    <w:tr w:rsidR="006454EF">
      <w:trPr>
        <w:jc w:val="center"/>
      </w:trPr>
      <w:tc>
        <w:tcPr>
          <w:tcW w:w="3502" w:type="pct"/>
          <w:vAlign w:val="center"/>
        </w:tcPr>
        <w:p w:rsidR="006454EF" w:rsidRPr="00714862" w:rsidRDefault="006454EF" w:rsidP="00F05FAE">
          <w:pPr>
            <w:pStyle w:val="Header"/>
            <w:rPr>
              <w:b w:val="0"/>
            </w:rPr>
          </w:pPr>
          <w:r w:rsidRPr="00714862">
            <w:rPr>
              <w:rFonts w:ascii="Lucida Bright" w:hAnsi="Lucida Bright" w:cs="Lucida Sans Unicode"/>
              <w:b w:val="0"/>
              <w:color w:val="595959"/>
              <w:sz w:val="24"/>
            </w:rPr>
            <w:t xml:space="preserve">Caderno </w:t>
          </w:r>
          <w:r>
            <w:rPr>
              <w:rFonts w:ascii="Lucida Bright" w:hAnsi="Lucida Bright" w:cs="Lucida Sans Unicode"/>
              <w:b w:val="0"/>
              <w:color w:val="595959"/>
              <w:sz w:val="24"/>
            </w:rPr>
            <w:t xml:space="preserve">de </w:t>
          </w:r>
          <w:r w:rsidRPr="00714862">
            <w:rPr>
              <w:rFonts w:ascii="Lucida Bright" w:hAnsi="Lucida Bright" w:cs="Lucida Sans Unicode"/>
              <w:b w:val="0"/>
              <w:color w:val="595959"/>
              <w:sz w:val="24"/>
            </w:rPr>
            <w:t>Especificação de Requisitos</w:t>
          </w:r>
          <w:r w:rsidRPr="00714862">
            <w:rPr>
              <w:rFonts w:ascii="Lucida Bright" w:hAnsi="Lucida Bright" w:cs="Lucida Sans Unicode"/>
              <w:b w:val="0"/>
              <w:noProof/>
              <w:color w:val="595959"/>
              <w:sz w:val="24"/>
              <w:lang w:eastAsia="pt-PT"/>
            </w:rPr>
            <w:t xml:space="preserve"> </w:t>
          </w:r>
          <w:r w:rsidRPr="00714862">
            <w:rPr>
              <w:rFonts w:ascii="Lucida Bright" w:hAnsi="Lucida Bright" w:cs="Lucida Sans Unicode"/>
              <w:b w:val="0"/>
              <w:noProof/>
              <w:color w:val="595959"/>
              <w:sz w:val="24"/>
              <w:lang w:eastAsia="pt-PT"/>
            </w:rPr>
            <w:drawing>
              <wp:anchor distT="0" distB="0" distL="114300" distR="114300" simplePos="0" relativeHeight="251660288" behindDoc="1" locked="0" layoutInCell="1" allowOverlap="1" wp14:anchorId="61FE87B8" wp14:editId="7CA99786">
                <wp:simplePos x="0" y="0"/>
                <wp:positionH relativeFrom="page">
                  <wp:posOffset>-100330</wp:posOffset>
                </wp:positionH>
                <wp:positionV relativeFrom="page">
                  <wp:posOffset>-268605</wp:posOffset>
                </wp:positionV>
                <wp:extent cx="6699250" cy="1964690"/>
                <wp:effectExtent l="0" t="0" r="6350" b="0"/>
                <wp:wrapNone/>
                <wp:docPr id="13" name="Image 1" descr="bandeau_altra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ndeau_altra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250" cy="1964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498" w:type="pct"/>
          <w:vAlign w:val="center"/>
        </w:tcPr>
        <w:p w:rsidR="006454EF" w:rsidRPr="00B13DE5" w:rsidRDefault="006454EF" w:rsidP="00F05FAE">
          <w:pPr>
            <w:pStyle w:val="Header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57216" behindDoc="0" locked="0" layoutInCell="1" allowOverlap="1" wp14:anchorId="1126EF49" wp14:editId="1DB683E3">
                <wp:simplePos x="0" y="0"/>
                <wp:positionH relativeFrom="margin">
                  <wp:posOffset>-359410</wp:posOffset>
                </wp:positionH>
                <wp:positionV relativeFrom="margin">
                  <wp:posOffset>22860</wp:posOffset>
                </wp:positionV>
                <wp:extent cx="1854835" cy="319405"/>
                <wp:effectExtent l="19050" t="0" r="0" b="0"/>
                <wp:wrapSquare wrapText="bothSides"/>
                <wp:docPr id="30" name="Picture 30" descr="hp-logo-altranportug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hp-logo-altranportug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483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6454EF" w:rsidRDefault="006454EF" w:rsidP="00F05FAE">
    <w:pPr>
      <w:pStyle w:val="Header"/>
    </w:pPr>
  </w:p>
  <w:p w:rsidR="006454EF" w:rsidRDefault="006454EF" w:rsidP="00F05FA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4948BD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3BB265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CC390F"/>
    <w:multiLevelType w:val="multilevel"/>
    <w:tmpl w:val="D7D80E5A"/>
    <w:lvl w:ilvl="0">
      <w:start w:val="5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">
    <w:nsid w:val="01F000C8"/>
    <w:multiLevelType w:val="hybridMultilevel"/>
    <w:tmpl w:val="3432D900"/>
    <w:lvl w:ilvl="0" w:tplc="980A5D2A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8160017">
      <w:start w:val="1"/>
      <w:numFmt w:val="lowerLetter"/>
      <w:lvlText w:val="%2)"/>
      <w:lvlJc w:val="left"/>
      <w:pPr>
        <w:ind w:left="819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834" w:hanging="180"/>
      </w:pPr>
    </w:lvl>
    <w:lvl w:ilvl="3" w:tplc="0816000F" w:tentative="1">
      <w:start w:val="1"/>
      <w:numFmt w:val="decimal"/>
      <w:lvlText w:val="%4."/>
      <w:lvlJc w:val="left"/>
      <w:pPr>
        <w:ind w:left="2554" w:hanging="360"/>
      </w:pPr>
    </w:lvl>
    <w:lvl w:ilvl="4" w:tplc="08160019" w:tentative="1">
      <w:start w:val="1"/>
      <w:numFmt w:val="lowerLetter"/>
      <w:lvlText w:val="%5."/>
      <w:lvlJc w:val="left"/>
      <w:pPr>
        <w:ind w:left="3274" w:hanging="360"/>
      </w:pPr>
    </w:lvl>
    <w:lvl w:ilvl="5" w:tplc="0816001B" w:tentative="1">
      <w:start w:val="1"/>
      <w:numFmt w:val="lowerRoman"/>
      <w:lvlText w:val="%6."/>
      <w:lvlJc w:val="right"/>
      <w:pPr>
        <w:ind w:left="3994" w:hanging="180"/>
      </w:pPr>
    </w:lvl>
    <w:lvl w:ilvl="6" w:tplc="0816000F" w:tentative="1">
      <w:start w:val="1"/>
      <w:numFmt w:val="decimal"/>
      <w:lvlText w:val="%7."/>
      <w:lvlJc w:val="left"/>
      <w:pPr>
        <w:ind w:left="4714" w:hanging="360"/>
      </w:pPr>
    </w:lvl>
    <w:lvl w:ilvl="7" w:tplc="08160019" w:tentative="1">
      <w:start w:val="1"/>
      <w:numFmt w:val="lowerLetter"/>
      <w:lvlText w:val="%8."/>
      <w:lvlJc w:val="left"/>
      <w:pPr>
        <w:ind w:left="5434" w:hanging="360"/>
      </w:pPr>
    </w:lvl>
    <w:lvl w:ilvl="8" w:tplc="08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028961B4"/>
    <w:multiLevelType w:val="hybridMultilevel"/>
    <w:tmpl w:val="EFAE8706"/>
    <w:lvl w:ilvl="0" w:tplc="0DD03134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EE676D"/>
    <w:multiLevelType w:val="hybridMultilevel"/>
    <w:tmpl w:val="0A64F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002F7E"/>
    <w:multiLevelType w:val="hybridMultilevel"/>
    <w:tmpl w:val="B7629F9E"/>
    <w:lvl w:ilvl="0" w:tplc="894CA52C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816000D">
      <w:start w:val="1"/>
      <w:numFmt w:val="bullet"/>
      <w:lvlText w:val=""/>
      <w:lvlJc w:val="left"/>
      <w:pPr>
        <w:ind w:left="819" w:hanging="360"/>
      </w:pPr>
      <w:rPr>
        <w:rFonts w:ascii="Wingdings" w:hAnsi="Wingdings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BB5426"/>
    <w:multiLevelType w:val="hybridMultilevel"/>
    <w:tmpl w:val="ED6C06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30383A"/>
    <w:multiLevelType w:val="hybridMultilevel"/>
    <w:tmpl w:val="B43CD3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3E40E1"/>
    <w:multiLevelType w:val="hybridMultilevel"/>
    <w:tmpl w:val="68D095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4F2EF3"/>
    <w:multiLevelType w:val="multilevel"/>
    <w:tmpl w:val="CFB26F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0DCE3771"/>
    <w:multiLevelType w:val="hybridMultilevel"/>
    <w:tmpl w:val="858478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1B5DB8"/>
    <w:multiLevelType w:val="hybridMultilevel"/>
    <w:tmpl w:val="CFAA3D2A"/>
    <w:lvl w:ilvl="0" w:tplc="D728B54A">
      <w:start w:val="1"/>
      <w:numFmt w:val="decimal"/>
      <w:pStyle w:val="AltranRNFU"/>
      <w:lvlText w:val="RNF - %1 - U"/>
      <w:lvlJc w:val="left"/>
      <w:pPr>
        <w:ind w:left="786" w:hanging="360"/>
      </w:pPr>
      <w:rPr>
        <w:rFonts w:ascii="Lucida Sans Unicode" w:hAnsi="Lucida Sans Unicode" w:cs="Lucida Sans Unicod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FFFFFF" w:themeColor="background1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160019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12865A32"/>
    <w:multiLevelType w:val="hybridMultilevel"/>
    <w:tmpl w:val="FFB8052A"/>
    <w:lvl w:ilvl="0" w:tplc="D396C2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06127F"/>
    <w:multiLevelType w:val="hybridMultilevel"/>
    <w:tmpl w:val="AB742B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0B2EDA"/>
    <w:multiLevelType w:val="hybridMultilevel"/>
    <w:tmpl w:val="133C5E4A"/>
    <w:lvl w:ilvl="0" w:tplc="0816000F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816000D">
      <w:start w:val="1"/>
      <w:numFmt w:val="bullet"/>
      <w:lvlText w:val=""/>
      <w:lvlJc w:val="left"/>
      <w:pPr>
        <w:ind w:left="819" w:hanging="360"/>
      </w:pPr>
      <w:rPr>
        <w:rFonts w:ascii="Wingdings" w:hAnsi="Wingdings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3D2C03"/>
    <w:multiLevelType w:val="multilevel"/>
    <w:tmpl w:val="DFA69DBE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4" w:hanging="2160"/>
      </w:pPr>
      <w:rPr>
        <w:rFonts w:hint="default"/>
      </w:rPr>
    </w:lvl>
  </w:abstractNum>
  <w:abstractNum w:abstractNumId="17">
    <w:nsid w:val="14FD5189"/>
    <w:multiLevelType w:val="hybridMultilevel"/>
    <w:tmpl w:val="75E410F2"/>
    <w:lvl w:ilvl="0" w:tplc="2664159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5A34244"/>
    <w:multiLevelType w:val="hybridMultilevel"/>
    <w:tmpl w:val="5D285BB0"/>
    <w:lvl w:ilvl="0" w:tplc="0816000F">
      <w:start w:val="1"/>
      <w:numFmt w:val="decimal"/>
      <w:lvlText w:val="%1."/>
      <w:lvlJc w:val="left"/>
      <w:pPr>
        <w:ind w:left="754" w:hanging="360"/>
      </w:pPr>
    </w:lvl>
    <w:lvl w:ilvl="1" w:tplc="08160019">
      <w:start w:val="1"/>
      <w:numFmt w:val="lowerLetter"/>
      <w:lvlText w:val="%2."/>
      <w:lvlJc w:val="left"/>
      <w:pPr>
        <w:ind w:left="1474" w:hanging="360"/>
      </w:pPr>
    </w:lvl>
    <w:lvl w:ilvl="2" w:tplc="0816001B" w:tentative="1">
      <w:start w:val="1"/>
      <w:numFmt w:val="lowerRoman"/>
      <w:lvlText w:val="%3."/>
      <w:lvlJc w:val="right"/>
      <w:pPr>
        <w:ind w:left="2194" w:hanging="180"/>
      </w:pPr>
    </w:lvl>
    <w:lvl w:ilvl="3" w:tplc="0816000F" w:tentative="1">
      <w:start w:val="1"/>
      <w:numFmt w:val="decimal"/>
      <w:lvlText w:val="%4."/>
      <w:lvlJc w:val="left"/>
      <w:pPr>
        <w:ind w:left="2914" w:hanging="360"/>
      </w:pPr>
    </w:lvl>
    <w:lvl w:ilvl="4" w:tplc="08160019" w:tentative="1">
      <w:start w:val="1"/>
      <w:numFmt w:val="lowerLetter"/>
      <w:lvlText w:val="%5."/>
      <w:lvlJc w:val="left"/>
      <w:pPr>
        <w:ind w:left="3634" w:hanging="360"/>
      </w:pPr>
    </w:lvl>
    <w:lvl w:ilvl="5" w:tplc="0816001B" w:tentative="1">
      <w:start w:val="1"/>
      <w:numFmt w:val="lowerRoman"/>
      <w:lvlText w:val="%6."/>
      <w:lvlJc w:val="right"/>
      <w:pPr>
        <w:ind w:left="4354" w:hanging="180"/>
      </w:pPr>
    </w:lvl>
    <w:lvl w:ilvl="6" w:tplc="0816000F" w:tentative="1">
      <w:start w:val="1"/>
      <w:numFmt w:val="decimal"/>
      <w:lvlText w:val="%7."/>
      <w:lvlJc w:val="left"/>
      <w:pPr>
        <w:ind w:left="5074" w:hanging="360"/>
      </w:pPr>
    </w:lvl>
    <w:lvl w:ilvl="7" w:tplc="08160019" w:tentative="1">
      <w:start w:val="1"/>
      <w:numFmt w:val="lowerLetter"/>
      <w:lvlText w:val="%8."/>
      <w:lvlJc w:val="left"/>
      <w:pPr>
        <w:ind w:left="5794" w:hanging="360"/>
      </w:pPr>
    </w:lvl>
    <w:lvl w:ilvl="8" w:tplc="0816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16E20419"/>
    <w:multiLevelType w:val="hybridMultilevel"/>
    <w:tmpl w:val="2CAC0B18"/>
    <w:lvl w:ilvl="0" w:tplc="6ECCF2EE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670493"/>
    <w:multiLevelType w:val="hybridMultilevel"/>
    <w:tmpl w:val="4AA65544"/>
    <w:lvl w:ilvl="0" w:tplc="0816000F">
      <w:start w:val="1"/>
      <w:numFmt w:val="decimal"/>
      <w:lvlText w:val="%1."/>
      <w:lvlJc w:val="left"/>
      <w:pPr>
        <w:ind w:left="754" w:hanging="360"/>
      </w:pPr>
    </w:lvl>
    <w:lvl w:ilvl="1" w:tplc="08160019" w:tentative="1">
      <w:start w:val="1"/>
      <w:numFmt w:val="lowerLetter"/>
      <w:lvlText w:val="%2."/>
      <w:lvlJc w:val="left"/>
      <w:pPr>
        <w:ind w:left="1474" w:hanging="360"/>
      </w:pPr>
    </w:lvl>
    <w:lvl w:ilvl="2" w:tplc="0816001B" w:tentative="1">
      <w:start w:val="1"/>
      <w:numFmt w:val="lowerRoman"/>
      <w:lvlText w:val="%3."/>
      <w:lvlJc w:val="right"/>
      <w:pPr>
        <w:ind w:left="2194" w:hanging="180"/>
      </w:pPr>
    </w:lvl>
    <w:lvl w:ilvl="3" w:tplc="0816000F" w:tentative="1">
      <w:start w:val="1"/>
      <w:numFmt w:val="decimal"/>
      <w:lvlText w:val="%4."/>
      <w:lvlJc w:val="left"/>
      <w:pPr>
        <w:ind w:left="2914" w:hanging="360"/>
      </w:pPr>
    </w:lvl>
    <w:lvl w:ilvl="4" w:tplc="08160019" w:tentative="1">
      <w:start w:val="1"/>
      <w:numFmt w:val="lowerLetter"/>
      <w:lvlText w:val="%5."/>
      <w:lvlJc w:val="left"/>
      <w:pPr>
        <w:ind w:left="3634" w:hanging="360"/>
      </w:pPr>
    </w:lvl>
    <w:lvl w:ilvl="5" w:tplc="0816001B" w:tentative="1">
      <w:start w:val="1"/>
      <w:numFmt w:val="lowerRoman"/>
      <w:lvlText w:val="%6."/>
      <w:lvlJc w:val="right"/>
      <w:pPr>
        <w:ind w:left="4354" w:hanging="180"/>
      </w:pPr>
    </w:lvl>
    <w:lvl w:ilvl="6" w:tplc="0816000F" w:tentative="1">
      <w:start w:val="1"/>
      <w:numFmt w:val="decimal"/>
      <w:lvlText w:val="%7."/>
      <w:lvlJc w:val="left"/>
      <w:pPr>
        <w:ind w:left="5074" w:hanging="360"/>
      </w:pPr>
    </w:lvl>
    <w:lvl w:ilvl="7" w:tplc="08160019" w:tentative="1">
      <w:start w:val="1"/>
      <w:numFmt w:val="lowerLetter"/>
      <w:lvlText w:val="%8."/>
      <w:lvlJc w:val="left"/>
      <w:pPr>
        <w:ind w:left="5794" w:hanging="360"/>
      </w:pPr>
    </w:lvl>
    <w:lvl w:ilvl="8" w:tplc="0816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1">
    <w:nsid w:val="1C454AB3"/>
    <w:multiLevelType w:val="hybridMultilevel"/>
    <w:tmpl w:val="B726A07A"/>
    <w:lvl w:ilvl="0" w:tplc="9C1A3B02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819" w:hanging="360"/>
      </w:pPr>
      <w:rPr>
        <w:rFonts w:hint="default"/>
        <w:b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8D0877"/>
    <w:multiLevelType w:val="hybridMultilevel"/>
    <w:tmpl w:val="CC94F63C"/>
    <w:lvl w:ilvl="0" w:tplc="23BC3B3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06" w:hanging="360"/>
      </w:pPr>
    </w:lvl>
    <w:lvl w:ilvl="2" w:tplc="0816001B" w:tentative="1">
      <w:start w:val="1"/>
      <w:numFmt w:val="lowerRoman"/>
      <w:lvlText w:val="%3."/>
      <w:lvlJc w:val="right"/>
      <w:pPr>
        <w:ind w:left="2126" w:hanging="180"/>
      </w:pPr>
    </w:lvl>
    <w:lvl w:ilvl="3" w:tplc="0816000F" w:tentative="1">
      <w:start w:val="1"/>
      <w:numFmt w:val="decimal"/>
      <w:lvlText w:val="%4."/>
      <w:lvlJc w:val="left"/>
      <w:pPr>
        <w:ind w:left="2846" w:hanging="360"/>
      </w:pPr>
    </w:lvl>
    <w:lvl w:ilvl="4" w:tplc="08160019" w:tentative="1">
      <w:start w:val="1"/>
      <w:numFmt w:val="lowerLetter"/>
      <w:lvlText w:val="%5."/>
      <w:lvlJc w:val="left"/>
      <w:pPr>
        <w:ind w:left="3566" w:hanging="360"/>
      </w:pPr>
    </w:lvl>
    <w:lvl w:ilvl="5" w:tplc="0816001B" w:tentative="1">
      <w:start w:val="1"/>
      <w:numFmt w:val="lowerRoman"/>
      <w:lvlText w:val="%6."/>
      <w:lvlJc w:val="right"/>
      <w:pPr>
        <w:ind w:left="4286" w:hanging="180"/>
      </w:pPr>
    </w:lvl>
    <w:lvl w:ilvl="6" w:tplc="0816000F" w:tentative="1">
      <w:start w:val="1"/>
      <w:numFmt w:val="decimal"/>
      <w:lvlText w:val="%7."/>
      <w:lvlJc w:val="left"/>
      <w:pPr>
        <w:ind w:left="5006" w:hanging="360"/>
      </w:pPr>
    </w:lvl>
    <w:lvl w:ilvl="7" w:tplc="08160019" w:tentative="1">
      <w:start w:val="1"/>
      <w:numFmt w:val="lowerLetter"/>
      <w:lvlText w:val="%8."/>
      <w:lvlJc w:val="left"/>
      <w:pPr>
        <w:ind w:left="5726" w:hanging="360"/>
      </w:pPr>
    </w:lvl>
    <w:lvl w:ilvl="8" w:tplc="0816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23">
    <w:nsid w:val="24580DD8"/>
    <w:multiLevelType w:val="multilevel"/>
    <w:tmpl w:val="6D70DE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27842FC1"/>
    <w:multiLevelType w:val="hybridMultilevel"/>
    <w:tmpl w:val="828814F2"/>
    <w:lvl w:ilvl="0" w:tplc="0816000D">
      <w:start w:val="1"/>
      <w:numFmt w:val="bullet"/>
      <w:lvlText w:val=""/>
      <w:lvlJc w:val="left"/>
      <w:pPr>
        <w:ind w:left="819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">
    <w:nsid w:val="280462BE"/>
    <w:multiLevelType w:val="hybridMultilevel"/>
    <w:tmpl w:val="AA9A5EE2"/>
    <w:lvl w:ilvl="0" w:tplc="5038E3A8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A886AFD"/>
    <w:multiLevelType w:val="multilevel"/>
    <w:tmpl w:val="99B407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2C4054B5"/>
    <w:multiLevelType w:val="multilevel"/>
    <w:tmpl w:val="CAC0E6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2EF77103"/>
    <w:multiLevelType w:val="multilevel"/>
    <w:tmpl w:val="C5026A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300909D8"/>
    <w:multiLevelType w:val="hybridMultilevel"/>
    <w:tmpl w:val="8500ED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E27D5D"/>
    <w:multiLevelType w:val="hybridMultilevel"/>
    <w:tmpl w:val="B4D4DD6E"/>
    <w:lvl w:ilvl="0" w:tplc="3912E430">
      <w:start w:val="1"/>
      <w:numFmt w:val="decimal"/>
      <w:lvlText w:val="RF - 0%1"/>
      <w:lvlJc w:val="left"/>
      <w:pPr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1402A88"/>
    <w:multiLevelType w:val="hybridMultilevel"/>
    <w:tmpl w:val="BCDE42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791B2A"/>
    <w:multiLevelType w:val="hybridMultilevel"/>
    <w:tmpl w:val="7B6452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1A83270"/>
    <w:multiLevelType w:val="hybridMultilevel"/>
    <w:tmpl w:val="F5708E22"/>
    <w:lvl w:ilvl="0" w:tplc="00AAE3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21F1786"/>
    <w:multiLevelType w:val="multilevel"/>
    <w:tmpl w:val="9D5ED082"/>
    <w:lvl w:ilvl="0">
      <w:start w:val="1"/>
      <w:numFmt w:val="bullet"/>
      <w:pStyle w:val="Bullets1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2024"/>
        </w:tabs>
        <w:ind w:left="2024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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2744"/>
        </w:tabs>
        <w:ind w:left="274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824"/>
        </w:tabs>
        <w:ind w:left="382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</w:rPr>
    </w:lvl>
  </w:abstractNum>
  <w:abstractNum w:abstractNumId="35">
    <w:nsid w:val="337D6DDD"/>
    <w:multiLevelType w:val="hybridMultilevel"/>
    <w:tmpl w:val="2502FF10"/>
    <w:lvl w:ilvl="0" w:tplc="719E12B8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80726AA"/>
    <w:multiLevelType w:val="hybridMultilevel"/>
    <w:tmpl w:val="19F67268"/>
    <w:lvl w:ilvl="0" w:tplc="980A5D2A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816000D">
      <w:start w:val="1"/>
      <w:numFmt w:val="bullet"/>
      <w:lvlText w:val=""/>
      <w:lvlJc w:val="left"/>
      <w:pPr>
        <w:ind w:left="819" w:hanging="360"/>
      </w:pPr>
      <w:rPr>
        <w:rFonts w:ascii="Wingdings" w:hAnsi="Wingdings" w:hint="default"/>
      </w:rPr>
    </w:lvl>
    <w:lvl w:ilvl="2" w:tplc="0816001B" w:tentative="1">
      <w:start w:val="1"/>
      <w:numFmt w:val="lowerRoman"/>
      <w:lvlText w:val="%3."/>
      <w:lvlJc w:val="right"/>
      <w:pPr>
        <w:ind w:left="1834" w:hanging="180"/>
      </w:pPr>
    </w:lvl>
    <w:lvl w:ilvl="3" w:tplc="0816000F" w:tentative="1">
      <w:start w:val="1"/>
      <w:numFmt w:val="decimal"/>
      <w:lvlText w:val="%4."/>
      <w:lvlJc w:val="left"/>
      <w:pPr>
        <w:ind w:left="2554" w:hanging="360"/>
      </w:pPr>
    </w:lvl>
    <w:lvl w:ilvl="4" w:tplc="08160019" w:tentative="1">
      <w:start w:val="1"/>
      <w:numFmt w:val="lowerLetter"/>
      <w:lvlText w:val="%5."/>
      <w:lvlJc w:val="left"/>
      <w:pPr>
        <w:ind w:left="3274" w:hanging="360"/>
      </w:pPr>
    </w:lvl>
    <w:lvl w:ilvl="5" w:tplc="0816001B" w:tentative="1">
      <w:start w:val="1"/>
      <w:numFmt w:val="lowerRoman"/>
      <w:lvlText w:val="%6."/>
      <w:lvlJc w:val="right"/>
      <w:pPr>
        <w:ind w:left="3994" w:hanging="180"/>
      </w:pPr>
    </w:lvl>
    <w:lvl w:ilvl="6" w:tplc="0816000F" w:tentative="1">
      <w:start w:val="1"/>
      <w:numFmt w:val="decimal"/>
      <w:lvlText w:val="%7."/>
      <w:lvlJc w:val="left"/>
      <w:pPr>
        <w:ind w:left="4714" w:hanging="360"/>
      </w:pPr>
    </w:lvl>
    <w:lvl w:ilvl="7" w:tplc="08160019" w:tentative="1">
      <w:start w:val="1"/>
      <w:numFmt w:val="lowerLetter"/>
      <w:lvlText w:val="%8."/>
      <w:lvlJc w:val="left"/>
      <w:pPr>
        <w:ind w:left="5434" w:hanging="360"/>
      </w:pPr>
    </w:lvl>
    <w:lvl w:ilvl="8" w:tplc="08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7">
    <w:nsid w:val="3821148F"/>
    <w:multiLevelType w:val="hybridMultilevel"/>
    <w:tmpl w:val="CF347B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9110E42"/>
    <w:multiLevelType w:val="hybridMultilevel"/>
    <w:tmpl w:val="EFAE8706"/>
    <w:lvl w:ilvl="0" w:tplc="0DD03134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EE76CDE"/>
    <w:multiLevelType w:val="hybridMultilevel"/>
    <w:tmpl w:val="B586484A"/>
    <w:lvl w:ilvl="0" w:tplc="C9147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A27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D43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E3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40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83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16A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C87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B45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40500A20"/>
    <w:multiLevelType w:val="hybridMultilevel"/>
    <w:tmpl w:val="A8206F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405A1079"/>
    <w:multiLevelType w:val="hybridMultilevel"/>
    <w:tmpl w:val="460457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1A17A78"/>
    <w:multiLevelType w:val="multilevel"/>
    <w:tmpl w:val="CAC0E6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nsid w:val="483A3017"/>
    <w:multiLevelType w:val="hybridMultilevel"/>
    <w:tmpl w:val="401CFA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82445E"/>
    <w:multiLevelType w:val="multilevel"/>
    <w:tmpl w:val="D054CD9E"/>
    <w:lvl w:ilvl="0">
      <w:start w:val="1"/>
      <w:numFmt w:val="decimal"/>
      <w:pStyle w:val="AltranHeading1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decimal"/>
      <w:pStyle w:val="AltranHeading2"/>
      <w:isLgl/>
      <w:lvlText w:val="%1.%2"/>
      <w:lvlJc w:val="left"/>
      <w:pPr>
        <w:ind w:left="754" w:hanging="720"/>
      </w:pPr>
      <w:rPr>
        <w:rFonts w:hint="default"/>
      </w:rPr>
    </w:lvl>
    <w:lvl w:ilvl="2">
      <w:start w:val="3"/>
      <w:numFmt w:val="decimal"/>
      <w:pStyle w:val="AltranHeading3"/>
      <w:isLgl/>
      <w:lvlText w:val="%1.%2.%3"/>
      <w:lvlJc w:val="left"/>
      <w:pPr>
        <w:ind w:left="754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1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4" w:hanging="2160"/>
      </w:pPr>
      <w:rPr>
        <w:rFonts w:hint="default"/>
      </w:rPr>
    </w:lvl>
  </w:abstractNum>
  <w:abstractNum w:abstractNumId="45">
    <w:nsid w:val="4E7E707F"/>
    <w:multiLevelType w:val="hybridMultilevel"/>
    <w:tmpl w:val="E1BEE114"/>
    <w:lvl w:ilvl="0" w:tplc="A7D887BC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816000D">
      <w:start w:val="1"/>
      <w:numFmt w:val="bullet"/>
      <w:lvlText w:val=""/>
      <w:lvlJc w:val="left"/>
      <w:pPr>
        <w:ind w:left="819" w:hanging="360"/>
      </w:pPr>
      <w:rPr>
        <w:rFonts w:ascii="Wingdings" w:hAnsi="Wingdings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32203C6"/>
    <w:multiLevelType w:val="hybridMultilevel"/>
    <w:tmpl w:val="F7A644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5555468"/>
    <w:multiLevelType w:val="multilevel"/>
    <w:tmpl w:val="CAC0E6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>
    <w:nsid w:val="56DD2E00"/>
    <w:multiLevelType w:val="hybridMultilevel"/>
    <w:tmpl w:val="C5001D5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7047269"/>
    <w:multiLevelType w:val="hybridMultilevel"/>
    <w:tmpl w:val="D92273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8D51A57"/>
    <w:multiLevelType w:val="hybridMultilevel"/>
    <w:tmpl w:val="76287B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9B95F09"/>
    <w:multiLevelType w:val="hybridMultilevel"/>
    <w:tmpl w:val="2858174A"/>
    <w:lvl w:ilvl="0" w:tplc="AE30D728">
      <w:start w:val="1"/>
      <w:numFmt w:val="decimal"/>
      <w:pStyle w:val="Reference"/>
      <w:lvlText w:val="{REF%1}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52">
    <w:nsid w:val="5ABC2EC2"/>
    <w:multiLevelType w:val="hybridMultilevel"/>
    <w:tmpl w:val="6910FE6C"/>
    <w:lvl w:ilvl="0" w:tplc="C2A85134">
      <w:start w:val="1"/>
      <w:numFmt w:val="decimal"/>
      <w:lvlText w:val="USE CASE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AC50EB2"/>
    <w:multiLevelType w:val="hybridMultilevel"/>
    <w:tmpl w:val="CC72F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ADB4A0F"/>
    <w:multiLevelType w:val="multilevel"/>
    <w:tmpl w:val="EB48E43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5">
    <w:nsid w:val="5D152E14"/>
    <w:multiLevelType w:val="hybridMultilevel"/>
    <w:tmpl w:val="D9400C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EC576B8"/>
    <w:multiLevelType w:val="multilevel"/>
    <w:tmpl w:val="CB3083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7">
    <w:nsid w:val="5F9F1887"/>
    <w:multiLevelType w:val="hybridMultilevel"/>
    <w:tmpl w:val="5CFC9AA0"/>
    <w:lvl w:ilvl="0" w:tplc="0816000F">
      <w:start w:val="1"/>
      <w:numFmt w:val="decimal"/>
      <w:lvlText w:val="%1."/>
      <w:lvlJc w:val="left"/>
      <w:pPr>
        <w:ind w:left="754" w:hanging="360"/>
      </w:pPr>
    </w:lvl>
    <w:lvl w:ilvl="1" w:tplc="08160019" w:tentative="1">
      <w:start w:val="1"/>
      <w:numFmt w:val="lowerLetter"/>
      <w:lvlText w:val="%2."/>
      <w:lvlJc w:val="left"/>
      <w:pPr>
        <w:ind w:left="1474" w:hanging="360"/>
      </w:pPr>
    </w:lvl>
    <w:lvl w:ilvl="2" w:tplc="0816001B" w:tentative="1">
      <w:start w:val="1"/>
      <w:numFmt w:val="lowerRoman"/>
      <w:lvlText w:val="%3."/>
      <w:lvlJc w:val="right"/>
      <w:pPr>
        <w:ind w:left="2194" w:hanging="180"/>
      </w:pPr>
    </w:lvl>
    <w:lvl w:ilvl="3" w:tplc="0816000F" w:tentative="1">
      <w:start w:val="1"/>
      <w:numFmt w:val="decimal"/>
      <w:lvlText w:val="%4."/>
      <w:lvlJc w:val="left"/>
      <w:pPr>
        <w:ind w:left="2914" w:hanging="360"/>
      </w:pPr>
    </w:lvl>
    <w:lvl w:ilvl="4" w:tplc="08160019" w:tentative="1">
      <w:start w:val="1"/>
      <w:numFmt w:val="lowerLetter"/>
      <w:lvlText w:val="%5."/>
      <w:lvlJc w:val="left"/>
      <w:pPr>
        <w:ind w:left="3634" w:hanging="360"/>
      </w:pPr>
    </w:lvl>
    <w:lvl w:ilvl="5" w:tplc="0816001B" w:tentative="1">
      <w:start w:val="1"/>
      <w:numFmt w:val="lowerRoman"/>
      <w:lvlText w:val="%6."/>
      <w:lvlJc w:val="right"/>
      <w:pPr>
        <w:ind w:left="4354" w:hanging="180"/>
      </w:pPr>
    </w:lvl>
    <w:lvl w:ilvl="6" w:tplc="0816000F" w:tentative="1">
      <w:start w:val="1"/>
      <w:numFmt w:val="decimal"/>
      <w:lvlText w:val="%7."/>
      <w:lvlJc w:val="left"/>
      <w:pPr>
        <w:ind w:left="5074" w:hanging="360"/>
      </w:pPr>
    </w:lvl>
    <w:lvl w:ilvl="7" w:tplc="08160019" w:tentative="1">
      <w:start w:val="1"/>
      <w:numFmt w:val="lowerLetter"/>
      <w:lvlText w:val="%8."/>
      <w:lvlJc w:val="left"/>
      <w:pPr>
        <w:ind w:left="5794" w:hanging="360"/>
      </w:pPr>
    </w:lvl>
    <w:lvl w:ilvl="8" w:tplc="0816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8">
    <w:nsid w:val="5FDC3FB1"/>
    <w:multiLevelType w:val="hybridMultilevel"/>
    <w:tmpl w:val="3620E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02A0051"/>
    <w:multiLevelType w:val="hybridMultilevel"/>
    <w:tmpl w:val="91EEEC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0835F42"/>
    <w:multiLevelType w:val="hybridMultilevel"/>
    <w:tmpl w:val="6D9096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0E2142A"/>
    <w:multiLevelType w:val="hybridMultilevel"/>
    <w:tmpl w:val="8456548A"/>
    <w:lvl w:ilvl="0" w:tplc="5FD4D76C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1F12CE4"/>
    <w:multiLevelType w:val="hybridMultilevel"/>
    <w:tmpl w:val="6010E4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2B74584"/>
    <w:multiLevelType w:val="hybridMultilevel"/>
    <w:tmpl w:val="78A4B124"/>
    <w:lvl w:ilvl="0" w:tplc="17A0D17A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816000D">
      <w:start w:val="1"/>
      <w:numFmt w:val="bullet"/>
      <w:lvlText w:val=""/>
      <w:lvlJc w:val="left"/>
      <w:pPr>
        <w:ind w:left="819" w:hanging="360"/>
      </w:pPr>
      <w:rPr>
        <w:rFonts w:ascii="Wingdings" w:hAnsi="Wingdings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46D07F0"/>
    <w:multiLevelType w:val="hybridMultilevel"/>
    <w:tmpl w:val="3584748A"/>
    <w:lvl w:ilvl="0" w:tplc="5454892A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7365356"/>
    <w:multiLevelType w:val="multilevel"/>
    <w:tmpl w:val="8E96B0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6">
    <w:nsid w:val="6A243A34"/>
    <w:multiLevelType w:val="hybridMultilevel"/>
    <w:tmpl w:val="54801D46"/>
    <w:lvl w:ilvl="0" w:tplc="383C9E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BAC7A08"/>
    <w:multiLevelType w:val="hybridMultilevel"/>
    <w:tmpl w:val="984287D4"/>
    <w:lvl w:ilvl="0" w:tplc="30D6F7B8">
      <w:start w:val="13"/>
      <w:numFmt w:val="decimal"/>
      <w:lvlText w:val="RF - 0%1"/>
      <w:lvlJc w:val="left"/>
      <w:pPr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BBD099D"/>
    <w:multiLevelType w:val="multilevel"/>
    <w:tmpl w:val="13D8A5F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C5E1245"/>
    <w:multiLevelType w:val="hybridMultilevel"/>
    <w:tmpl w:val="274E5C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CE44711"/>
    <w:multiLevelType w:val="hybridMultilevel"/>
    <w:tmpl w:val="E34EA5F2"/>
    <w:lvl w:ilvl="0" w:tplc="C2DAC8D2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816000D">
      <w:start w:val="1"/>
      <w:numFmt w:val="bullet"/>
      <w:lvlText w:val=""/>
      <w:lvlJc w:val="left"/>
      <w:pPr>
        <w:ind w:left="819" w:hanging="360"/>
      </w:pPr>
      <w:rPr>
        <w:rFonts w:ascii="Wingdings" w:hAnsi="Wingdings" w:hint="default"/>
      </w:rPr>
    </w:lvl>
    <w:lvl w:ilvl="2" w:tplc="0816001B">
      <w:start w:val="1"/>
      <w:numFmt w:val="lowerRoman"/>
      <w:lvlText w:val="%3."/>
      <w:lvlJc w:val="right"/>
      <w:pPr>
        <w:ind w:left="1834" w:hanging="180"/>
      </w:pPr>
    </w:lvl>
    <w:lvl w:ilvl="3" w:tplc="0816000F" w:tentative="1">
      <w:start w:val="1"/>
      <w:numFmt w:val="decimal"/>
      <w:lvlText w:val="%4."/>
      <w:lvlJc w:val="left"/>
      <w:pPr>
        <w:ind w:left="2554" w:hanging="360"/>
      </w:pPr>
    </w:lvl>
    <w:lvl w:ilvl="4" w:tplc="08160019" w:tentative="1">
      <w:start w:val="1"/>
      <w:numFmt w:val="lowerLetter"/>
      <w:lvlText w:val="%5."/>
      <w:lvlJc w:val="left"/>
      <w:pPr>
        <w:ind w:left="3274" w:hanging="360"/>
      </w:pPr>
    </w:lvl>
    <w:lvl w:ilvl="5" w:tplc="0816001B" w:tentative="1">
      <w:start w:val="1"/>
      <w:numFmt w:val="lowerRoman"/>
      <w:lvlText w:val="%6."/>
      <w:lvlJc w:val="right"/>
      <w:pPr>
        <w:ind w:left="3994" w:hanging="180"/>
      </w:pPr>
    </w:lvl>
    <w:lvl w:ilvl="6" w:tplc="0816000F" w:tentative="1">
      <w:start w:val="1"/>
      <w:numFmt w:val="decimal"/>
      <w:lvlText w:val="%7."/>
      <w:lvlJc w:val="left"/>
      <w:pPr>
        <w:ind w:left="4714" w:hanging="360"/>
      </w:pPr>
    </w:lvl>
    <w:lvl w:ilvl="7" w:tplc="08160019" w:tentative="1">
      <w:start w:val="1"/>
      <w:numFmt w:val="lowerLetter"/>
      <w:lvlText w:val="%8."/>
      <w:lvlJc w:val="left"/>
      <w:pPr>
        <w:ind w:left="5434" w:hanging="360"/>
      </w:pPr>
    </w:lvl>
    <w:lvl w:ilvl="8" w:tplc="08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1">
    <w:nsid w:val="6D98227E"/>
    <w:multiLevelType w:val="hybridMultilevel"/>
    <w:tmpl w:val="D2C686E2"/>
    <w:lvl w:ilvl="0" w:tplc="D212B6D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E1C6DCA"/>
    <w:multiLevelType w:val="hybridMultilevel"/>
    <w:tmpl w:val="3432D900"/>
    <w:lvl w:ilvl="0" w:tplc="980A5D2A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8160017">
      <w:start w:val="1"/>
      <w:numFmt w:val="lowerLetter"/>
      <w:lvlText w:val="%2)"/>
      <w:lvlJc w:val="left"/>
      <w:pPr>
        <w:ind w:left="819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834" w:hanging="180"/>
      </w:pPr>
    </w:lvl>
    <w:lvl w:ilvl="3" w:tplc="0816000F" w:tentative="1">
      <w:start w:val="1"/>
      <w:numFmt w:val="decimal"/>
      <w:lvlText w:val="%4."/>
      <w:lvlJc w:val="left"/>
      <w:pPr>
        <w:ind w:left="2554" w:hanging="360"/>
      </w:pPr>
    </w:lvl>
    <w:lvl w:ilvl="4" w:tplc="08160019" w:tentative="1">
      <w:start w:val="1"/>
      <w:numFmt w:val="lowerLetter"/>
      <w:lvlText w:val="%5."/>
      <w:lvlJc w:val="left"/>
      <w:pPr>
        <w:ind w:left="3274" w:hanging="360"/>
      </w:pPr>
    </w:lvl>
    <w:lvl w:ilvl="5" w:tplc="0816001B" w:tentative="1">
      <w:start w:val="1"/>
      <w:numFmt w:val="lowerRoman"/>
      <w:lvlText w:val="%6."/>
      <w:lvlJc w:val="right"/>
      <w:pPr>
        <w:ind w:left="3994" w:hanging="180"/>
      </w:pPr>
    </w:lvl>
    <w:lvl w:ilvl="6" w:tplc="0816000F" w:tentative="1">
      <w:start w:val="1"/>
      <w:numFmt w:val="decimal"/>
      <w:lvlText w:val="%7."/>
      <w:lvlJc w:val="left"/>
      <w:pPr>
        <w:ind w:left="4714" w:hanging="360"/>
      </w:pPr>
    </w:lvl>
    <w:lvl w:ilvl="7" w:tplc="08160019" w:tentative="1">
      <w:start w:val="1"/>
      <w:numFmt w:val="lowerLetter"/>
      <w:lvlText w:val="%8."/>
      <w:lvlJc w:val="left"/>
      <w:pPr>
        <w:ind w:left="5434" w:hanging="360"/>
      </w:pPr>
    </w:lvl>
    <w:lvl w:ilvl="8" w:tplc="08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3">
    <w:nsid w:val="6E7012A0"/>
    <w:multiLevelType w:val="multilevel"/>
    <w:tmpl w:val="00ECD27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4">
    <w:nsid w:val="6E8063D0"/>
    <w:multiLevelType w:val="hybridMultilevel"/>
    <w:tmpl w:val="F91AF968"/>
    <w:lvl w:ilvl="0" w:tplc="0816000F">
      <w:start w:val="1"/>
      <w:numFmt w:val="decimal"/>
      <w:lvlText w:val="%1."/>
      <w:lvlJc w:val="left"/>
      <w:pPr>
        <w:ind w:left="754" w:hanging="360"/>
      </w:pPr>
    </w:lvl>
    <w:lvl w:ilvl="1" w:tplc="08160019">
      <w:start w:val="1"/>
      <w:numFmt w:val="lowerLetter"/>
      <w:lvlText w:val="%2."/>
      <w:lvlJc w:val="left"/>
      <w:pPr>
        <w:ind w:left="1474" w:hanging="360"/>
      </w:pPr>
    </w:lvl>
    <w:lvl w:ilvl="2" w:tplc="0816001B" w:tentative="1">
      <w:start w:val="1"/>
      <w:numFmt w:val="lowerRoman"/>
      <w:lvlText w:val="%3."/>
      <w:lvlJc w:val="right"/>
      <w:pPr>
        <w:ind w:left="2194" w:hanging="180"/>
      </w:pPr>
    </w:lvl>
    <w:lvl w:ilvl="3" w:tplc="0816000F" w:tentative="1">
      <w:start w:val="1"/>
      <w:numFmt w:val="decimal"/>
      <w:lvlText w:val="%4."/>
      <w:lvlJc w:val="left"/>
      <w:pPr>
        <w:ind w:left="2914" w:hanging="360"/>
      </w:pPr>
    </w:lvl>
    <w:lvl w:ilvl="4" w:tplc="08160019" w:tentative="1">
      <w:start w:val="1"/>
      <w:numFmt w:val="lowerLetter"/>
      <w:lvlText w:val="%5."/>
      <w:lvlJc w:val="left"/>
      <w:pPr>
        <w:ind w:left="3634" w:hanging="360"/>
      </w:pPr>
    </w:lvl>
    <w:lvl w:ilvl="5" w:tplc="0816001B" w:tentative="1">
      <w:start w:val="1"/>
      <w:numFmt w:val="lowerRoman"/>
      <w:lvlText w:val="%6."/>
      <w:lvlJc w:val="right"/>
      <w:pPr>
        <w:ind w:left="4354" w:hanging="180"/>
      </w:pPr>
    </w:lvl>
    <w:lvl w:ilvl="6" w:tplc="0816000F" w:tentative="1">
      <w:start w:val="1"/>
      <w:numFmt w:val="decimal"/>
      <w:lvlText w:val="%7."/>
      <w:lvlJc w:val="left"/>
      <w:pPr>
        <w:ind w:left="5074" w:hanging="360"/>
      </w:pPr>
    </w:lvl>
    <w:lvl w:ilvl="7" w:tplc="08160019" w:tentative="1">
      <w:start w:val="1"/>
      <w:numFmt w:val="lowerLetter"/>
      <w:lvlText w:val="%8."/>
      <w:lvlJc w:val="left"/>
      <w:pPr>
        <w:ind w:left="5794" w:hanging="360"/>
      </w:pPr>
    </w:lvl>
    <w:lvl w:ilvl="8" w:tplc="0816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70AA7D17"/>
    <w:multiLevelType w:val="multilevel"/>
    <w:tmpl w:val="519883B2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76">
    <w:nsid w:val="70BF12FB"/>
    <w:multiLevelType w:val="hybridMultilevel"/>
    <w:tmpl w:val="AE50BAF8"/>
    <w:lvl w:ilvl="0" w:tplc="37D07F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0D55DB4"/>
    <w:multiLevelType w:val="hybridMultilevel"/>
    <w:tmpl w:val="FF004FF2"/>
    <w:lvl w:ilvl="0" w:tplc="0816000D">
      <w:start w:val="1"/>
      <w:numFmt w:val="bullet"/>
      <w:lvlText w:val=""/>
      <w:lvlJc w:val="left"/>
      <w:pPr>
        <w:ind w:left="1065" w:hanging="705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2E17D03"/>
    <w:multiLevelType w:val="hybridMultilevel"/>
    <w:tmpl w:val="84D66CBC"/>
    <w:lvl w:ilvl="0" w:tplc="0816000F">
      <w:start w:val="1"/>
      <w:numFmt w:val="decimal"/>
      <w:lvlText w:val="%1."/>
      <w:lvlJc w:val="left"/>
      <w:pPr>
        <w:ind w:left="754" w:hanging="360"/>
      </w:pPr>
    </w:lvl>
    <w:lvl w:ilvl="1" w:tplc="08160019" w:tentative="1">
      <w:start w:val="1"/>
      <w:numFmt w:val="lowerLetter"/>
      <w:lvlText w:val="%2."/>
      <w:lvlJc w:val="left"/>
      <w:pPr>
        <w:ind w:left="1474" w:hanging="360"/>
      </w:pPr>
    </w:lvl>
    <w:lvl w:ilvl="2" w:tplc="0816001B" w:tentative="1">
      <w:start w:val="1"/>
      <w:numFmt w:val="lowerRoman"/>
      <w:lvlText w:val="%3."/>
      <w:lvlJc w:val="right"/>
      <w:pPr>
        <w:ind w:left="2194" w:hanging="180"/>
      </w:pPr>
    </w:lvl>
    <w:lvl w:ilvl="3" w:tplc="0816000F" w:tentative="1">
      <w:start w:val="1"/>
      <w:numFmt w:val="decimal"/>
      <w:lvlText w:val="%4."/>
      <w:lvlJc w:val="left"/>
      <w:pPr>
        <w:ind w:left="2914" w:hanging="360"/>
      </w:pPr>
    </w:lvl>
    <w:lvl w:ilvl="4" w:tplc="08160019" w:tentative="1">
      <w:start w:val="1"/>
      <w:numFmt w:val="lowerLetter"/>
      <w:lvlText w:val="%5."/>
      <w:lvlJc w:val="left"/>
      <w:pPr>
        <w:ind w:left="3634" w:hanging="360"/>
      </w:pPr>
    </w:lvl>
    <w:lvl w:ilvl="5" w:tplc="0816001B" w:tentative="1">
      <w:start w:val="1"/>
      <w:numFmt w:val="lowerRoman"/>
      <w:lvlText w:val="%6."/>
      <w:lvlJc w:val="right"/>
      <w:pPr>
        <w:ind w:left="4354" w:hanging="180"/>
      </w:pPr>
    </w:lvl>
    <w:lvl w:ilvl="6" w:tplc="0816000F" w:tentative="1">
      <w:start w:val="1"/>
      <w:numFmt w:val="decimal"/>
      <w:lvlText w:val="%7."/>
      <w:lvlJc w:val="left"/>
      <w:pPr>
        <w:ind w:left="5074" w:hanging="360"/>
      </w:pPr>
    </w:lvl>
    <w:lvl w:ilvl="7" w:tplc="08160019" w:tentative="1">
      <w:start w:val="1"/>
      <w:numFmt w:val="lowerLetter"/>
      <w:lvlText w:val="%8."/>
      <w:lvlJc w:val="left"/>
      <w:pPr>
        <w:ind w:left="5794" w:hanging="360"/>
      </w:pPr>
    </w:lvl>
    <w:lvl w:ilvl="8" w:tplc="0816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9">
    <w:nsid w:val="73CF1A2F"/>
    <w:multiLevelType w:val="hybridMultilevel"/>
    <w:tmpl w:val="3432D900"/>
    <w:lvl w:ilvl="0" w:tplc="980A5D2A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8160017">
      <w:start w:val="1"/>
      <w:numFmt w:val="lowerLetter"/>
      <w:lvlText w:val="%2)"/>
      <w:lvlJc w:val="left"/>
      <w:pPr>
        <w:ind w:left="819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834" w:hanging="180"/>
      </w:pPr>
    </w:lvl>
    <w:lvl w:ilvl="3" w:tplc="0816000F" w:tentative="1">
      <w:start w:val="1"/>
      <w:numFmt w:val="decimal"/>
      <w:lvlText w:val="%4."/>
      <w:lvlJc w:val="left"/>
      <w:pPr>
        <w:ind w:left="2554" w:hanging="360"/>
      </w:pPr>
    </w:lvl>
    <w:lvl w:ilvl="4" w:tplc="08160019" w:tentative="1">
      <w:start w:val="1"/>
      <w:numFmt w:val="lowerLetter"/>
      <w:lvlText w:val="%5."/>
      <w:lvlJc w:val="left"/>
      <w:pPr>
        <w:ind w:left="3274" w:hanging="360"/>
      </w:pPr>
    </w:lvl>
    <w:lvl w:ilvl="5" w:tplc="0816001B" w:tentative="1">
      <w:start w:val="1"/>
      <w:numFmt w:val="lowerRoman"/>
      <w:lvlText w:val="%6."/>
      <w:lvlJc w:val="right"/>
      <w:pPr>
        <w:ind w:left="3994" w:hanging="180"/>
      </w:pPr>
    </w:lvl>
    <w:lvl w:ilvl="6" w:tplc="0816000F" w:tentative="1">
      <w:start w:val="1"/>
      <w:numFmt w:val="decimal"/>
      <w:lvlText w:val="%7."/>
      <w:lvlJc w:val="left"/>
      <w:pPr>
        <w:ind w:left="4714" w:hanging="360"/>
      </w:pPr>
    </w:lvl>
    <w:lvl w:ilvl="7" w:tplc="08160019" w:tentative="1">
      <w:start w:val="1"/>
      <w:numFmt w:val="lowerLetter"/>
      <w:lvlText w:val="%8."/>
      <w:lvlJc w:val="left"/>
      <w:pPr>
        <w:ind w:left="5434" w:hanging="360"/>
      </w:pPr>
    </w:lvl>
    <w:lvl w:ilvl="8" w:tplc="08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0">
    <w:nsid w:val="752A154A"/>
    <w:multiLevelType w:val="hybridMultilevel"/>
    <w:tmpl w:val="3C12F25A"/>
    <w:lvl w:ilvl="0" w:tplc="6736D8AE">
      <w:start w:val="1"/>
      <w:numFmt w:val="decimal"/>
      <w:lvlText w:val="RNF - %1 - II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54534AF"/>
    <w:multiLevelType w:val="hybridMultilevel"/>
    <w:tmpl w:val="3432D900"/>
    <w:lvl w:ilvl="0" w:tplc="980A5D2A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8160017">
      <w:start w:val="1"/>
      <w:numFmt w:val="lowerLetter"/>
      <w:lvlText w:val="%2)"/>
      <w:lvlJc w:val="left"/>
      <w:pPr>
        <w:ind w:left="819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834" w:hanging="180"/>
      </w:pPr>
    </w:lvl>
    <w:lvl w:ilvl="3" w:tplc="0816000F" w:tentative="1">
      <w:start w:val="1"/>
      <w:numFmt w:val="decimal"/>
      <w:lvlText w:val="%4."/>
      <w:lvlJc w:val="left"/>
      <w:pPr>
        <w:ind w:left="2554" w:hanging="360"/>
      </w:pPr>
    </w:lvl>
    <w:lvl w:ilvl="4" w:tplc="08160019" w:tentative="1">
      <w:start w:val="1"/>
      <w:numFmt w:val="lowerLetter"/>
      <w:lvlText w:val="%5."/>
      <w:lvlJc w:val="left"/>
      <w:pPr>
        <w:ind w:left="3274" w:hanging="360"/>
      </w:pPr>
    </w:lvl>
    <w:lvl w:ilvl="5" w:tplc="0816001B" w:tentative="1">
      <w:start w:val="1"/>
      <w:numFmt w:val="lowerRoman"/>
      <w:lvlText w:val="%6."/>
      <w:lvlJc w:val="right"/>
      <w:pPr>
        <w:ind w:left="3994" w:hanging="180"/>
      </w:pPr>
    </w:lvl>
    <w:lvl w:ilvl="6" w:tplc="0816000F" w:tentative="1">
      <w:start w:val="1"/>
      <w:numFmt w:val="decimal"/>
      <w:lvlText w:val="%7."/>
      <w:lvlJc w:val="left"/>
      <w:pPr>
        <w:ind w:left="4714" w:hanging="360"/>
      </w:pPr>
    </w:lvl>
    <w:lvl w:ilvl="7" w:tplc="08160019" w:tentative="1">
      <w:start w:val="1"/>
      <w:numFmt w:val="lowerLetter"/>
      <w:lvlText w:val="%8."/>
      <w:lvlJc w:val="left"/>
      <w:pPr>
        <w:ind w:left="5434" w:hanging="360"/>
      </w:pPr>
    </w:lvl>
    <w:lvl w:ilvl="8" w:tplc="08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2">
    <w:nsid w:val="761564CB"/>
    <w:multiLevelType w:val="hybridMultilevel"/>
    <w:tmpl w:val="292C09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78D2D5E"/>
    <w:multiLevelType w:val="hybridMultilevel"/>
    <w:tmpl w:val="719045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CB62054"/>
    <w:multiLevelType w:val="multilevel"/>
    <w:tmpl w:val="DF7C3926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85">
    <w:nsid w:val="7D476985"/>
    <w:multiLevelType w:val="hybridMultilevel"/>
    <w:tmpl w:val="B47CAA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73"/>
  </w:num>
  <w:num w:numId="3">
    <w:abstractNumId w:val="51"/>
  </w:num>
  <w:num w:numId="4">
    <w:abstractNumId w:val="0"/>
  </w:num>
  <w:num w:numId="5">
    <w:abstractNumId w:val="39"/>
  </w:num>
  <w:num w:numId="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</w:num>
  <w:num w:numId="8">
    <w:abstractNumId w:val="30"/>
  </w:num>
  <w:num w:numId="9">
    <w:abstractNumId w:val="85"/>
  </w:num>
  <w:num w:numId="10">
    <w:abstractNumId w:val="20"/>
  </w:num>
  <w:num w:numId="11">
    <w:abstractNumId w:val="74"/>
  </w:num>
  <w:num w:numId="12">
    <w:abstractNumId w:val="78"/>
  </w:num>
  <w:num w:numId="13">
    <w:abstractNumId w:val="53"/>
  </w:num>
  <w:num w:numId="14">
    <w:abstractNumId w:val="1"/>
  </w:num>
  <w:num w:numId="15">
    <w:abstractNumId w:val="56"/>
  </w:num>
  <w:num w:numId="16">
    <w:abstractNumId w:val="11"/>
  </w:num>
  <w:num w:numId="17">
    <w:abstractNumId w:val="12"/>
  </w:num>
  <w:num w:numId="18">
    <w:abstractNumId w:val="48"/>
  </w:num>
  <w:num w:numId="19">
    <w:abstractNumId w:val="24"/>
  </w:num>
  <w:num w:numId="20">
    <w:abstractNumId w:val="70"/>
  </w:num>
  <w:num w:numId="21">
    <w:abstractNumId w:val="63"/>
  </w:num>
  <w:num w:numId="22">
    <w:abstractNumId w:val="36"/>
  </w:num>
  <w:num w:numId="23">
    <w:abstractNumId w:val="22"/>
  </w:num>
  <w:num w:numId="24">
    <w:abstractNumId w:val="17"/>
  </w:num>
  <w:num w:numId="25">
    <w:abstractNumId w:val="15"/>
  </w:num>
  <w:num w:numId="26">
    <w:abstractNumId w:val="21"/>
  </w:num>
  <w:num w:numId="27">
    <w:abstractNumId w:val="76"/>
  </w:num>
  <w:num w:numId="28">
    <w:abstractNumId w:val="13"/>
  </w:num>
  <w:num w:numId="29">
    <w:abstractNumId w:val="6"/>
  </w:num>
  <w:num w:numId="30">
    <w:abstractNumId w:val="35"/>
  </w:num>
  <w:num w:numId="31">
    <w:abstractNumId w:val="61"/>
  </w:num>
  <w:num w:numId="32">
    <w:abstractNumId w:val="4"/>
  </w:num>
  <w:num w:numId="33">
    <w:abstractNumId w:val="45"/>
  </w:num>
  <w:num w:numId="34">
    <w:abstractNumId w:val="25"/>
  </w:num>
  <w:num w:numId="35">
    <w:abstractNumId w:val="77"/>
  </w:num>
  <w:num w:numId="36">
    <w:abstractNumId w:val="68"/>
  </w:num>
  <w:num w:numId="37">
    <w:abstractNumId w:val="57"/>
  </w:num>
  <w:num w:numId="38">
    <w:abstractNumId w:val="37"/>
  </w:num>
  <w:num w:numId="39">
    <w:abstractNumId w:val="50"/>
  </w:num>
  <w:num w:numId="40">
    <w:abstractNumId w:val="83"/>
  </w:num>
  <w:num w:numId="41">
    <w:abstractNumId w:val="5"/>
  </w:num>
  <w:num w:numId="42">
    <w:abstractNumId w:val="43"/>
  </w:num>
  <w:num w:numId="43">
    <w:abstractNumId w:val="58"/>
  </w:num>
  <w:num w:numId="44">
    <w:abstractNumId w:val="62"/>
  </w:num>
  <w:num w:numId="45">
    <w:abstractNumId w:val="69"/>
  </w:num>
  <w:num w:numId="46">
    <w:abstractNumId w:val="49"/>
  </w:num>
  <w:num w:numId="47">
    <w:abstractNumId w:val="14"/>
  </w:num>
  <w:num w:numId="48">
    <w:abstractNumId w:val="41"/>
  </w:num>
  <w:num w:numId="49">
    <w:abstractNumId w:val="46"/>
  </w:num>
  <w:num w:numId="50">
    <w:abstractNumId w:val="66"/>
  </w:num>
  <w:num w:numId="51">
    <w:abstractNumId w:val="82"/>
  </w:num>
  <w:num w:numId="52">
    <w:abstractNumId w:val="9"/>
  </w:num>
  <w:num w:numId="53">
    <w:abstractNumId w:val="31"/>
  </w:num>
  <w:num w:numId="54">
    <w:abstractNumId w:val="29"/>
  </w:num>
  <w:num w:numId="55">
    <w:abstractNumId w:val="28"/>
  </w:num>
  <w:num w:numId="56">
    <w:abstractNumId w:val="84"/>
  </w:num>
  <w:num w:numId="57">
    <w:abstractNumId w:val="75"/>
  </w:num>
  <w:num w:numId="58">
    <w:abstractNumId w:val="10"/>
  </w:num>
  <w:num w:numId="59">
    <w:abstractNumId w:val="23"/>
  </w:num>
  <w:num w:numId="60">
    <w:abstractNumId w:val="54"/>
  </w:num>
  <w:num w:numId="61">
    <w:abstractNumId w:val="47"/>
  </w:num>
  <w:num w:numId="62">
    <w:abstractNumId w:val="65"/>
  </w:num>
  <w:num w:numId="63">
    <w:abstractNumId w:val="26"/>
  </w:num>
  <w:num w:numId="64">
    <w:abstractNumId w:val="7"/>
  </w:num>
  <w:num w:numId="65">
    <w:abstractNumId w:val="2"/>
  </w:num>
  <w:num w:numId="66">
    <w:abstractNumId w:val="18"/>
  </w:num>
  <w:num w:numId="67">
    <w:abstractNumId w:val="19"/>
  </w:num>
  <w:num w:numId="68">
    <w:abstractNumId w:val="71"/>
  </w:num>
  <w:num w:numId="69">
    <w:abstractNumId w:val="16"/>
  </w:num>
  <w:num w:numId="70">
    <w:abstractNumId w:val="59"/>
  </w:num>
  <w:num w:numId="71">
    <w:abstractNumId w:val="67"/>
  </w:num>
  <w:num w:numId="72">
    <w:abstractNumId w:val="44"/>
  </w:num>
  <w:num w:numId="73">
    <w:abstractNumId w:val="27"/>
  </w:num>
  <w:num w:numId="74">
    <w:abstractNumId w:val="42"/>
  </w:num>
  <w:num w:numId="75">
    <w:abstractNumId w:val="32"/>
  </w:num>
  <w:num w:numId="76">
    <w:abstractNumId w:val="38"/>
  </w:num>
  <w:num w:numId="77">
    <w:abstractNumId w:val="8"/>
  </w:num>
  <w:num w:numId="78">
    <w:abstractNumId w:val="80"/>
  </w:num>
  <w:num w:numId="79">
    <w:abstractNumId w:val="60"/>
  </w:num>
  <w:num w:numId="80">
    <w:abstractNumId w:val="55"/>
  </w:num>
  <w:num w:numId="81">
    <w:abstractNumId w:val="40"/>
  </w:num>
  <w:num w:numId="82">
    <w:abstractNumId w:val="72"/>
  </w:num>
  <w:num w:numId="83">
    <w:abstractNumId w:val="81"/>
  </w:num>
  <w:num w:numId="84">
    <w:abstractNumId w:val="79"/>
  </w:num>
  <w:num w:numId="85">
    <w:abstractNumId w:val="3"/>
  </w:num>
  <w:num w:numId="86">
    <w:abstractNumId w:val="64"/>
  </w:num>
  <w:num w:numId="87">
    <w:abstractNumId w:val="52"/>
  </w:num>
  <w:num w:numId="8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4CE"/>
    <w:rsid w:val="000001F4"/>
    <w:rsid w:val="00000D2B"/>
    <w:rsid w:val="00000DB0"/>
    <w:rsid w:val="00000E71"/>
    <w:rsid w:val="00000FBE"/>
    <w:rsid w:val="00001435"/>
    <w:rsid w:val="0000250D"/>
    <w:rsid w:val="00002610"/>
    <w:rsid w:val="00003203"/>
    <w:rsid w:val="000036C1"/>
    <w:rsid w:val="000038FC"/>
    <w:rsid w:val="00004482"/>
    <w:rsid w:val="000046AB"/>
    <w:rsid w:val="000049F7"/>
    <w:rsid w:val="00004DA5"/>
    <w:rsid w:val="000054BD"/>
    <w:rsid w:val="00005558"/>
    <w:rsid w:val="000055D3"/>
    <w:rsid w:val="00005829"/>
    <w:rsid w:val="000058E5"/>
    <w:rsid w:val="00005938"/>
    <w:rsid w:val="00006922"/>
    <w:rsid w:val="0000693D"/>
    <w:rsid w:val="00006CA2"/>
    <w:rsid w:val="000070B8"/>
    <w:rsid w:val="000076DC"/>
    <w:rsid w:val="00007A99"/>
    <w:rsid w:val="00010128"/>
    <w:rsid w:val="00010554"/>
    <w:rsid w:val="00010872"/>
    <w:rsid w:val="000109B3"/>
    <w:rsid w:val="00010C80"/>
    <w:rsid w:val="00011235"/>
    <w:rsid w:val="00011A81"/>
    <w:rsid w:val="00011ED1"/>
    <w:rsid w:val="00012332"/>
    <w:rsid w:val="00012392"/>
    <w:rsid w:val="00012465"/>
    <w:rsid w:val="0001363D"/>
    <w:rsid w:val="00013715"/>
    <w:rsid w:val="00014F55"/>
    <w:rsid w:val="000153E6"/>
    <w:rsid w:val="0001542B"/>
    <w:rsid w:val="00015A35"/>
    <w:rsid w:val="00015DFC"/>
    <w:rsid w:val="00015F5D"/>
    <w:rsid w:val="0001611D"/>
    <w:rsid w:val="000162D2"/>
    <w:rsid w:val="000175F8"/>
    <w:rsid w:val="000177B0"/>
    <w:rsid w:val="00017AFA"/>
    <w:rsid w:val="00020065"/>
    <w:rsid w:val="00020396"/>
    <w:rsid w:val="000210F7"/>
    <w:rsid w:val="000213B8"/>
    <w:rsid w:val="00021C5C"/>
    <w:rsid w:val="00021C70"/>
    <w:rsid w:val="00021D5C"/>
    <w:rsid w:val="00022020"/>
    <w:rsid w:val="000221F9"/>
    <w:rsid w:val="00022ABB"/>
    <w:rsid w:val="00022B70"/>
    <w:rsid w:val="00022D39"/>
    <w:rsid w:val="00022E45"/>
    <w:rsid w:val="00023A79"/>
    <w:rsid w:val="00023E4C"/>
    <w:rsid w:val="00023EB5"/>
    <w:rsid w:val="00024194"/>
    <w:rsid w:val="0002439E"/>
    <w:rsid w:val="00024559"/>
    <w:rsid w:val="000245FC"/>
    <w:rsid w:val="00024A48"/>
    <w:rsid w:val="00024B5D"/>
    <w:rsid w:val="00024E2F"/>
    <w:rsid w:val="00025259"/>
    <w:rsid w:val="00025362"/>
    <w:rsid w:val="00025807"/>
    <w:rsid w:val="0002583F"/>
    <w:rsid w:val="000258AC"/>
    <w:rsid w:val="00025F62"/>
    <w:rsid w:val="00026022"/>
    <w:rsid w:val="00026079"/>
    <w:rsid w:val="00026492"/>
    <w:rsid w:val="00026A2A"/>
    <w:rsid w:val="00026C68"/>
    <w:rsid w:val="00026F20"/>
    <w:rsid w:val="00026FB1"/>
    <w:rsid w:val="0002717C"/>
    <w:rsid w:val="000275B3"/>
    <w:rsid w:val="0002775D"/>
    <w:rsid w:val="000279EC"/>
    <w:rsid w:val="00027A8B"/>
    <w:rsid w:val="00030013"/>
    <w:rsid w:val="00030DE3"/>
    <w:rsid w:val="00030F02"/>
    <w:rsid w:val="000310D8"/>
    <w:rsid w:val="00031263"/>
    <w:rsid w:val="000319E9"/>
    <w:rsid w:val="00031C73"/>
    <w:rsid w:val="000326E3"/>
    <w:rsid w:val="000331FA"/>
    <w:rsid w:val="00033334"/>
    <w:rsid w:val="00033A83"/>
    <w:rsid w:val="00034072"/>
    <w:rsid w:val="00034205"/>
    <w:rsid w:val="00034328"/>
    <w:rsid w:val="00034423"/>
    <w:rsid w:val="000348A4"/>
    <w:rsid w:val="000349D7"/>
    <w:rsid w:val="00034B01"/>
    <w:rsid w:val="00034FB4"/>
    <w:rsid w:val="000354D2"/>
    <w:rsid w:val="000356C6"/>
    <w:rsid w:val="00035C03"/>
    <w:rsid w:val="00035DC6"/>
    <w:rsid w:val="00035EB7"/>
    <w:rsid w:val="000360DC"/>
    <w:rsid w:val="00036AC7"/>
    <w:rsid w:val="00036C7D"/>
    <w:rsid w:val="00036F21"/>
    <w:rsid w:val="0003733E"/>
    <w:rsid w:val="000373F6"/>
    <w:rsid w:val="000374BC"/>
    <w:rsid w:val="00037E1A"/>
    <w:rsid w:val="000400AC"/>
    <w:rsid w:val="00040403"/>
    <w:rsid w:val="00040A7D"/>
    <w:rsid w:val="00041BEB"/>
    <w:rsid w:val="00041D56"/>
    <w:rsid w:val="00041FF2"/>
    <w:rsid w:val="00042037"/>
    <w:rsid w:val="0004216B"/>
    <w:rsid w:val="00042293"/>
    <w:rsid w:val="00042671"/>
    <w:rsid w:val="00042CB4"/>
    <w:rsid w:val="00042E03"/>
    <w:rsid w:val="00043479"/>
    <w:rsid w:val="00043652"/>
    <w:rsid w:val="00043C0A"/>
    <w:rsid w:val="00043C26"/>
    <w:rsid w:val="00044A7D"/>
    <w:rsid w:val="00045193"/>
    <w:rsid w:val="00045632"/>
    <w:rsid w:val="00045F19"/>
    <w:rsid w:val="0004658A"/>
    <w:rsid w:val="00046808"/>
    <w:rsid w:val="00046973"/>
    <w:rsid w:val="00046B8A"/>
    <w:rsid w:val="00046EA4"/>
    <w:rsid w:val="000471D1"/>
    <w:rsid w:val="000472DD"/>
    <w:rsid w:val="0004732E"/>
    <w:rsid w:val="000476C1"/>
    <w:rsid w:val="00047C29"/>
    <w:rsid w:val="00047D43"/>
    <w:rsid w:val="00047E71"/>
    <w:rsid w:val="00050127"/>
    <w:rsid w:val="00050547"/>
    <w:rsid w:val="00051000"/>
    <w:rsid w:val="0005102F"/>
    <w:rsid w:val="0005129B"/>
    <w:rsid w:val="000513D9"/>
    <w:rsid w:val="00051CDC"/>
    <w:rsid w:val="00051D1F"/>
    <w:rsid w:val="00051D75"/>
    <w:rsid w:val="00051DE4"/>
    <w:rsid w:val="00051DEF"/>
    <w:rsid w:val="00051DFF"/>
    <w:rsid w:val="00051E94"/>
    <w:rsid w:val="00053813"/>
    <w:rsid w:val="0005391E"/>
    <w:rsid w:val="00053CFF"/>
    <w:rsid w:val="00053DC7"/>
    <w:rsid w:val="0005440F"/>
    <w:rsid w:val="0005499B"/>
    <w:rsid w:val="000550E2"/>
    <w:rsid w:val="0005530F"/>
    <w:rsid w:val="00055330"/>
    <w:rsid w:val="00055373"/>
    <w:rsid w:val="0005558A"/>
    <w:rsid w:val="000555FD"/>
    <w:rsid w:val="00055639"/>
    <w:rsid w:val="00055C31"/>
    <w:rsid w:val="00056507"/>
    <w:rsid w:val="0005653F"/>
    <w:rsid w:val="00056E39"/>
    <w:rsid w:val="00057543"/>
    <w:rsid w:val="0005756B"/>
    <w:rsid w:val="000576D6"/>
    <w:rsid w:val="000578E4"/>
    <w:rsid w:val="0005793E"/>
    <w:rsid w:val="00057A94"/>
    <w:rsid w:val="00057AA0"/>
    <w:rsid w:val="00057FDC"/>
    <w:rsid w:val="00060277"/>
    <w:rsid w:val="000602DB"/>
    <w:rsid w:val="000602E4"/>
    <w:rsid w:val="000606D6"/>
    <w:rsid w:val="00060834"/>
    <w:rsid w:val="00060F39"/>
    <w:rsid w:val="00061DAD"/>
    <w:rsid w:val="00061FFE"/>
    <w:rsid w:val="000620A9"/>
    <w:rsid w:val="000623CA"/>
    <w:rsid w:val="00062DD4"/>
    <w:rsid w:val="00062F3C"/>
    <w:rsid w:val="000631D3"/>
    <w:rsid w:val="0006321D"/>
    <w:rsid w:val="0006323E"/>
    <w:rsid w:val="000638BA"/>
    <w:rsid w:val="00063A4C"/>
    <w:rsid w:val="00063B54"/>
    <w:rsid w:val="00064330"/>
    <w:rsid w:val="000647C5"/>
    <w:rsid w:val="00064952"/>
    <w:rsid w:val="00064D4F"/>
    <w:rsid w:val="00064D9F"/>
    <w:rsid w:val="00065028"/>
    <w:rsid w:val="0006504C"/>
    <w:rsid w:val="00065D52"/>
    <w:rsid w:val="00065EB8"/>
    <w:rsid w:val="00065FCB"/>
    <w:rsid w:val="000660D6"/>
    <w:rsid w:val="000661E5"/>
    <w:rsid w:val="00066247"/>
    <w:rsid w:val="00066484"/>
    <w:rsid w:val="00066B57"/>
    <w:rsid w:val="00066DA7"/>
    <w:rsid w:val="0006717E"/>
    <w:rsid w:val="00067359"/>
    <w:rsid w:val="0006737D"/>
    <w:rsid w:val="00067458"/>
    <w:rsid w:val="000675FC"/>
    <w:rsid w:val="00067991"/>
    <w:rsid w:val="00070158"/>
    <w:rsid w:val="000706C3"/>
    <w:rsid w:val="000706D8"/>
    <w:rsid w:val="00070712"/>
    <w:rsid w:val="00071000"/>
    <w:rsid w:val="0007121A"/>
    <w:rsid w:val="00071784"/>
    <w:rsid w:val="000718B7"/>
    <w:rsid w:val="00071CB5"/>
    <w:rsid w:val="00071F5F"/>
    <w:rsid w:val="000720A1"/>
    <w:rsid w:val="000720A3"/>
    <w:rsid w:val="0007220E"/>
    <w:rsid w:val="00072257"/>
    <w:rsid w:val="00072355"/>
    <w:rsid w:val="000723A1"/>
    <w:rsid w:val="000727A9"/>
    <w:rsid w:val="00072C50"/>
    <w:rsid w:val="0007331C"/>
    <w:rsid w:val="0007355D"/>
    <w:rsid w:val="00073818"/>
    <w:rsid w:val="000743A6"/>
    <w:rsid w:val="0007468D"/>
    <w:rsid w:val="0007484B"/>
    <w:rsid w:val="0007484F"/>
    <w:rsid w:val="0007566B"/>
    <w:rsid w:val="000757E8"/>
    <w:rsid w:val="00075DA8"/>
    <w:rsid w:val="00075F87"/>
    <w:rsid w:val="00076722"/>
    <w:rsid w:val="00076DBC"/>
    <w:rsid w:val="0007710F"/>
    <w:rsid w:val="00077652"/>
    <w:rsid w:val="0007766E"/>
    <w:rsid w:val="0007773E"/>
    <w:rsid w:val="000778BB"/>
    <w:rsid w:val="00077A9D"/>
    <w:rsid w:val="00077BBD"/>
    <w:rsid w:val="0008077A"/>
    <w:rsid w:val="00080803"/>
    <w:rsid w:val="000808D1"/>
    <w:rsid w:val="00080B05"/>
    <w:rsid w:val="00080CCD"/>
    <w:rsid w:val="00081062"/>
    <w:rsid w:val="000812F7"/>
    <w:rsid w:val="0008151B"/>
    <w:rsid w:val="000817FE"/>
    <w:rsid w:val="000818CC"/>
    <w:rsid w:val="000818E6"/>
    <w:rsid w:val="0008190E"/>
    <w:rsid w:val="00081E23"/>
    <w:rsid w:val="00081FF2"/>
    <w:rsid w:val="0008290C"/>
    <w:rsid w:val="00082D79"/>
    <w:rsid w:val="000831CA"/>
    <w:rsid w:val="000831F8"/>
    <w:rsid w:val="0008322D"/>
    <w:rsid w:val="000833A8"/>
    <w:rsid w:val="00083618"/>
    <w:rsid w:val="00084187"/>
    <w:rsid w:val="000844F3"/>
    <w:rsid w:val="0008456C"/>
    <w:rsid w:val="00084DF4"/>
    <w:rsid w:val="00084F12"/>
    <w:rsid w:val="00085198"/>
    <w:rsid w:val="00085AD1"/>
    <w:rsid w:val="0008657F"/>
    <w:rsid w:val="000866EB"/>
    <w:rsid w:val="000868DA"/>
    <w:rsid w:val="00086B13"/>
    <w:rsid w:val="00086C1A"/>
    <w:rsid w:val="00087F77"/>
    <w:rsid w:val="00090232"/>
    <w:rsid w:val="00090380"/>
    <w:rsid w:val="0009039D"/>
    <w:rsid w:val="000909DD"/>
    <w:rsid w:val="00090A42"/>
    <w:rsid w:val="00090AFA"/>
    <w:rsid w:val="00090FEB"/>
    <w:rsid w:val="00091027"/>
    <w:rsid w:val="00091610"/>
    <w:rsid w:val="00091835"/>
    <w:rsid w:val="000918A0"/>
    <w:rsid w:val="00091C1C"/>
    <w:rsid w:val="00091C7B"/>
    <w:rsid w:val="0009267F"/>
    <w:rsid w:val="00092FE2"/>
    <w:rsid w:val="00093097"/>
    <w:rsid w:val="0009331A"/>
    <w:rsid w:val="000935C0"/>
    <w:rsid w:val="00093A64"/>
    <w:rsid w:val="00093EE6"/>
    <w:rsid w:val="000941FF"/>
    <w:rsid w:val="000942B1"/>
    <w:rsid w:val="000946D1"/>
    <w:rsid w:val="0009483C"/>
    <w:rsid w:val="000949AB"/>
    <w:rsid w:val="00094AFD"/>
    <w:rsid w:val="00094E1F"/>
    <w:rsid w:val="00095B12"/>
    <w:rsid w:val="00095BD7"/>
    <w:rsid w:val="00095EF8"/>
    <w:rsid w:val="00095F68"/>
    <w:rsid w:val="000960C1"/>
    <w:rsid w:val="000962D5"/>
    <w:rsid w:val="000962E5"/>
    <w:rsid w:val="00096429"/>
    <w:rsid w:val="00096832"/>
    <w:rsid w:val="00097169"/>
    <w:rsid w:val="00097185"/>
    <w:rsid w:val="00097332"/>
    <w:rsid w:val="00097B4E"/>
    <w:rsid w:val="00097F60"/>
    <w:rsid w:val="00097FA0"/>
    <w:rsid w:val="000A0EFB"/>
    <w:rsid w:val="000A1000"/>
    <w:rsid w:val="000A111D"/>
    <w:rsid w:val="000A1574"/>
    <w:rsid w:val="000A237B"/>
    <w:rsid w:val="000A2637"/>
    <w:rsid w:val="000A2860"/>
    <w:rsid w:val="000A292F"/>
    <w:rsid w:val="000A2A09"/>
    <w:rsid w:val="000A2D4D"/>
    <w:rsid w:val="000A35C0"/>
    <w:rsid w:val="000A3E8C"/>
    <w:rsid w:val="000A3F4C"/>
    <w:rsid w:val="000A4014"/>
    <w:rsid w:val="000A423F"/>
    <w:rsid w:val="000A4911"/>
    <w:rsid w:val="000A493B"/>
    <w:rsid w:val="000A4BB0"/>
    <w:rsid w:val="000A4EFE"/>
    <w:rsid w:val="000A4FAD"/>
    <w:rsid w:val="000A50FB"/>
    <w:rsid w:val="000A5333"/>
    <w:rsid w:val="000A6021"/>
    <w:rsid w:val="000A62A4"/>
    <w:rsid w:val="000A669D"/>
    <w:rsid w:val="000A6827"/>
    <w:rsid w:val="000A6A39"/>
    <w:rsid w:val="000A6A62"/>
    <w:rsid w:val="000A7002"/>
    <w:rsid w:val="000A7AFC"/>
    <w:rsid w:val="000A7DB9"/>
    <w:rsid w:val="000B0137"/>
    <w:rsid w:val="000B04C3"/>
    <w:rsid w:val="000B0DEA"/>
    <w:rsid w:val="000B0E08"/>
    <w:rsid w:val="000B1155"/>
    <w:rsid w:val="000B13BE"/>
    <w:rsid w:val="000B1858"/>
    <w:rsid w:val="000B18E6"/>
    <w:rsid w:val="000B1C33"/>
    <w:rsid w:val="000B1D1B"/>
    <w:rsid w:val="000B1D33"/>
    <w:rsid w:val="000B2136"/>
    <w:rsid w:val="000B2169"/>
    <w:rsid w:val="000B21B0"/>
    <w:rsid w:val="000B2274"/>
    <w:rsid w:val="000B2499"/>
    <w:rsid w:val="000B26E8"/>
    <w:rsid w:val="000B26FD"/>
    <w:rsid w:val="000B281C"/>
    <w:rsid w:val="000B2A41"/>
    <w:rsid w:val="000B2F07"/>
    <w:rsid w:val="000B3166"/>
    <w:rsid w:val="000B369F"/>
    <w:rsid w:val="000B38B3"/>
    <w:rsid w:val="000B399F"/>
    <w:rsid w:val="000B44EC"/>
    <w:rsid w:val="000B4E4A"/>
    <w:rsid w:val="000B50DC"/>
    <w:rsid w:val="000B5544"/>
    <w:rsid w:val="000B56FD"/>
    <w:rsid w:val="000B572F"/>
    <w:rsid w:val="000B5C05"/>
    <w:rsid w:val="000B6759"/>
    <w:rsid w:val="000B689F"/>
    <w:rsid w:val="000B7C79"/>
    <w:rsid w:val="000C0218"/>
    <w:rsid w:val="000C04A6"/>
    <w:rsid w:val="000C0526"/>
    <w:rsid w:val="000C15B1"/>
    <w:rsid w:val="000C17AB"/>
    <w:rsid w:val="000C1E20"/>
    <w:rsid w:val="000C2292"/>
    <w:rsid w:val="000C22F1"/>
    <w:rsid w:val="000C23D2"/>
    <w:rsid w:val="000C24BC"/>
    <w:rsid w:val="000C33F3"/>
    <w:rsid w:val="000C365F"/>
    <w:rsid w:val="000C3693"/>
    <w:rsid w:val="000C3F9D"/>
    <w:rsid w:val="000C4920"/>
    <w:rsid w:val="000C4940"/>
    <w:rsid w:val="000C4D08"/>
    <w:rsid w:val="000C52AD"/>
    <w:rsid w:val="000C56BD"/>
    <w:rsid w:val="000C5A8A"/>
    <w:rsid w:val="000C6ADF"/>
    <w:rsid w:val="000C6AEC"/>
    <w:rsid w:val="000C6AED"/>
    <w:rsid w:val="000C6EEA"/>
    <w:rsid w:val="000C7110"/>
    <w:rsid w:val="000C730B"/>
    <w:rsid w:val="000C752C"/>
    <w:rsid w:val="000C7950"/>
    <w:rsid w:val="000C7FE9"/>
    <w:rsid w:val="000D09F4"/>
    <w:rsid w:val="000D0BBA"/>
    <w:rsid w:val="000D0CFA"/>
    <w:rsid w:val="000D0E68"/>
    <w:rsid w:val="000D150C"/>
    <w:rsid w:val="000D175A"/>
    <w:rsid w:val="000D193E"/>
    <w:rsid w:val="000D1BD4"/>
    <w:rsid w:val="000D1F19"/>
    <w:rsid w:val="000D219C"/>
    <w:rsid w:val="000D21ED"/>
    <w:rsid w:val="000D2759"/>
    <w:rsid w:val="000D28EE"/>
    <w:rsid w:val="000D2DE1"/>
    <w:rsid w:val="000D2EA1"/>
    <w:rsid w:val="000D32D3"/>
    <w:rsid w:val="000D332A"/>
    <w:rsid w:val="000D3382"/>
    <w:rsid w:val="000D34A3"/>
    <w:rsid w:val="000D3662"/>
    <w:rsid w:val="000D3DA3"/>
    <w:rsid w:val="000D3F47"/>
    <w:rsid w:val="000D4064"/>
    <w:rsid w:val="000D41A0"/>
    <w:rsid w:val="000D4273"/>
    <w:rsid w:val="000D47CC"/>
    <w:rsid w:val="000D49A6"/>
    <w:rsid w:val="000D49DD"/>
    <w:rsid w:val="000D4ADF"/>
    <w:rsid w:val="000D4CC4"/>
    <w:rsid w:val="000D4D47"/>
    <w:rsid w:val="000D4DCF"/>
    <w:rsid w:val="000D52FC"/>
    <w:rsid w:val="000D532C"/>
    <w:rsid w:val="000D5C0D"/>
    <w:rsid w:val="000D5FA6"/>
    <w:rsid w:val="000D61B7"/>
    <w:rsid w:val="000D6E7A"/>
    <w:rsid w:val="000D6F32"/>
    <w:rsid w:val="000D6FAE"/>
    <w:rsid w:val="000D706B"/>
    <w:rsid w:val="000D747C"/>
    <w:rsid w:val="000D7749"/>
    <w:rsid w:val="000D774C"/>
    <w:rsid w:val="000D77B6"/>
    <w:rsid w:val="000D7E1C"/>
    <w:rsid w:val="000E01AD"/>
    <w:rsid w:val="000E025D"/>
    <w:rsid w:val="000E04EE"/>
    <w:rsid w:val="000E0691"/>
    <w:rsid w:val="000E0782"/>
    <w:rsid w:val="000E0A26"/>
    <w:rsid w:val="000E0C4C"/>
    <w:rsid w:val="000E0D00"/>
    <w:rsid w:val="000E1A15"/>
    <w:rsid w:val="000E1A80"/>
    <w:rsid w:val="000E1D48"/>
    <w:rsid w:val="000E1FE2"/>
    <w:rsid w:val="000E202D"/>
    <w:rsid w:val="000E22B5"/>
    <w:rsid w:val="000E2417"/>
    <w:rsid w:val="000E2971"/>
    <w:rsid w:val="000E2B4B"/>
    <w:rsid w:val="000E5104"/>
    <w:rsid w:val="000E5183"/>
    <w:rsid w:val="000E56E3"/>
    <w:rsid w:val="000E5A02"/>
    <w:rsid w:val="000E5F2B"/>
    <w:rsid w:val="000E5F75"/>
    <w:rsid w:val="000E63C5"/>
    <w:rsid w:val="000E63E9"/>
    <w:rsid w:val="000E664C"/>
    <w:rsid w:val="000E67B9"/>
    <w:rsid w:val="000E6AF5"/>
    <w:rsid w:val="000E70D4"/>
    <w:rsid w:val="000E71C9"/>
    <w:rsid w:val="000E71F8"/>
    <w:rsid w:val="000E77CB"/>
    <w:rsid w:val="000F027F"/>
    <w:rsid w:val="000F0AF9"/>
    <w:rsid w:val="000F0CBD"/>
    <w:rsid w:val="000F0DF7"/>
    <w:rsid w:val="000F112E"/>
    <w:rsid w:val="000F1290"/>
    <w:rsid w:val="000F1617"/>
    <w:rsid w:val="000F188C"/>
    <w:rsid w:val="000F19DF"/>
    <w:rsid w:val="000F1C0C"/>
    <w:rsid w:val="000F1D93"/>
    <w:rsid w:val="000F245E"/>
    <w:rsid w:val="000F262A"/>
    <w:rsid w:val="000F27F7"/>
    <w:rsid w:val="000F29EB"/>
    <w:rsid w:val="000F35F5"/>
    <w:rsid w:val="000F3E5D"/>
    <w:rsid w:val="000F4016"/>
    <w:rsid w:val="000F4649"/>
    <w:rsid w:val="000F5116"/>
    <w:rsid w:val="000F5257"/>
    <w:rsid w:val="000F5886"/>
    <w:rsid w:val="000F5A95"/>
    <w:rsid w:val="000F5C37"/>
    <w:rsid w:val="000F6279"/>
    <w:rsid w:val="000F62C3"/>
    <w:rsid w:val="000F6393"/>
    <w:rsid w:val="000F65CF"/>
    <w:rsid w:val="000F6D57"/>
    <w:rsid w:val="000F77FE"/>
    <w:rsid w:val="000F794F"/>
    <w:rsid w:val="000F7CCF"/>
    <w:rsid w:val="000F7FDB"/>
    <w:rsid w:val="000F7FE8"/>
    <w:rsid w:val="001004ED"/>
    <w:rsid w:val="0010082D"/>
    <w:rsid w:val="00100F8D"/>
    <w:rsid w:val="0010128E"/>
    <w:rsid w:val="00101378"/>
    <w:rsid w:val="00101489"/>
    <w:rsid w:val="001016BE"/>
    <w:rsid w:val="001017BA"/>
    <w:rsid w:val="00101879"/>
    <w:rsid w:val="00101B35"/>
    <w:rsid w:val="00102813"/>
    <w:rsid w:val="001028DA"/>
    <w:rsid w:val="001030FA"/>
    <w:rsid w:val="00103700"/>
    <w:rsid w:val="001037FA"/>
    <w:rsid w:val="00104003"/>
    <w:rsid w:val="001048C6"/>
    <w:rsid w:val="001048F5"/>
    <w:rsid w:val="0010519F"/>
    <w:rsid w:val="001053B9"/>
    <w:rsid w:val="00105AD5"/>
    <w:rsid w:val="001060DE"/>
    <w:rsid w:val="001062CD"/>
    <w:rsid w:val="00106580"/>
    <w:rsid w:val="001067BA"/>
    <w:rsid w:val="001071A9"/>
    <w:rsid w:val="00107219"/>
    <w:rsid w:val="001077EC"/>
    <w:rsid w:val="00107971"/>
    <w:rsid w:val="00107A92"/>
    <w:rsid w:val="00107B02"/>
    <w:rsid w:val="00107FD4"/>
    <w:rsid w:val="001111F7"/>
    <w:rsid w:val="00112191"/>
    <w:rsid w:val="0011258C"/>
    <w:rsid w:val="00112664"/>
    <w:rsid w:val="00112A69"/>
    <w:rsid w:val="00112C6A"/>
    <w:rsid w:val="00113BC7"/>
    <w:rsid w:val="00113EA9"/>
    <w:rsid w:val="00114168"/>
    <w:rsid w:val="00114181"/>
    <w:rsid w:val="001142DC"/>
    <w:rsid w:val="001143AB"/>
    <w:rsid w:val="00114474"/>
    <w:rsid w:val="00114D15"/>
    <w:rsid w:val="00115151"/>
    <w:rsid w:val="001151F8"/>
    <w:rsid w:val="00115573"/>
    <w:rsid w:val="00115A80"/>
    <w:rsid w:val="00115D8B"/>
    <w:rsid w:val="00116C4A"/>
    <w:rsid w:val="00116E55"/>
    <w:rsid w:val="00116F0E"/>
    <w:rsid w:val="00117127"/>
    <w:rsid w:val="001171DE"/>
    <w:rsid w:val="00117523"/>
    <w:rsid w:val="00117700"/>
    <w:rsid w:val="0011786A"/>
    <w:rsid w:val="00117922"/>
    <w:rsid w:val="00117C65"/>
    <w:rsid w:val="001205F3"/>
    <w:rsid w:val="001207A8"/>
    <w:rsid w:val="001207F5"/>
    <w:rsid w:val="001208AA"/>
    <w:rsid w:val="001208BE"/>
    <w:rsid w:val="001212B1"/>
    <w:rsid w:val="001216A9"/>
    <w:rsid w:val="001216E0"/>
    <w:rsid w:val="0012179F"/>
    <w:rsid w:val="001217AC"/>
    <w:rsid w:val="001217BD"/>
    <w:rsid w:val="00121C58"/>
    <w:rsid w:val="00121DFE"/>
    <w:rsid w:val="00122319"/>
    <w:rsid w:val="0012256D"/>
    <w:rsid w:val="00122671"/>
    <w:rsid w:val="00122812"/>
    <w:rsid w:val="00122C04"/>
    <w:rsid w:val="00122D5A"/>
    <w:rsid w:val="0012335C"/>
    <w:rsid w:val="00123409"/>
    <w:rsid w:val="00123C1C"/>
    <w:rsid w:val="00123C7A"/>
    <w:rsid w:val="00123D68"/>
    <w:rsid w:val="00123DC8"/>
    <w:rsid w:val="00123F18"/>
    <w:rsid w:val="0012401F"/>
    <w:rsid w:val="001241A5"/>
    <w:rsid w:val="001241EA"/>
    <w:rsid w:val="001241F1"/>
    <w:rsid w:val="00124497"/>
    <w:rsid w:val="00124617"/>
    <w:rsid w:val="00124724"/>
    <w:rsid w:val="00124793"/>
    <w:rsid w:val="00124AFA"/>
    <w:rsid w:val="001250DB"/>
    <w:rsid w:val="00125D83"/>
    <w:rsid w:val="0012609E"/>
    <w:rsid w:val="00126B82"/>
    <w:rsid w:val="00126EC4"/>
    <w:rsid w:val="001276B4"/>
    <w:rsid w:val="001278A0"/>
    <w:rsid w:val="00127B0E"/>
    <w:rsid w:val="00127D15"/>
    <w:rsid w:val="00127E17"/>
    <w:rsid w:val="001304E9"/>
    <w:rsid w:val="00130500"/>
    <w:rsid w:val="00130BDA"/>
    <w:rsid w:val="00130C8A"/>
    <w:rsid w:val="00131196"/>
    <w:rsid w:val="00131697"/>
    <w:rsid w:val="001316C1"/>
    <w:rsid w:val="001317DA"/>
    <w:rsid w:val="0013199F"/>
    <w:rsid w:val="00131C60"/>
    <w:rsid w:val="00131DBA"/>
    <w:rsid w:val="00132555"/>
    <w:rsid w:val="0013267C"/>
    <w:rsid w:val="00132C00"/>
    <w:rsid w:val="00132CDF"/>
    <w:rsid w:val="0013313C"/>
    <w:rsid w:val="001338CE"/>
    <w:rsid w:val="00134764"/>
    <w:rsid w:val="00134C23"/>
    <w:rsid w:val="001354BA"/>
    <w:rsid w:val="001355F3"/>
    <w:rsid w:val="0013582A"/>
    <w:rsid w:val="0013639F"/>
    <w:rsid w:val="00136E90"/>
    <w:rsid w:val="0013739C"/>
    <w:rsid w:val="0013743A"/>
    <w:rsid w:val="0013769B"/>
    <w:rsid w:val="00137C2F"/>
    <w:rsid w:val="00137E78"/>
    <w:rsid w:val="0014032A"/>
    <w:rsid w:val="00141073"/>
    <w:rsid w:val="00141113"/>
    <w:rsid w:val="00141295"/>
    <w:rsid w:val="00141700"/>
    <w:rsid w:val="00142053"/>
    <w:rsid w:val="001425B9"/>
    <w:rsid w:val="001427AF"/>
    <w:rsid w:val="00143343"/>
    <w:rsid w:val="00143881"/>
    <w:rsid w:val="00144697"/>
    <w:rsid w:val="00144DA8"/>
    <w:rsid w:val="00145232"/>
    <w:rsid w:val="0014533F"/>
    <w:rsid w:val="00145418"/>
    <w:rsid w:val="00145634"/>
    <w:rsid w:val="0014655D"/>
    <w:rsid w:val="001468D7"/>
    <w:rsid w:val="00146BE3"/>
    <w:rsid w:val="00147604"/>
    <w:rsid w:val="00147635"/>
    <w:rsid w:val="00147976"/>
    <w:rsid w:val="00147DD4"/>
    <w:rsid w:val="00150934"/>
    <w:rsid w:val="00150E6C"/>
    <w:rsid w:val="00151155"/>
    <w:rsid w:val="00151807"/>
    <w:rsid w:val="001519A6"/>
    <w:rsid w:val="00151BB6"/>
    <w:rsid w:val="00151BC9"/>
    <w:rsid w:val="00152267"/>
    <w:rsid w:val="00152534"/>
    <w:rsid w:val="00152B94"/>
    <w:rsid w:val="00152B95"/>
    <w:rsid w:val="00152F03"/>
    <w:rsid w:val="00153152"/>
    <w:rsid w:val="001533EF"/>
    <w:rsid w:val="00153CC3"/>
    <w:rsid w:val="00154001"/>
    <w:rsid w:val="00154380"/>
    <w:rsid w:val="00154581"/>
    <w:rsid w:val="001547B3"/>
    <w:rsid w:val="00154C4D"/>
    <w:rsid w:val="0015564B"/>
    <w:rsid w:val="001556AC"/>
    <w:rsid w:val="00155759"/>
    <w:rsid w:val="00155BE1"/>
    <w:rsid w:val="00155EFE"/>
    <w:rsid w:val="001562AD"/>
    <w:rsid w:val="0015687D"/>
    <w:rsid w:val="00156DBA"/>
    <w:rsid w:val="00156E13"/>
    <w:rsid w:val="001573BA"/>
    <w:rsid w:val="00157529"/>
    <w:rsid w:val="00157CFB"/>
    <w:rsid w:val="0016019F"/>
    <w:rsid w:val="0016042E"/>
    <w:rsid w:val="00160608"/>
    <w:rsid w:val="00160756"/>
    <w:rsid w:val="00160DB9"/>
    <w:rsid w:val="00160F75"/>
    <w:rsid w:val="001615A7"/>
    <w:rsid w:val="00161C3D"/>
    <w:rsid w:val="00161EF7"/>
    <w:rsid w:val="00161F0F"/>
    <w:rsid w:val="0016225A"/>
    <w:rsid w:val="00162837"/>
    <w:rsid w:val="001628DA"/>
    <w:rsid w:val="00162BDC"/>
    <w:rsid w:val="00162E57"/>
    <w:rsid w:val="001631CD"/>
    <w:rsid w:val="001638FE"/>
    <w:rsid w:val="00163E25"/>
    <w:rsid w:val="00163E2A"/>
    <w:rsid w:val="0016428E"/>
    <w:rsid w:val="00164346"/>
    <w:rsid w:val="00164693"/>
    <w:rsid w:val="001648DA"/>
    <w:rsid w:val="00164CFD"/>
    <w:rsid w:val="001658CE"/>
    <w:rsid w:val="00166054"/>
    <w:rsid w:val="001660DA"/>
    <w:rsid w:val="001663AE"/>
    <w:rsid w:val="00166504"/>
    <w:rsid w:val="00166A3A"/>
    <w:rsid w:val="001670C5"/>
    <w:rsid w:val="0016716A"/>
    <w:rsid w:val="00167406"/>
    <w:rsid w:val="001674B6"/>
    <w:rsid w:val="00167971"/>
    <w:rsid w:val="00167CDB"/>
    <w:rsid w:val="00167D01"/>
    <w:rsid w:val="001705EC"/>
    <w:rsid w:val="0017073C"/>
    <w:rsid w:val="00170B07"/>
    <w:rsid w:val="00171107"/>
    <w:rsid w:val="0017120A"/>
    <w:rsid w:val="0017176E"/>
    <w:rsid w:val="001717F4"/>
    <w:rsid w:val="00171CE5"/>
    <w:rsid w:val="00171F09"/>
    <w:rsid w:val="0017207A"/>
    <w:rsid w:val="001728B5"/>
    <w:rsid w:val="00172C5E"/>
    <w:rsid w:val="00172E3C"/>
    <w:rsid w:val="00172FBE"/>
    <w:rsid w:val="00173466"/>
    <w:rsid w:val="00174020"/>
    <w:rsid w:val="001745EA"/>
    <w:rsid w:val="00175A6B"/>
    <w:rsid w:val="00175B87"/>
    <w:rsid w:val="0017638E"/>
    <w:rsid w:val="001763D4"/>
    <w:rsid w:val="001763E7"/>
    <w:rsid w:val="00176572"/>
    <w:rsid w:val="001765AB"/>
    <w:rsid w:val="001767DA"/>
    <w:rsid w:val="0017699C"/>
    <w:rsid w:val="001774A2"/>
    <w:rsid w:val="00177988"/>
    <w:rsid w:val="001808D5"/>
    <w:rsid w:val="001810EF"/>
    <w:rsid w:val="0018182B"/>
    <w:rsid w:val="00181DFA"/>
    <w:rsid w:val="00181EA5"/>
    <w:rsid w:val="00182017"/>
    <w:rsid w:val="0018227E"/>
    <w:rsid w:val="001825F7"/>
    <w:rsid w:val="00182AF2"/>
    <w:rsid w:val="00182D02"/>
    <w:rsid w:val="00182D86"/>
    <w:rsid w:val="00183020"/>
    <w:rsid w:val="00183907"/>
    <w:rsid w:val="00183A57"/>
    <w:rsid w:val="00184039"/>
    <w:rsid w:val="00184558"/>
    <w:rsid w:val="001847F7"/>
    <w:rsid w:val="00184A0B"/>
    <w:rsid w:val="00184A78"/>
    <w:rsid w:val="00184D59"/>
    <w:rsid w:val="001859B7"/>
    <w:rsid w:val="00185B6B"/>
    <w:rsid w:val="00185E40"/>
    <w:rsid w:val="00186312"/>
    <w:rsid w:val="0018641F"/>
    <w:rsid w:val="001865C0"/>
    <w:rsid w:val="001866A2"/>
    <w:rsid w:val="00186E13"/>
    <w:rsid w:val="00187025"/>
    <w:rsid w:val="00187B1C"/>
    <w:rsid w:val="00187D92"/>
    <w:rsid w:val="00187DF2"/>
    <w:rsid w:val="00190026"/>
    <w:rsid w:val="00190128"/>
    <w:rsid w:val="00190268"/>
    <w:rsid w:val="0019039D"/>
    <w:rsid w:val="00190781"/>
    <w:rsid w:val="001907D1"/>
    <w:rsid w:val="00190C0C"/>
    <w:rsid w:val="001927A8"/>
    <w:rsid w:val="001928F0"/>
    <w:rsid w:val="00192C2F"/>
    <w:rsid w:val="001930D9"/>
    <w:rsid w:val="0019334E"/>
    <w:rsid w:val="00193687"/>
    <w:rsid w:val="00193785"/>
    <w:rsid w:val="001938A2"/>
    <w:rsid w:val="001940C9"/>
    <w:rsid w:val="001947E5"/>
    <w:rsid w:val="00194B84"/>
    <w:rsid w:val="00194CE9"/>
    <w:rsid w:val="0019517E"/>
    <w:rsid w:val="001953BE"/>
    <w:rsid w:val="001953E0"/>
    <w:rsid w:val="001956C6"/>
    <w:rsid w:val="00195B3A"/>
    <w:rsid w:val="00195B53"/>
    <w:rsid w:val="00195E2D"/>
    <w:rsid w:val="00196842"/>
    <w:rsid w:val="00196A7D"/>
    <w:rsid w:val="00196ED4"/>
    <w:rsid w:val="00197367"/>
    <w:rsid w:val="00197724"/>
    <w:rsid w:val="00197ACA"/>
    <w:rsid w:val="00197EEC"/>
    <w:rsid w:val="001A0321"/>
    <w:rsid w:val="001A0B4A"/>
    <w:rsid w:val="001A0D31"/>
    <w:rsid w:val="001A1418"/>
    <w:rsid w:val="001A1433"/>
    <w:rsid w:val="001A1673"/>
    <w:rsid w:val="001A1731"/>
    <w:rsid w:val="001A197E"/>
    <w:rsid w:val="001A1D63"/>
    <w:rsid w:val="001A1E40"/>
    <w:rsid w:val="001A2180"/>
    <w:rsid w:val="001A256D"/>
    <w:rsid w:val="001A2976"/>
    <w:rsid w:val="001A3017"/>
    <w:rsid w:val="001A32F6"/>
    <w:rsid w:val="001A3452"/>
    <w:rsid w:val="001A363B"/>
    <w:rsid w:val="001A3E39"/>
    <w:rsid w:val="001A408C"/>
    <w:rsid w:val="001A469F"/>
    <w:rsid w:val="001A4831"/>
    <w:rsid w:val="001A4F23"/>
    <w:rsid w:val="001A5039"/>
    <w:rsid w:val="001A5241"/>
    <w:rsid w:val="001A5755"/>
    <w:rsid w:val="001A59D2"/>
    <w:rsid w:val="001A5C30"/>
    <w:rsid w:val="001A6372"/>
    <w:rsid w:val="001A682C"/>
    <w:rsid w:val="001A6930"/>
    <w:rsid w:val="001A6A30"/>
    <w:rsid w:val="001A70BB"/>
    <w:rsid w:val="001A73B7"/>
    <w:rsid w:val="001A776E"/>
    <w:rsid w:val="001A79E2"/>
    <w:rsid w:val="001B0107"/>
    <w:rsid w:val="001B0207"/>
    <w:rsid w:val="001B0E18"/>
    <w:rsid w:val="001B0FD1"/>
    <w:rsid w:val="001B11FA"/>
    <w:rsid w:val="001B122D"/>
    <w:rsid w:val="001B1E13"/>
    <w:rsid w:val="001B1EA7"/>
    <w:rsid w:val="001B2242"/>
    <w:rsid w:val="001B262D"/>
    <w:rsid w:val="001B2AAF"/>
    <w:rsid w:val="001B2B39"/>
    <w:rsid w:val="001B32EA"/>
    <w:rsid w:val="001B34F6"/>
    <w:rsid w:val="001B3CB6"/>
    <w:rsid w:val="001B44B3"/>
    <w:rsid w:val="001B48E5"/>
    <w:rsid w:val="001B4AE3"/>
    <w:rsid w:val="001B4D39"/>
    <w:rsid w:val="001B4EF0"/>
    <w:rsid w:val="001B6323"/>
    <w:rsid w:val="001B65DC"/>
    <w:rsid w:val="001B68A3"/>
    <w:rsid w:val="001B71BB"/>
    <w:rsid w:val="001B757A"/>
    <w:rsid w:val="001B7669"/>
    <w:rsid w:val="001B7A14"/>
    <w:rsid w:val="001B7B8D"/>
    <w:rsid w:val="001B7F76"/>
    <w:rsid w:val="001C008C"/>
    <w:rsid w:val="001C01A3"/>
    <w:rsid w:val="001C02ED"/>
    <w:rsid w:val="001C0A85"/>
    <w:rsid w:val="001C0B39"/>
    <w:rsid w:val="001C0FAD"/>
    <w:rsid w:val="001C0FD5"/>
    <w:rsid w:val="001C1758"/>
    <w:rsid w:val="001C186E"/>
    <w:rsid w:val="001C20B4"/>
    <w:rsid w:val="001C20EA"/>
    <w:rsid w:val="001C29FF"/>
    <w:rsid w:val="001C2AB3"/>
    <w:rsid w:val="001C2E5A"/>
    <w:rsid w:val="001C2FA5"/>
    <w:rsid w:val="001C3178"/>
    <w:rsid w:val="001C34A4"/>
    <w:rsid w:val="001C3A9B"/>
    <w:rsid w:val="001C42A1"/>
    <w:rsid w:val="001C45D0"/>
    <w:rsid w:val="001C45D1"/>
    <w:rsid w:val="001C4B6F"/>
    <w:rsid w:val="001C4FE6"/>
    <w:rsid w:val="001C535A"/>
    <w:rsid w:val="001C57CE"/>
    <w:rsid w:val="001C5A6B"/>
    <w:rsid w:val="001C60B6"/>
    <w:rsid w:val="001C65A8"/>
    <w:rsid w:val="001C6E53"/>
    <w:rsid w:val="001C6E6C"/>
    <w:rsid w:val="001D01D6"/>
    <w:rsid w:val="001D0205"/>
    <w:rsid w:val="001D028F"/>
    <w:rsid w:val="001D02BE"/>
    <w:rsid w:val="001D0B28"/>
    <w:rsid w:val="001D0B80"/>
    <w:rsid w:val="001D0C82"/>
    <w:rsid w:val="001D0ED8"/>
    <w:rsid w:val="001D1122"/>
    <w:rsid w:val="001D1568"/>
    <w:rsid w:val="001D16D8"/>
    <w:rsid w:val="001D1E33"/>
    <w:rsid w:val="001D239A"/>
    <w:rsid w:val="001D25B5"/>
    <w:rsid w:val="001D281B"/>
    <w:rsid w:val="001D3584"/>
    <w:rsid w:val="001D3949"/>
    <w:rsid w:val="001D3B16"/>
    <w:rsid w:val="001D3E1B"/>
    <w:rsid w:val="001D3F4D"/>
    <w:rsid w:val="001D411F"/>
    <w:rsid w:val="001D4150"/>
    <w:rsid w:val="001D419D"/>
    <w:rsid w:val="001D4ED1"/>
    <w:rsid w:val="001D528E"/>
    <w:rsid w:val="001D54A4"/>
    <w:rsid w:val="001D5992"/>
    <w:rsid w:val="001D5DC4"/>
    <w:rsid w:val="001D5EF0"/>
    <w:rsid w:val="001D690E"/>
    <w:rsid w:val="001D6BDA"/>
    <w:rsid w:val="001D6E16"/>
    <w:rsid w:val="001D7220"/>
    <w:rsid w:val="001D7237"/>
    <w:rsid w:val="001D72CA"/>
    <w:rsid w:val="001D7D05"/>
    <w:rsid w:val="001D7E13"/>
    <w:rsid w:val="001D7F0E"/>
    <w:rsid w:val="001E0191"/>
    <w:rsid w:val="001E037C"/>
    <w:rsid w:val="001E0A7E"/>
    <w:rsid w:val="001E0E7A"/>
    <w:rsid w:val="001E1040"/>
    <w:rsid w:val="001E1145"/>
    <w:rsid w:val="001E1984"/>
    <w:rsid w:val="001E1E77"/>
    <w:rsid w:val="001E21D9"/>
    <w:rsid w:val="001E250D"/>
    <w:rsid w:val="001E27AF"/>
    <w:rsid w:val="001E2870"/>
    <w:rsid w:val="001E29CC"/>
    <w:rsid w:val="001E2B1C"/>
    <w:rsid w:val="001E2C97"/>
    <w:rsid w:val="001E2DE6"/>
    <w:rsid w:val="001E2E4D"/>
    <w:rsid w:val="001E309F"/>
    <w:rsid w:val="001E33DE"/>
    <w:rsid w:val="001E36BE"/>
    <w:rsid w:val="001E4574"/>
    <w:rsid w:val="001E45BA"/>
    <w:rsid w:val="001E4869"/>
    <w:rsid w:val="001E59B9"/>
    <w:rsid w:val="001E5AF6"/>
    <w:rsid w:val="001E5D4B"/>
    <w:rsid w:val="001E5FFE"/>
    <w:rsid w:val="001E6908"/>
    <w:rsid w:val="001E6F09"/>
    <w:rsid w:val="001E6F39"/>
    <w:rsid w:val="001E71FB"/>
    <w:rsid w:val="001E7310"/>
    <w:rsid w:val="001E7392"/>
    <w:rsid w:val="001E74D0"/>
    <w:rsid w:val="001E78D4"/>
    <w:rsid w:val="001E7F14"/>
    <w:rsid w:val="001F0381"/>
    <w:rsid w:val="001F061E"/>
    <w:rsid w:val="001F0631"/>
    <w:rsid w:val="001F0648"/>
    <w:rsid w:val="001F0779"/>
    <w:rsid w:val="001F081E"/>
    <w:rsid w:val="001F135C"/>
    <w:rsid w:val="001F1371"/>
    <w:rsid w:val="001F1B03"/>
    <w:rsid w:val="001F1C89"/>
    <w:rsid w:val="001F2735"/>
    <w:rsid w:val="001F29FA"/>
    <w:rsid w:val="001F2AB9"/>
    <w:rsid w:val="001F2D6A"/>
    <w:rsid w:val="001F3048"/>
    <w:rsid w:val="001F3280"/>
    <w:rsid w:val="001F3AB4"/>
    <w:rsid w:val="001F3B65"/>
    <w:rsid w:val="001F4133"/>
    <w:rsid w:val="001F41F4"/>
    <w:rsid w:val="001F4280"/>
    <w:rsid w:val="001F4430"/>
    <w:rsid w:val="001F50CE"/>
    <w:rsid w:val="001F59A2"/>
    <w:rsid w:val="001F5C35"/>
    <w:rsid w:val="001F5CAA"/>
    <w:rsid w:val="001F6B6C"/>
    <w:rsid w:val="001F72AB"/>
    <w:rsid w:val="001F752F"/>
    <w:rsid w:val="001F7F06"/>
    <w:rsid w:val="0020015A"/>
    <w:rsid w:val="00200601"/>
    <w:rsid w:val="00200763"/>
    <w:rsid w:val="00201101"/>
    <w:rsid w:val="00201104"/>
    <w:rsid w:val="002013FD"/>
    <w:rsid w:val="00201990"/>
    <w:rsid w:val="00201E20"/>
    <w:rsid w:val="0020208F"/>
    <w:rsid w:val="002022EF"/>
    <w:rsid w:val="00202479"/>
    <w:rsid w:val="00202961"/>
    <w:rsid w:val="00202BB9"/>
    <w:rsid w:val="00202DC6"/>
    <w:rsid w:val="00202EB6"/>
    <w:rsid w:val="00202F20"/>
    <w:rsid w:val="00203264"/>
    <w:rsid w:val="0020373D"/>
    <w:rsid w:val="002037BA"/>
    <w:rsid w:val="00204168"/>
    <w:rsid w:val="00204368"/>
    <w:rsid w:val="002044CD"/>
    <w:rsid w:val="00205133"/>
    <w:rsid w:val="00205400"/>
    <w:rsid w:val="002057D2"/>
    <w:rsid w:val="0020595D"/>
    <w:rsid w:val="00205A71"/>
    <w:rsid w:val="00205F3D"/>
    <w:rsid w:val="00206539"/>
    <w:rsid w:val="00206929"/>
    <w:rsid w:val="00207169"/>
    <w:rsid w:val="00207314"/>
    <w:rsid w:val="00207E1A"/>
    <w:rsid w:val="00210686"/>
    <w:rsid w:val="00210A1C"/>
    <w:rsid w:val="00210F5B"/>
    <w:rsid w:val="00211014"/>
    <w:rsid w:val="002114DA"/>
    <w:rsid w:val="00211608"/>
    <w:rsid w:val="0021166D"/>
    <w:rsid w:val="0021180B"/>
    <w:rsid w:val="002119EF"/>
    <w:rsid w:val="00211C28"/>
    <w:rsid w:val="00211FDE"/>
    <w:rsid w:val="00212106"/>
    <w:rsid w:val="00212260"/>
    <w:rsid w:val="00212368"/>
    <w:rsid w:val="0021296B"/>
    <w:rsid w:val="00212C51"/>
    <w:rsid w:val="00212DAC"/>
    <w:rsid w:val="002139F4"/>
    <w:rsid w:val="00213CB4"/>
    <w:rsid w:val="00213EF1"/>
    <w:rsid w:val="0021433B"/>
    <w:rsid w:val="00214B10"/>
    <w:rsid w:val="00214C9E"/>
    <w:rsid w:val="00214CA1"/>
    <w:rsid w:val="00214DA3"/>
    <w:rsid w:val="002150AD"/>
    <w:rsid w:val="002155E5"/>
    <w:rsid w:val="002161C8"/>
    <w:rsid w:val="002162DB"/>
    <w:rsid w:val="002168F1"/>
    <w:rsid w:val="00216920"/>
    <w:rsid w:val="002169ED"/>
    <w:rsid w:val="00216C22"/>
    <w:rsid w:val="00217069"/>
    <w:rsid w:val="002173CB"/>
    <w:rsid w:val="002174BD"/>
    <w:rsid w:val="00217677"/>
    <w:rsid w:val="00217EA1"/>
    <w:rsid w:val="00220191"/>
    <w:rsid w:val="002203BB"/>
    <w:rsid w:val="00220756"/>
    <w:rsid w:val="0022077B"/>
    <w:rsid w:val="00221514"/>
    <w:rsid w:val="00221799"/>
    <w:rsid w:val="00221A3F"/>
    <w:rsid w:val="00221A52"/>
    <w:rsid w:val="00221CA7"/>
    <w:rsid w:val="00221DE7"/>
    <w:rsid w:val="002224FF"/>
    <w:rsid w:val="0022282D"/>
    <w:rsid w:val="00222C16"/>
    <w:rsid w:val="00222CEB"/>
    <w:rsid w:val="00223254"/>
    <w:rsid w:val="0022331E"/>
    <w:rsid w:val="00223371"/>
    <w:rsid w:val="002236E8"/>
    <w:rsid w:val="00223799"/>
    <w:rsid w:val="002238B4"/>
    <w:rsid w:val="00223962"/>
    <w:rsid w:val="00223DCA"/>
    <w:rsid w:val="002240CF"/>
    <w:rsid w:val="002247EB"/>
    <w:rsid w:val="00224AB4"/>
    <w:rsid w:val="00224CF8"/>
    <w:rsid w:val="00224DC6"/>
    <w:rsid w:val="00225109"/>
    <w:rsid w:val="0022575D"/>
    <w:rsid w:val="00225871"/>
    <w:rsid w:val="00225EFE"/>
    <w:rsid w:val="00226040"/>
    <w:rsid w:val="002262A8"/>
    <w:rsid w:val="00226492"/>
    <w:rsid w:val="002269F7"/>
    <w:rsid w:val="00226AD2"/>
    <w:rsid w:val="00226DEB"/>
    <w:rsid w:val="00226E12"/>
    <w:rsid w:val="002270BD"/>
    <w:rsid w:val="00227424"/>
    <w:rsid w:val="0023037F"/>
    <w:rsid w:val="002303D7"/>
    <w:rsid w:val="00230DE4"/>
    <w:rsid w:val="00230EB5"/>
    <w:rsid w:val="002311FD"/>
    <w:rsid w:val="0023120F"/>
    <w:rsid w:val="00231295"/>
    <w:rsid w:val="0023159D"/>
    <w:rsid w:val="0023171B"/>
    <w:rsid w:val="0023188B"/>
    <w:rsid w:val="002319A0"/>
    <w:rsid w:val="00232037"/>
    <w:rsid w:val="00232342"/>
    <w:rsid w:val="002323EE"/>
    <w:rsid w:val="002324D6"/>
    <w:rsid w:val="00232C07"/>
    <w:rsid w:val="00232C54"/>
    <w:rsid w:val="00232FB1"/>
    <w:rsid w:val="00233112"/>
    <w:rsid w:val="002343F2"/>
    <w:rsid w:val="00234499"/>
    <w:rsid w:val="00234D4E"/>
    <w:rsid w:val="00235673"/>
    <w:rsid w:val="0023698F"/>
    <w:rsid w:val="00236C22"/>
    <w:rsid w:val="002373CC"/>
    <w:rsid w:val="002373E4"/>
    <w:rsid w:val="002379E6"/>
    <w:rsid w:val="002379F9"/>
    <w:rsid w:val="00237D99"/>
    <w:rsid w:val="002406E0"/>
    <w:rsid w:val="002408C4"/>
    <w:rsid w:val="002409B3"/>
    <w:rsid w:val="00240AB8"/>
    <w:rsid w:val="00240D24"/>
    <w:rsid w:val="00240FEE"/>
    <w:rsid w:val="002411BD"/>
    <w:rsid w:val="002415EB"/>
    <w:rsid w:val="002418E8"/>
    <w:rsid w:val="00241E92"/>
    <w:rsid w:val="002420A7"/>
    <w:rsid w:val="00242449"/>
    <w:rsid w:val="0024296C"/>
    <w:rsid w:val="00242B65"/>
    <w:rsid w:val="00242C0A"/>
    <w:rsid w:val="00242C20"/>
    <w:rsid w:val="00242CF2"/>
    <w:rsid w:val="00243573"/>
    <w:rsid w:val="002437C7"/>
    <w:rsid w:val="00243801"/>
    <w:rsid w:val="00243B3A"/>
    <w:rsid w:val="00243DE6"/>
    <w:rsid w:val="00243EBA"/>
    <w:rsid w:val="00244550"/>
    <w:rsid w:val="0024477B"/>
    <w:rsid w:val="00244F22"/>
    <w:rsid w:val="00244FB1"/>
    <w:rsid w:val="0024503E"/>
    <w:rsid w:val="00245529"/>
    <w:rsid w:val="00246162"/>
    <w:rsid w:val="002461E8"/>
    <w:rsid w:val="002465C6"/>
    <w:rsid w:val="00246729"/>
    <w:rsid w:val="00246F0A"/>
    <w:rsid w:val="00246FAB"/>
    <w:rsid w:val="0024747D"/>
    <w:rsid w:val="002474D2"/>
    <w:rsid w:val="0024759D"/>
    <w:rsid w:val="00247FDC"/>
    <w:rsid w:val="00250032"/>
    <w:rsid w:val="002501F1"/>
    <w:rsid w:val="00250B56"/>
    <w:rsid w:val="00250D38"/>
    <w:rsid w:val="00250F0A"/>
    <w:rsid w:val="00251040"/>
    <w:rsid w:val="00251229"/>
    <w:rsid w:val="0025144A"/>
    <w:rsid w:val="00252549"/>
    <w:rsid w:val="00252557"/>
    <w:rsid w:val="00253DFF"/>
    <w:rsid w:val="00253E1D"/>
    <w:rsid w:val="002542EA"/>
    <w:rsid w:val="00254498"/>
    <w:rsid w:val="00254534"/>
    <w:rsid w:val="0025457A"/>
    <w:rsid w:val="002547CE"/>
    <w:rsid w:val="00254981"/>
    <w:rsid w:val="00254CFB"/>
    <w:rsid w:val="00255524"/>
    <w:rsid w:val="002558C4"/>
    <w:rsid w:val="00255AF7"/>
    <w:rsid w:val="00255C7B"/>
    <w:rsid w:val="00256382"/>
    <w:rsid w:val="002564F1"/>
    <w:rsid w:val="002567A8"/>
    <w:rsid w:val="00256A02"/>
    <w:rsid w:val="00256E43"/>
    <w:rsid w:val="00256EE0"/>
    <w:rsid w:val="002570A2"/>
    <w:rsid w:val="0025725F"/>
    <w:rsid w:val="00257263"/>
    <w:rsid w:val="0025729C"/>
    <w:rsid w:val="002601ED"/>
    <w:rsid w:val="002602DA"/>
    <w:rsid w:val="00260F91"/>
    <w:rsid w:val="00261077"/>
    <w:rsid w:val="00261528"/>
    <w:rsid w:val="00261AEE"/>
    <w:rsid w:val="00261FD2"/>
    <w:rsid w:val="002622AB"/>
    <w:rsid w:val="00262520"/>
    <w:rsid w:val="00262576"/>
    <w:rsid w:val="00262797"/>
    <w:rsid w:val="00262E0D"/>
    <w:rsid w:val="00263BD8"/>
    <w:rsid w:val="00263CE8"/>
    <w:rsid w:val="00263D0B"/>
    <w:rsid w:val="00263F89"/>
    <w:rsid w:val="002647A4"/>
    <w:rsid w:val="00264A70"/>
    <w:rsid w:val="00264B6F"/>
    <w:rsid w:val="00265138"/>
    <w:rsid w:val="00265221"/>
    <w:rsid w:val="002652B5"/>
    <w:rsid w:val="00265888"/>
    <w:rsid w:val="00265E50"/>
    <w:rsid w:val="00266117"/>
    <w:rsid w:val="00266230"/>
    <w:rsid w:val="0026650A"/>
    <w:rsid w:val="00266737"/>
    <w:rsid w:val="00266A5F"/>
    <w:rsid w:val="00266B39"/>
    <w:rsid w:val="00266E64"/>
    <w:rsid w:val="00267807"/>
    <w:rsid w:val="00267A79"/>
    <w:rsid w:val="00267AE9"/>
    <w:rsid w:val="00267B9A"/>
    <w:rsid w:val="00267F2B"/>
    <w:rsid w:val="0027001D"/>
    <w:rsid w:val="002705E0"/>
    <w:rsid w:val="00270796"/>
    <w:rsid w:val="00270B45"/>
    <w:rsid w:val="00271175"/>
    <w:rsid w:val="00271231"/>
    <w:rsid w:val="002712CE"/>
    <w:rsid w:val="00271815"/>
    <w:rsid w:val="00271E34"/>
    <w:rsid w:val="00272037"/>
    <w:rsid w:val="00272159"/>
    <w:rsid w:val="00272381"/>
    <w:rsid w:val="00272415"/>
    <w:rsid w:val="00272475"/>
    <w:rsid w:val="002727B5"/>
    <w:rsid w:val="00272AFD"/>
    <w:rsid w:val="00272B48"/>
    <w:rsid w:val="002731C5"/>
    <w:rsid w:val="00273CB2"/>
    <w:rsid w:val="00273EA4"/>
    <w:rsid w:val="002742F1"/>
    <w:rsid w:val="00274387"/>
    <w:rsid w:val="00274A2F"/>
    <w:rsid w:val="00274CA4"/>
    <w:rsid w:val="002752CF"/>
    <w:rsid w:val="002757E2"/>
    <w:rsid w:val="00275CB8"/>
    <w:rsid w:val="00275D5D"/>
    <w:rsid w:val="00275FA4"/>
    <w:rsid w:val="00276248"/>
    <w:rsid w:val="0027634D"/>
    <w:rsid w:val="00276530"/>
    <w:rsid w:val="00276571"/>
    <w:rsid w:val="00276678"/>
    <w:rsid w:val="00276D6D"/>
    <w:rsid w:val="00276E2D"/>
    <w:rsid w:val="0028032F"/>
    <w:rsid w:val="002804B8"/>
    <w:rsid w:val="00280851"/>
    <w:rsid w:val="00280886"/>
    <w:rsid w:val="00281051"/>
    <w:rsid w:val="002810B4"/>
    <w:rsid w:val="002817B6"/>
    <w:rsid w:val="00282680"/>
    <w:rsid w:val="0028277B"/>
    <w:rsid w:val="00282A27"/>
    <w:rsid w:val="0028313E"/>
    <w:rsid w:val="00283338"/>
    <w:rsid w:val="00283426"/>
    <w:rsid w:val="00283513"/>
    <w:rsid w:val="00283695"/>
    <w:rsid w:val="0028390B"/>
    <w:rsid w:val="00283BD0"/>
    <w:rsid w:val="0028400A"/>
    <w:rsid w:val="0028438F"/>
    <w:rsid w:val="0028446F"/>
    <w:rsid w:val="0028456E"/>
    <w:rsid w:val="00284571"/>
    <w:rsid w:val="00284830"/>
    <w:rsid w:val="0028499D"/>
    <w:rsid w:val="00284AC2"/>
    <w:rsid w:val="00284BDE"/>
    <w:rsid w:val="00285547"/>
    <w:rsid w:val="00285552"/>
    <w:rsid w:val="0028586A"/>
    <w:rsid w:val="002858B4"/>
    <w:rsid w:val="00285E3B"/>
    <w:rsid w:val="002861F6"/>
    <w:rsid w:val="0028626B"/>
    <w:rsid w:val="00286ADE"/>
    <w:rsid w:val="00286C6B"/>
    <w:rsid w:val="00286CC4"/>
    <w:rsid w:val="00286D7C"/>
    <w:rsid w:val="002871E8"/>
    <w:rsid w:val="002874D3"/>
    <w:rsid w:val="00287864"/>
    <w:rsid w:val="00287DC7"/>
    <w:rsid w:val="00290687"/>
    <w:rsid w:val="00290999"/>
    <w:rsid w:val="00290A05"/>
    <w:rsid w:val="00290A75"/>
    <w:rsid w:val="002911AA"/>
    <w:rsid w:val="002917D3"/>
    <w:rsid w:val="0029196F"/>
    <w:rsid w:val="00291AF0"/>
    <w:rsid w:val="002925F0"/>
    <w:rsid w:val="00292626"/>
    <w:rsid w:val="00292635"/>
    <w:rsid w:val="00292E0B"/>
    <w:rsid w:val="00292F14"/>
    <w:rsid w:val="002930B6"/>
    <w:rsid w:val="0029325B"/>
    <w:rsid w:val="002937F1"/>
    <w:rsid w:val="00293B12"/>
    <w:rsid w:val="00293C3A"/>
    <w:rsid w:val="00293C66"/>
    <w:rsid w:val="00293E72"/>
    <w:rsid w:val="00294BEE"/>
    <w:rsid w:val="002950D2"/>
    <w:rsid w:val="0029518D"/>
    <w:rsid w:val="002952C1"/>
    <w:rsid w:val="00295838"/>
    <w:rsid w:val="00295EA5"/>
    <w:rsid w:val="002963D4"/>
    <w:rsid w:val="002964C2"/>
    <w:rsid w:val="00296552"/>
    <w:rsid w:val="002967FD"/>
    <w:rsid w:val="002969E1"/>
    <w:rsid w:val="00296DB4"/>
    <w:rsid w:val="002972C6"/>
    <w:rsid w:val="00297367"/>
    <w:rsid w:val="0029737E"/>
    <w:rsid w:val="0029746B"/>
    <w:rsid w:val="00297AC6"/>
    <w:rsid w:val="002A0047"/>
    <w:rsid w:val="002A0115"/>
    <w:rsid w:val="002A02E7"/>
    <w:rsid w:val="002A03AE"/>
    <w:rsid w:val="002A045A"/>
    <w:rsid w:val="002A062E"/>
    <w:rsid w:val="002A0683"/>
    <w:rsid w:val="002A128F"/>
    <w:rsid w:val="002A201D"/>
    <w:rsid w:val="002A2746"/>
    <w:rsid w:val="002A285A"/>
    <w:rsid w:val="002A2901"/>
    <w:rsid w:val="002A29A4"/>
    <w:rsid w:val="002A3298"/>
    <w:rsid w:val="002A387D"/>
    <w:rsid w:val="002A3AEB"/>
    <w:rsid w:val="002A3ECC"/>
    <w:rsid w:val="002A3EE3"/>
    <w:rsid w:val="002A4231"/>
    <w:rsid w:val="002A4340"/>
    <w:rsid w:val="002A4E53"/>
    <w:rsid w:val="002A5062"/>
    <w:rsid w:val="002A556A"/>
    <w:rsid w:val="002A5CEF"/>
    <w:rsid w:val="002A6077"/>
    <w:rsid w:val="002A6335"/>
    <w:rsid w:val="002A671D"/>
    <w:rsid w:val="002A68F3"/>
    <w:rsid w:val="002A6909"/>
    <w:rsid w:val="002A734A"/>
    <w:rsid w:val="002A7703"/>
    <w:rsid w:val="002A7D23"/>
    <w:rsid w:val="002A7E69"/>
    <w:rsid w:val="002B0062"/>
    <w:rsid w:val="002B1DDC"/>
    <w:rsid w:val="002B1F59"/>
    <w:rsid w:val="002B254E"/>
    <w:rsid w:val="002B2D09"/>
    <w:rsid w:val="002B2D87"/>
    <w:rsid w:val="002B31A2"/>
    <w:rsid w:val="002B3AB9"/>
    <w:rsid w:val="002B4504"/>
    <w:rsid w:val="002B4808"/>
    <w:rsid w:val="002B4B04"/>
    <w:rsid w:val="002B4C0D"/>
    <w:rsid w:val="002B5605"/>
    <w:rsid w:val="002B5C60"/>
    <w:rsid w:val="002B6437"/>
    <w:rsid w:val="002B65F7"/>
    <w:rsid w:val="002B6B14"/>
    <w:rsid w:val="002B6E47"/>
    <w:rsid w:val="002B7041"/>
    <w:rsid w:val="002B718D"/>
    <w:rsid w:val="002B7422"/>
    <w:rsid w:val="002B7AE4"/>
    <w:rsid w:val="002B7C6F"/>
    <w:rsid w:val="002B7CA4"/>
    <w:rsid w:val="002B7DD0"/>
    <w:rsid w:val="002C09CF"/>
    <w:rsid w:val="002C0CC8"/>
    <w:rsid w:val="002C0E1C"/>
    <w:rsid w:val="002C0FBB"/>
    <w:rsid w:val="002C12A3"/>
    <w:rsid w:val="002C17C7"/>
    <w:rsid w:val="002C194E"/>
    <w:rsid w:val="002C1FB8"/>
    <w:rsid w:val="002C34E8"/>
    <w:rsid w:val="002C381F"/>
    <w:rsid w:val="002C4325"/>
    <w:rsid w:val="002C455D"/>
    <w:rsid w:val="002C45E0"/>
    <w:rsid w:val="002C4D73"/>
    <w:rsid w:val="002C4D99"/>
    <w:rsid w:val="002C4FC5"/>
    <w:rsid w:val="002C51AC"/>
    <w:rsid w:val="002C5AC1"/>
    <w:rsid w:val="002C5B7F"/>
    <w:rsid w:val="002C5DF9"/>
    <w:rsid w:val="002C5E5A"/>
    <w:rsid w:val="002C5EBF"/>
    <w:rsid w:val="002C5F2D"/>
    <w:rsid w:val="002C61BD"/>
    <w:rsid w:val="002C62DE"/>
    <w:rsid w:val="002C658E"/>
    <w:rsid w:val="002C677C"/>
    <w:rsid w:val="002C6CB3"/>
    <w:rsid w:val="002C6E6B"/>
    <w:rsid w:val="002C7104"/>
    <w:rsid w:val="002C7220"/>
    <w:rsid w:val="002C7B56"/>
    <w:rsid w:val="002C7CFC"/>
    <w:rsid w:val="002C7D64"/>
    <w:rsid w:val="002C7D7E"/>
    <w:rsid w:val="002C7DE5"/>
    <w:rsid w:val="002D02C3"/>
    <w:rsid w:val="002D0445"/>
    <w:rsid w:val="002D05A7"/>
    <w:rsid w:val="002D05A8"/>
    <w:rsid w:val="002D0799"/>
    <w:rsid w:val="002D07AA"/>
    <w:rsid w:val="002D0E28"/>
    <w:rsid w:val="002D0E78"/>
    <w:rsid w:val="002D0ED6"/>
    <w:rsid w:val="002D18B4"/>
    <w:rsid w:val="002D1FC7"/>
    <w:rsid w:val="002D37AD"/>
    <w:rsid w:val="002D39FE"/>
    <w:rsid w:val="002D3BEF"/>
    <w:rsid w:val="002D4BB3"/>
    <w:rsid w:val="002D5777"/>
    <w:rsid w:val="002D62FF"/>
    <w:rsid w:val="002D6317"/>
    <w:rsid w:val="002D66EE"/>
    <w:rsid w:val="002D6751"/>
    <w:rsid w:val="002D6E5F"/>
    <w:rsid w:val="002D7024"/>
    <w:rsid w:val="002D7330"/>
    <w:rsid w:val="002D7596"/>
    <w:rsid w:val="002D7729"/>
    <w:rsid w:val="002D79D6"/>
    <w:rsid w:val="002E0447"/>
    <w:rsid w:val="002E0460"/>
    <w:rsid w:val="002E072C"/>
    <w:rsid w:val="002E0984"/>
    <w:rsid w:val="002E0AE4"/>
    <w:rsid w:val="002E108C"/>
    <w:rsid w:val="002E1573"/>
    <w:rsid w:val="002E1BA2"/>
    <w:rsid w:val="002E2223"/>
    <w:rsid w:val="002E2727"/>
    <w:rsid w:val="002E313C"/>
    <w:rsid w:val="002E3231"/>
    <w:rsid w:val="002E335D"/>
    <w:rsid w:val="002E33AC"/>
    <w:rsid w:val="002E34FA"/>
    <w:rsid w:val="002E3A3A"/>
    <w:rsid w:val="002E3BCB"/>
    <w:rsid w:val="002E46A2"/>
    <w:rsid w:val="002E4FD0"/>
    <w:rsid w:val="002E5265"/>
    <w:rsid w:val="002E5F93"/>
    <w:rsid w:val="002E6539"/>
    <w:rsid w:val="002E65AF"/>
    <w:rsid w:val="002E67DB"/>
    <w:rsid w:val="002E6E3A"/>
    <w:rsid w:val="002E7077"/>
    <w:rsid w:val="002E70EE"/>
    <w:rsid w:val="002E73CE"/>
    <w:rsid w:val="002E7455"/>
    <w:rsid w:val="002E7DA3"/>
    <w:rsid w:val="002F05EC"/>
    <w:rsid w:val="002F085C"/>
    <w:rsid w:val="002F0A23"/>
    <w:rsid w:val="002F0C78"/>
    <w:rsid w:val="002F0D95"/>
    <w:rsid w:val="002F0DEF"/>
    <w:rsid w:val="002F0E7A"/>
    <w:rsid w:val="002F1072"/>
    <w:rsid w:val="002F114E"/>
    <w:rsid w:val="002F16AE"/>
    <w:rsid w:val="002F1A86"/>
    <w:rsid w:val="002F1A8E"/>
    <w:rsid w:val="002F1C70"/>
    <w:rsid w:val="002F1F58"/>
    <w:rsid w:val="002F2E79"/>
    <w:rsid w:val="002F344D"/>
    <w:rsid w:val="002F3A15"/>
    <w:rsid w:val="002F421A"/>
    <w:rsid w:val="002F44A1"/>
    <w:rsid w:val="002F4598"/>
    <w:rsid w:val="002F4AD0"/>
    <w:rsid w:val="002F5023"/>
    <w:rsid w:val="002F53C3"/>
    <w:rsid w:val="002F5462"/>
    <w:rsid w:val="002F60BA"/>
    <w:rsid w:val="002F62C2"/>
    <w:rsid w:val="002F6432"/>
    <w:rsid w:val="002F6878"/>
    <w:rsid w:val="002F69C4"/>
    <w:rsid w:val="002F6C10"/>
    <w:rsid w:val="002F73F1"/>
    <w:rsid w:val="002F769B"/>
    <w:rsid w:val="002F76AE"/>
    <w:rsid w:val="00300D7D"/>
    <w:rsid w:val="00300EA0"/>
    <w:rsid w:val="003018A3"/>
    <w:rsid w:val="00301950"/>
    <w:rsid w:val="003028F1"/>
    <w:rsid w:val="00302A90"/>
    <w:rsid w:val="00302C2A"/>
    <w:rsid w:val="00302E14"/>
    <w:rsid w:val="00302FC5"/>
    <w:rsid w:val="0030388F"/>
    <w:rsid w:val="00303C6F"/>
    <w:rsid w:val="003047C2"/>
    <w:rsid w:val="003049EC"/>
    <w:rsid w:val="00305286"/>
    <w:rsid w:val="003056B5"/>
    <w:rsid w:val="003060E2"/>
    <w:rsid w:val="003061E7"/>
    <w:rsid w:val="00306351"/>
    <w:rsid w:val="00306E94"/>
    <w:rsid w:val="003076C0"/>
    <w:rsid w:val="003077C6"/>
    <w:rsid w:val="00307FC5"/>
    <w:rsid w:val="00307FD5"/>
    <w:rsid w:val="003106E1"/>
    <w:rsid w:val="00310756"/>
    <w:rsid w:val="00310C8B"/>
    <w:rsid w:val="00310E5F"/>
    <w:rsid w:val="00310E61"/>
    <w:rsid w:val="00311107"/>
    <w:rsid w:val="00311214"/>
    <w:rsid w:val="00311586"/>
    <w:rsid w:val="0031195C"/>
    <w:rsid w:val="00311E38"/>
    <w:rsid w:val="003123DA"/>
    <w:rsid w:val="0031277A"/>
    <w:rsid w:val="00312A2C"/>
    <w:rsid w:val="00312FA0"/>
    <w:rsid w:val="00313CFC"/>
    <w:rsid w:val="00314436"/>
    <w:rsid w:val="00314609"/>
    <w:rsid w:val="00314616"/>
    <w:rsid w:val="00314E59"/>
    <w:rsid w:val="0031594A"/>
    <w:rsid w:val="003161ED"/>
    <w:rsid w:val="00316494"/>
    <w:rsid w:val="00316869"/>
    <w:rsid w:val="00316D71"/>
    <w:rsid w:val="00316DD1"/>
    <w:rsid w:val="003171D6"/>
    <w:rsid w:val="003171E5"/>
    <w:rsid w:val="00317866"/>
    <w:rsid w:val="003179DE"/>
    <w:rsid w:val="00317C1A"/>
    <w:rsid w:val="0032006A"/>
    <w:rsid w:val="0032061B"/>
    <w:rsid w:val="00320B55"/>
    <w:rsid w:val="00320BA0"/>
    <w:rsid w:val="00320EFF"/>
    <w:rsid w:val="00320F8F"/>
    <w:rsid w:val="00321382"/>
    <w:rsid w:val="003215F4"/>
    <w:rsid w:val="0032160C"/>
    <w:rsid w:val="00321A5E"/>
    <w:rsid w:val="003223BC"/>
    <w:rsid w:val="0032279C"/>
    <w:rsid w:val="00322862"/>
    <w:rsid w:val="00322A49"/>
    <w:rsid w:val="00322A8B"/>
    <w:rsid w:val="003233B7"/>
    <w:rsid w:val="003234E0"/>
    <w:rsid w:val="003235ED"/>
    <w:rsid w:val="003236DE"/>
    <w:rsid w:val="00323781"/>
    <w:rsid w:val="00324089"/>
    <w:rsid w:val="00324763"/>
    <w:rsid w:val="00324DFD"/>
    <w:rsid w:val="00325461"/>
    <w:rsid w:val="00325603"/>
    <w:rsid w:val="00325979"/>
    <w:rsid w:val="00325FF9"/>
    <w:rsid w:val="00326CB7"/>
    <w:rsid w:val="00326D32"/>
    <w:rsid w:val="00326EEE"/>
    <w:rsid w:val="00327183"/>
    <w:rsid w:val="0032744D"/>
    <w:rsid w:val="00327919"/>
    <w:rsid w:val="00327C52"/>
    <w:rsid w:val="00327CDD"/>
    <w:rsid w:val="00327DAC"/>
    <w:rsid w:val="00330095"/>
    <w:rsid w:val="0033089A"/>
    <w:rsid w:val="00330CB9"/>
    <w:rsid w:val="00330CD0"/>
    <w:rsid w:val="00331E93"/>
    <w:rsid w:val="00331F30"/>
    <w:rsid w:val="0033228C"/>
    <w:rsid w:val="00332B06"/>
    <w:rsid w:val="00332D92"/>
    <w:rsid w:val="00333091"/>
    <w:rsid w:val="003334B7"/>
    <w:rsid w:val="00333E71"/>
    <w:rsid w:val="003352E3"/>
    <w:rsid w:val="003354A5"/>
    <w:rsid w:val="00335562"/>
    <w:rsid w:val="00335CFE"/>
    <w:rsid w:val="00335E06"/>
    <w:rsid w:val="00335ED9"/>
    <w:rsid w:val="0033644D"/>
    <w:rsid w:val="0033659E"/>
    <w:rsid w:val="003365A2"/>
    <w:rsid w:val="00337132"/>
    <w:rsid w:val="003377F6"/>
    <w:rsid w:val="00340216"/>
    <w:rsid w:val="00341D32"/>
    <w:rsid w:val="00341EFE"/>
    <w:rsid w:val="003420C4"/>
    <w:rsid w:val="003424A7"/>
    <w:rsid w:val="003425AB"/>
    <w:rsid w:val="0034271F"/>
    <w:rsid w:val="003428E1"/>
    <w:rsid w:val="0034304D"/>
    <w:rsid w:val="003431F6"/>
    <w:rsid w:val="0034327F"/>
    <w:rsid w:val="00343319"/>
    <w:rsid w:val="00343356"/>
    <w:rsid w:val="003435A3"/>
    <w:rsid w:val="00343A52"/>
    <w:rsid w:val="00344E9F"/>
    <w:rsid w:val="0034500D"/>
    <w:rsid w:val="0034502B"/>
    <w:rsid w:val="0034535D"/>
    <w:rsid w:val="003457B4"/>
    <w:rsid w:val="00345AB9"/>
    <w:rsid w:val="00345EA8"/>
    <w:rsid w:val="0034608E"/>
    <w:rsid w:val="00346555"/>
    <w:rsid w:val="003467A0"/>
    <w:rsid w:val="003469FD"/>
    <w:rsid w:val="00346AFC"/>
    <w:rsid w:val="00347070"/>
    <w:rsid w:val="0034721D"/>
    <w:rsid w:val="003472FD"/>
    <w:rsid w:val="00347344"/>
    <w:rsid w:val="003473D4"/>
    <w:rsid w:val="00347619"/>
    <w:rsid w:val="00347B06"/>
    <w:rsid w:val="00347BAC"/>
    <w:rsid w:val="00347F51"/>
    <w:rsid w:val="0035085A"/>
    <w:rsid w:val="00350A12"/>
    <w:rsid w:val="00350C2B"/>
    <w:rsid w:val="00350C84"/>
    <w:rsid w:val="00350DFB"/>
    <w:rsid w:val="00350FEB"/>
    <w:rsid w:val="003515B3"/>
    <w:rsid w:val="00351A60"/>
    <w:rsid w:val="00351ACC"/>
    <w:rsid w:val="0035215A"/>
    <w:rsid w:val="0035255C"/>
    <w:rsid w:val="0035260A"/>
    <w:rsid w:val="00352DD3"/>
    <w:rsid w:val="0035318B"/>
    <w:rsid w:val="00353413"/>
    <w:rsid w:val="00353A66"/>
    <w:rsid w:val="00353D14"/>
    <w:rsid w:val="00354078"/>
    <w:rsid w:val="003543A0"/>
    <w:rsid w:val="003563C2"/>
    <w:rsid w:val="0035688C"/>
    <w:rsid w:val="00356B4B"/>
    <w:rsid w:val="00356E74"/>
    <w:rsid w:val="0035726B"/>
    <w:rsid w:val="0035755F"/>
    <w:rsid w:val="00357A5D"/>
    <w:rsid w:val="00360866"/>
    <w:rsid w:val="003608E8"/>
    <w:rsid w:val="00360BCC"/>
    <w:rsid w:val="00360C03"/>
    <w:rsid w:val="00360D1E"/>
    <w:rsid w:val="00360E7B"/>
    <w:rsid w:val="00361240"/>
    <w:rsid w:val="0036179E"/>
    <w:rsid w:val="00361A3E"/>
    <w:rsid w:val="00361A57"/>
    <w:rsid w:val="00361F35"/>
    <w:rsid w:val="0036227A"/>
    <w:rsid w:val="00362978"/>
    <w:rsid w:val="00362CAD"/>
    <w:rsid w:val="00363207"/>
    <w:rsid w:val="003634D6"/>
    <w:rsid w:val="003642A6"/>
    <w:rsid w:val="00364328"/>
    <w:rsid w:val="0036436B"/>
    <w:rsid w:val="0036467B"/>
    <w:rsid w:val="00364B2A"/>
    <w:rsid w:val="00364C9F"/>
    <w:rsid w:val="00364E04"/>
    <w:rsid w:val="00365017"/>
    <w:rsid w:val="0036516D"/>
    <w:rsid w:val="003658C0"/>
    <w:rsid w:val="003660BB"/>
    <w:rsid w:val="003661E2"/>
    <w:rsid w:val="0036653D"/>
    <w:rsid w:val="0036681E"/>
    <w:rsid w:val="00366898"/>
    <w:rsid w:val="00367303"/>
    <w:rsid w:val="003674D2"/>
    <w:rsid w:val="003676FB"/>
    <w:rsid w:val="00367869"/>
    <w:rsid w:val="003678D1"/>
    <w:rsid w:val="00367B3F"/>
    <w:rsid w:val="00367DA7"/>
    <w:rsid w:val="00370113"/>
    <w:rsid w:val="0037028A"/>
    <w:rsid w:val="003704B1"/>
    <w:rsid w:val="003705C1"/>
    <w:rsid w:val="00370680"/>
    <w:rsid w:val="00370C4F"/>
    <w:rsid w:val="00370C5A"/>
    <w:rsid w:val="00370DAA"/>
    <w:rsid w:val="00370F84"/>
    <w:rsid w:val="00370FD4"/>
    <w:rsid w:val="0037135F"/>
    <w:rsid w:val="003713D6"/>
    <w:rsid w:val="00371C38"/>
    <w:rsid w:val="00372F94"/>
    <w:rsid w:val="003730F2"/>
    <w:rsid w:val="00373951"/>
    <w:rsid w:val="00373BB0"/>
    <w:rsid w:val="00373DC0"/>
    <w:rsid w:val="00373ED3"/>
    <w:rsid w:val="00374113"/>
    <w:rsid w:val="00374200"/>
    <w:rsid w:val="003748D2"/>
    <w:rsid w:val="00374901"/>
    <w:rsid w:val="00374D11"/>
    <w:rsid w:val="003750CF"/>
    <w:rsid w:val="003754B0"/>
    <w:rsid w:val="0037556F"/>
    <w:rsid w:val="00375CBE"/>
    <w:rsid w:val="00375FEF"/>
    <w:rsid w:val="003760EA"/>
    <w:rsid w:val="003762A8"/>
    <w:rsid w:val="00376349"/>
    <w:rsid w:val="00376389"/>
    <w:rsid w:val="003763E8"/>
    <w:rsid w:val="00376939"/>
    <w:rsid w:val="00376EDE"/>
    <w:rsid w:val="0037770E"/>
    <w:rsid w:val="00377CFE"/>
    <w:rsid w:val="00377D90"/>
    <w:rsid w:val="00377DE7"/>
    <w:rsid w:val="00377DED"/>
    <w:rsid w:val="00377E22"/>
    <w:rsid w:val="003808A5"/>
    <w:rsid w:val="00380B24"/>
    <w:rsid w:val="00380B7B"/>
    <w:rsid w:val="00380F58"/>
    <w:rsid w:val="0038109B"/>
    <w:rsid w:val="00381512"/>
    <w:rsid w:val="00381D52"/>
    <w:rsid w:val="00381F1F"/>
    <w:rsid w:val="003821D6"/>
    <w:rsid w:val="003825AC"/>
    <w:rsid w:val="00382B90"/>
    <w:rsid w:val="00382F9A"/>
    <w:rsid w:val="00383482"/>
    <w:rsid w:val="0038386B"/>
    <w:rsid w:val="00383B0D"/>
    <w:rsid w:val="00383FD1"/>
    <w:rsid w:val="003841AA"/>
    <w:rsid w:val="00384728"/>
    <w:rsid w:val="003847DE"/>
    <w:rsid w:val="003848CC"/>
    <w:rsid w:val="00384977"/>
    <w:rsid w:val="00384CAE"/>
    <w:rsid w:val="00385A11"/>
    <w:rsid w:val="00385D5C"/>
    <w:rsid w:val="00385FA0"/>
    <w:rsid w:val="003861C9"/>
    <w:rsid w:val="0038633F"/>
    <w:rsid w:val="00386432"/>
    <w:rsid w:val="00386ED5"/>
    <w:rsid w:val="0038715D"/>
    <w:rsid w:val="0038718F"/>
    <w:rsid w:val="003877E7"/>
    <w:rsid w:val="00390922"/>
    <w:rsid w:val="00390B71"/>
    <w:rsid w:val="00390B8A"/>
    <w:rsid w:val="00390D6D"/>
    <w:rsid w:val="00391140"/>
    <w:rsid w:val="00391CA9"/>
    <w:rsid w:val="00391FE8"/>
    <w:rsid w:val="00392157"/>
    <w:rsid w:val="003927DE"/>
    <w:rsid w:val="00392924"/>
    <w:rsid w:val="003929A0"/>
    <w:rsid w:val="00392F53"/>
    <w:rsid w:val="003936D5"/>
    <w:rsid w:val="00393D53"/>
    <w:rsid w:val="00394284"/>
    <w:rsid w:val="0039439B"/>
    <w:rsid w:val="00394DBC"/>
    <w:rsid w:val="003958DF"/>
    <w:rsid w:val="0039592B"/>
    <w:rsid w:val="00395985"/>
    <w:rsid w:val="00396054"/>
    <w:rsid w:val="00396149"/>
    <w:rsid w:val="003966D8"/>
    <w:rsid w:val="00396DEE"/>
    <w:rsid w:val="00396FCC"/>
    <w:rsid w:val="0039710F"/>
    <w:rsid w:val="0039713E"/>
    <w:rsid w:val="003972A9"/>
    <w:rsid w:val="0039753B"/>
    <w:rsid w:val="00397BED"/>
    <w:rsid w:val="00397F00"/>
    <w:rsid w:val="003A0145"/>
    <w:rsid w:val="003A0C52"/>
    <w:rsid w:val="003A1485"/>
    <w:rsid w:val="003A183D"/>
    <w:rsid w:val="003A18AA"/>
    <w:rsid w:val="003A20F2"/>
    <w:rsid w:val="003A2299"/>
    <w:rsid w:val="003A2AF8"/>
    <w:rsid w:val="003A2DF9"/>
    <w:rsid w:val="003A2E26"/>
    <w:rsid w:val="003A3605"/>
    <w:rsid w:val="003A3A3A"/>
    <w:rsid w:val="003A3D69"/>
    <w:rsid w:val="003A43F2"/>
    <w:rsid w:val="003A4A04"/>
    <w:rsid w:val="003A4F29"/>
    <w:rsid w:val="003A4F95"/>
    <w:rsid w:val="003A5009"/>
    <w:rsid w:val="003A531A"/>
    <w:rsid w:val="003A55C6"/>
    <w:rsid w:val="003A6150"/>
    <w:rsid w:val="003A70BF"/>
    <w:rsid w:val="003A70E6"/>
    <w:rsid w:val="003A742E"/>
    <w:rsid w:val="003A7BEB"/>
    <w:rsid w:val="003A7F41"/>
    <w:rsid w:val="003B01C8"/>
    <w:rsid w:val="003B06EC"/>
    <w:rsid w:val="003B09BA"/>
    <w:rsid w:val="003B0E82"/>
    <w:rsid w:val="003B108E"/>
    <w:rsid w:val="003B176C"/>
    <w:rsid w:val="003B1A8E"/>
    <w:rsid w:val="003B1BFC"/>
    <w:rsid w:val="003B1C41"/>
    <w:rsid w:val="003B1D72"/>
    <w:rsid w:val="003B1E13"/>
    <w:rsid w:val="003B1F56"/>
    <w:rsid w:val="003B1FC6"/>
    <w:rsid w:val="003B244A"/>
    <w:rsid w:val="003B27F7"/>
    <w:rsid w:val="003B2A08"/>
    <w:rsid w:val="003B33E3"/>
    <w:rsid w:val="003B3AFC"/>
    <w:rsid w:val="003B3CE4"/>
    <w:rsid w:val="003B3DF2"/>
    <w:rsid w:val="003B3E09"/>
    <w:rsid w:val="003B473B"/>
    <w:rsid w:val="003B4D6E"/>
    <w:rsid w:val="003B5118"/>
    <w:rsid w:val="003B5120"/>
    <w:rsid w:val="003B58AC"/>
    <w:rsid w:val="003B5C2E"/>
    <w:rsid w:val="003B620F"/>
    <w:rsid w:val="003B6641"/>
    <w:rsid w:val="003B68B1"/>
    <w:rsid w:val="003B69BD"/>
    <w:rsid w:val="003B6B38"/>
    <w:rsid w:val="003B6FD0"/>
    <w:rsid w:val="003B73F9"/>
    <w:rsid w:val="003B777A"/>
    <w:rsid w:val="003B7AA6"/>
    <w:rsid w:val="003B7B35"/>
    <w:rsid w:val="003B7B7B"/>
    <w:rsid w:val="003B7D97"/>
    <w:rsid w:val="003C02C5"/>
    <w:rsid w:val="003C051B"/>
    <w:rsid w:val="003C0726"/>
    <w:rsid w:val="003C0EF6"/>
    <w:rsid w:val="003C1573"/>
    <w:rsid w:val="003C15AA"/>
    <w:rsid w:val="003C15AD"/>
    <w:rsid w:val="003C1AC0"/>
    <w:rsid w:val="003C1D52"/>
    <w:rsid w:val="003C209C"/>
    <w:rsid w:val="003C2A07"/>
    <w:rsid w:val="003C2E80"/>
    <w:rsid w:val="003C2F1D"/>
    <w:rsid w:val="003C31F3"/>
    <w:rsid w:val="003C37C1"/>
    <w:rsid w:val="003C383B"/>
    <w:rsid w:val="003C38B3"/>
    <w:rsid w:val="003C3D20"/>
    <w:rsid w:val="003C4189"/>
    <w:rsid w:val="003C470D"/>
    <w:rsid w:val="003C481C"/>
    <w:rsid w:val="003C5022"/>
    <w:rsid w:val="003C58D6"/>
    <w:rsid w:val="003C5DB3"/>
    <w:rsid w:val="003C60B7"/>
    <w:rsid w:val="003C6625"/>
    <w:rsid w:val="003C669A"/>
    <w:rsid w:val="003C6733"/>
    <w:rsid w:val="003C6C94"/>
    <w:rsid w:val="003C75B9"/>
    <w:rsid w:val="003C7609"/>
    <w:rsid w:val="003C760C"/>
    <w:rsid w:val="003C7A32"/>
    <w:rsid w:val="003C7CB9"/>
    <w:rsid w:val="003D0151"/>
    <w:rsid w:val="003D0304"/>
    <w:rsid w:val="003D03A1"/>
    <w:rsid w:val="003D07AF"/>
    <w:rsid w:val="003D07E5"/>
    <w:rsid w:val="003D1298"/>
    <w:rsid w:val="003D1570"/>
    <w:rsid w:val="003D1709"/>
    <w:rsid w:val="003D1C22"/>
    <w:rsid w:val="003D278F"/>
    <w:rsid w:val="003D28B0"/>
    <w:rsid w:val="003D28F1"/>
    <w:rsid w:val="003D29E7"/>
    <w:rsid w:val="003D2BB2"/>
    <w:rsid w:val="003D3148"/>
    <w:rsid w:val="003D339F"/>
    <w:rsid w:val="003D3688"/>
    <w:rsid w:val="003D3BD6"/>
    <w:rsid w:val="003D3EB7"/>
    <w:rsid w:val="003D3EE1"/>
    <w:rsid w:val="003D3FB8"/>
    <w:rsid w:val="003D423E"/>
    <w:rsid w:val="003D4D07"/>
    <w:rsid w:val="003D5A14"/>
    <w:rsid w:val="003D5C0F"/>
    <w:rsid w:val="003D5CF2"/>
    <w:rsid w:val="003D61C3"/>
    <w:rsid w:val="003D6419"/>
    <w:rsid w:val="003D6972"/>
    <w:rsid w:val="003D6BB0"/>
    <w:rsid w:val="003D6DB4"/>
    <w:rsid w:val="003D716D"/>
    <w:rsid w:val="003D7284"/>
    <w:rsid w:val="003D7EEC"/>
    <w:rsid w:val="003E0500"/>
    <w:rsid w:val="003E0633"/>
    <w:rsid w:val="003E0B2C"/>
    <w:rsid w:val="003E10BE"/>
    <w:rsid w:val="003E1175"/>
    <w:rsid w:val="003E1309"/>
    <w:rsid w:val="003E143B"/>
    <w:rsid w:val="003E1726"/>
    <w:rsid w:val="003E1D2E"/>
    <w:rsid w:val="003E1F8D"/>
    <w:rsid w:val="003E22CB"/>
    <w:rsid w:val="003E2A48"/>
    <w:rsid w:val="003E2D4B"/>
    <w:rsid w:val="003E2F29"/>
    <w:rsid w:val="003E2F32"/>
    <w:rsid w:val="003E2FC9"/>
    <w:rsid w:val="003E32DD"/>
    <w:rsid w:val="003E3363"/>
    <w:rsid w:val="003E3428"/>
    <w:rsid w:val="003E3521"/>
    <w:rsid w:val="003E4111"/>
    <w:rsid w:val="003E4708"/>
    <w:rsid w:val="003E4847"/>
    <w:rsid w:val="003E4B8A"/>
    <w:rsid w:val="003E4C7C"/>
    <w:rsid w:val="003E56A9"/>
    <w:rsid w:val="003E5752"/>
    <w:rsid w:val="003E5CC8"/>
    <w:rsid w:val="003E5DB2"/>
    <w:rsid w:val="003E62ED"/>
    <w:rsid w:val="003E632B"/>
    <w:rsid w:val="003E6A56"/>
    <w:rsid w:val="003E6AF4"/>
    <w:rsid w:val="003E6C4E"/>
    <w:rsid w:val="003E6D36"/>
    <w:rsid w:val="003E7458"/>
    <w:rsid w:val="003E74A8"/>
    <w:rsid w:val="003E7A3C"/>
    <w:rsid w:val="003F0811"/>
    <w:rsid w:val="003F0FAF"/>
    <w:rsid w:val="003F1104"/>
    <w:rsid w:val="003F1258"/>
    <w:rsid w:val="003F17DC"/>
    <w:rsid w:val="003F1820"/>
    <w:rsid w:val="003F21FE"/>
    <w:rsid w:val="003F2458"/>
    <w:rsid w:val="003F2775"/>
    <w:rsid w:val="003F2DB8"/>
    <w:rsid w:val="003F301A"/>
    <w:rsid w:val="003F3039"/>
    <w:rsid w:val="003F37A5"/>
    <w:rsid w:val="003F3C6A"/>
    <w:rsid w:val="003F3CF6"/>
    <w:rsid w:val="003F3DC8"/>
    <w:rsid w:val="003F4428"/>
    <w:rsid w:val="003F455C"/>
    <w:rsid w:val="003F4563"/>
    <w:rsid w:val="003F4BE0"/>
    <w:rsid w:val="003F4F2E"/>
    <w:rsid w:val="003F559B"/>
    <w:rsid w:val="003F5940"/>
    <w:rsid w:val="003F59B3"/>
    <w:rsid w:val="003F5EB2"/>
    <w:rsid w:val="003F688D"/>
    <w:rsid w:val="003F6DDA"/>
    <w:rsid w:val="003F7428"/>
    <w:rsid w:val="00400674"/>
    <w:rsid w:val="00400F68"/>
    <w:rsid w:val="00401140"/>
    <w:rsid w:val="00401496"/>
    <w:rsid w:val="0040159F"/>
    <w:rsid w:val="00401EBB"/>
    <w:rsid w:val="00402C1C"/>
    <w:rsid w:val="00402C75"/>
    <w:rsid w:val="00402ED8"/>
    <w:rsid w:val="00403724"/>
    <w:rsid w:val="00403B62"/>
    <w:rsid w:val="00403D0C"/>
    <w:rsid w:val="00404005"/>
    <w:rsid w:val="0040425D"/>
    <w:rsid w:val="00404A7D"/>
    <w:rsid w:val="004055EC"/>
    <w:rsid w:val="00405670"/>
    <w:rsid w:val="00405B7A"/>
    <w:rsid w:val="00405B97"/>
    <w:rsid w:val="00405BA7"/>
    <w:rsid w:val="00405E0D"/>
    <w:rsid w:val="00405E36"/>
    <w:rsid w:val="004067C6"/>
    <w:rsid w:val="00406985"/>
    <w:rsid w:val="00406BD8"/>
    <w:rsid w:val="00407965"/>
    <w:rsid w:val="00407A7B"/>
    <w:rsid w:val="00407B09"/>
    <w:rsid w:val="00407C75"/>
    <w:rsid w:val="00410208"/>
    <w:rsid w:val="00410228"/>
    <w:rsid w:val="0041030B"/>
    <w:rsid w:val="004105FF"/>
    <w:rsid w:val="00410D0D"/>
    <w:rsid w:val="004114DA"/>
    <w:rsid w:val="00411A63"/>
    <w:rsid w:val="00411B2C"/>
    <w:rsid w:val="00411EB3"/>
    <w:rsid w:val="00412073"/>
    <w:rsid w:val="0041208D"/>
    <w:rsid w:val="00412155"/>
    <w:rsid w:val="0041230F"/>
    <w:rsid w:val="00412816"/>
    <w:rsid w:val="00412DCA"/>
    <w:rsid w:val="00413454"/>
    <w:rsid w:val="0041354A"/>
    <w:rsid w:val="00413B65"/>
    <w:rsid w:val="00413C57"/>
    <w:rsid w:val="00413FBA"/>
    <w:rsid w:val="004140DC"/>
    <w:rsid w:val="00414288"/>
    <w:rsid w:val="004142AF"/>
    <w:rsid w:val="0041441F"/>
    <w:rsid w:val="004145DB"/>
    <w:rsid w:val="004149C6"/>
    <w:rsid w:val="00414B7B"/>
    <w:rsid w:val="00414B84"/>
    <w:rsid w:val="00414C21"/>
    <w:rsid w:val="00414D4D"/>
    <w:rsid w:val="0041503A"/>
    <w:rsid w:val="004151AD"/>
    <w:rsid w:val="00415428"/>
    <w:rsid w:val="004159DD"/>
    <w:rsid w:val="00415AC9"/>
    <w:rsid w:val="00415EFA"/>
    <w:rsid w:val="00416241"/>
    <w:rsid w:val="0041669F"/>
    <w:rsid w:val="004168F8"/>
    <w:rsid w:val="00416A68"/>
    <w:rsid w:val="004175C5"/>
    <w:rsid w:val="004178BE"/>
    <w:rsid w:val="00417D7F"/>
    <w:rsid w:val="00417DBE"/>
    <w:rsid w:val="00420311"/>
    <w:rsid w:val="00420608"/>
    <w:rsid w:val="004210DD"/>
    <w:rsid w:val="00421389"/>
    <w:rsid w:val="00421A28"/>
    <w:rsid w:val="00422016"/>
    <w:rsid w:val="00422D9D"/>
    <w:rsid w:val="00423A94"/>
    <w:rsid w:val="00423D18"/>
    <w:rsid w:val="00423D76"/>
    <w:rsid w:val="004241BE"/>
    <w:rsid w:val="004245AB"/>
    <w:rsid w:val="00424D64"/>
    <w:rsid w:val="00425027"/>
    <w:rsid w:val="0042549F"/>
    <w:rsid w:val="00425611"/>
    <w:rsid w:val="004256AE"/>
    <w:rsid w:val="004258F6"/>
    <w:rsid w:val="0042601D"/>
    <w:rsid w:val="004261C4"/>
    <w:rsid w:val="004263E3"/>
    <w:rsid w:val="0042669D"/>
    <w:rsid w:val="004270BA"/>
    <w:rsid w:val="004272C6"/>
    <w:rsid w:val="00427447"/>
    <w:rsid w:val="00427595"/>
    <w:rsid w:val="00427860"/>
    <w:rsid w:val="00430A04"/>
    <w:rsid w:val="00430FBE"/>
    <w:rsid w:val="00431351"/>
    <w:rsid w:val="00431405"/>
    <w:rsid w:val="004321F8"/>
    <w:rsid w:val="00432640"/>
    <w:rsid w:val="0043292D"/>
    <w:rsid w:val="00432DEC"/>
    <w:rsid w:val="004337E1"/>
    <w:rsid w:val="00433849"/>
    <w:rsid w:val="00433B50"/>
    <w:rsid w:val="00433CCB"/>
    <w:rsid w:val="00433DC7"/>
    <w:rsid w:val="0043444C"/>
    <w:rsid w:val="00434D1E"/>
    <w:rsid w:val="00434DA3"/>
    <w:rsid w:val="00434E0B"/>
    <w:rsid w:val="00435032"/>
    <w:rsid w:val="00435300"/>
    <w:rsid w:val="0043533E"/>
    <w:rsid w:val="004353F1"/>
    <w:rsid w:val="00435582"/>
    <w:rsid w:val="004357AD"/>
    <w:rsid w:val="00435F41"/>
    <w:rsid w:val="00435F70"/>
    <w:rsid w:val="00436146"/>
    <w:rsid w:val="0043619A"/>
    <w:rsid w:val="00436659"/>
    <w:rsid w:val="00436DCB"/>
    <w:rsid w:val="00437311"/>
    <w:rsid w:val="00437321"/>
    <w:rsid w:val="004375DC"/>
    <w:rsid w:val="0043781D"/>
    <w:rsid w:val="00437C90"/>
    <w:rsid w:val="00437CA3"/>
    <w:rsid w:val="00440476"/>
    <w:rsid w:val="00440637"/>
    <w:rsid w:val="00440955"/>
    <w:rsid w:val="00440FF7"/>
    <w:rsid w:val="00441144"/>
    <w:rsid w:val="004416F3"/>
    <w:rsid w:val="00441A95"/>
    <w:rsid w:val="00441AF3"/>
    <w:rsid w:val="00441B9C"/>
    <w:rsid w:val="00441CC0"/>
    <w:rsid w:val="00442199"/>
    <w:rsid w:val="004421FF"/>
    <w:rsid w:val="0044234B"/>
    <w:rsid w:val="004424CC"/>
    <w:rsid w:val="00442B66"/>
    <w:rsid w:val="00442D4D"/>
    <w:rsid w:val="0044316F"/>
    <w:rsid w:val="004433D8"/>
    <w:rsid w:val="00443BC3"/>
    <w:rsid w:val="004446B1"/>
    <w:rsid w:val="004446CA"/>
    <w:rsid w:val="00444740"/>
    <w:rsid w:val="00444AD2"/>
    <w:rsid w:val="00444D74"/>
    <w:rsid w:val="00444EEC"/>
    <w:rsid w:val="00444FD6"/>
    <w:rsid w:val="004453D9"/>
    <w:rsid w:val="00445C32"/>
    <w:rsid w:val="00445EDA"/>
    <w:rsid w:val="0044739B"/>
    <w:rsid w:val="004474C5"/>
    <w:rsid w:val="0044760B"/>
    <w:rsid w:val="004503FE"/>
    <w:rsid w:val="00450DD8"/>
    <w:rsid w:val="004510E9"/>
    <w:rsid w:val="00451737"/>
    <w:rsid w:val="00451B96"/>
    <w:rsid w:val="00451C23"/>
    <w:rsid w:val="0045210F"/>
    <w:rsid w:val="004521FF"/>
    <w:rsid w:val="0045224D"/>
    <w:rsid w:val="00452BFD"/>
    <w:rsid w:val="00453137"/>
    <w:rsid w:val="0045321D"/>
    <w:rsid w:val="0045354A"/>
    <w:rsid w:val="00453902"/>
    <w:rsid w:val="00453C36"/>
    <w:rsid w:val="00453E85"/>
    <w:rsid w:val="004542BF"/>
    <w:rsid w:val="004545A8"/>
    <w:rsid w:val="004549B9"/>
    <w:rsid w:val="00454E86"/>
    <w:rsid w:val="00455385"/>
    <w:rsid w:val="0045579B"/>
    <w:rsid w:val="004559F9"/>
    <w:rsid w:val="00455BA8"/>
    <w:rsid w:val="00455EFD"/>
    <w:rsid w:val="004563BB"/>
    <w:rsid w:val="00456857"/>
    <w:rsid w:val="0045724E"/>
    <w:rsid w:val="004575A8"/>
    <w:rsid w:val="0045771A"/>
    <w:rsid w:val="00457D32"/>
    <w:rsid w:val="00460464"/>
    <w:rsid w:val="00460582"/>
    <w:rsid w:val="004607CB"/>
    <w:rsid w:val="0046087B"/>
    <w:rsid w:val="00460EF6"/>
    <w:rsid w:val="00461142"/>
    <w:rsid w:val="004613C5"/>
    <w:rsid w:val="004616CF"/>
    <w:rsid w:val="00461A1E"/>
    <w:rsid w:val="00461EAD"/>
    <w:rsid w:val="00461F29"/>
    <w:rsid w:val="00462039"/>
    <w:rsid w:val="0046220A"/>
    <w:rsid w:val="004622FE"/>
    <w:rsid w:val="00462C96"/>
    <w:rsid w:val="00462D10"/>
    <w:rsid w:val="00462EA1"/>
    <w:rsid w:val="004634B0"/>
    <w:rsid w:val="0046373F"/>
    <w:rsid w:val="00463747"/>
    <w:rsid w:val="0046375E"/>
    <w:rsid w:val="00463BE8"/>
    <w:rsid w:val="00463CE9"/>
    <w:rsid w:val="00464249"/>
    <w:rsid w:val="0046448D"/>
    <w:rsid w:val="00464592"/>
    <w:rsid w:val="00464D66"/>
    <w:rsid w:val="00465146"/>
    <w:rsid w:val="00465188"/>
    <w:rsid w:val="0046561E"/>
    <w:rsid w:val="00465B89"/>
    <w:rsid w:val="0046608C"/>
    <w:rsid w:val="00466330"/>
    <w:rsid w:val="00466397"/>
    <w:rsid w:val="00466783"/>
    <w:rsid w:val="00466787"/>
    <w:rsid w:val="004668F2"/>
    <w:rsid w:val="00467414"/>
    <w:rsid w:val="00467697"/>
    <w:rsid w:val="00467C6B"/>
    <w:rsid w:val="00467F1D"/>
    <w:rsid w:val="004700C3"/>
    <w:rsid w:val="00470AE0"/>
    <w:rsid w:val="00470C2B"/>
    <w:rsid w:val="004712EF"/>
    <w:rsid w:val="0047139A"/>
    <w:rsid w:val="004716E9"/>
    <w:rsid w:val="00471849"/>
    <w:rsid w:val="00472437"/>
    <w:rsid w:val="00472896"/>
    <w:rsid w:val="004728C1"/>
    <w:rsid w:val="00472A15"/>
    <w:rsid w:val="00472A72"/>
    <w:rsid w:val="00472CEF"/>
    <w:rsid w:val="00472D37"/>
    <w:rsid w:val="00472DE2"/>
    <w:rsid w:val="00473143"/>
    <w:rsid w:val="0047324C"/>
    <w:rsid w:val="004736FE"/>
    <w:rsid w:val="00473C2A"/>
    <w:rsid w:val="00473DCE"/>
    <w:rsid w:val="00473DFC"/>
    <w:rsid w:val="0047454F"/>
    <w:rsid w:val="00475334"/>
    <w:rsid w:val="00475416"/>
    <w:rsid w:val="00475D6B"/>
    <w:rsid w:val="00475E58"/>
    <w:rsid w:val="00476238"/>
    <w:rsid w:val="00476627"/>
    <w:rsid w:val="00476667"/>
    <w:rsid w:val="00476F4A"/>
    <w:rsid w:val="0047791E"/>
    <w:rsid w:val="004779BB"/>
    <w:rsid w:val="00477F84"/>
    <w:rsid w:val="0048023D"/>
    <w:rsid w:val="004803D3"/>
    <w:rsid w:val="00480961"/>
    <w:rsid w:val="00480CEF"/>
    <w:rsid w:val="00480E00"/>
    <w:rsid w:val="00481396"/>
    <w:rsid w:val="004816E9"/>
    <w:rsid w:val="0048181B"/>
    <w:rsid w:val="00481B76"/>
    <w:rsid w:val="00481F74"/>
    <w:rsid w:val="00481FDE"/>
    <w:rsid w:val="0048228F"/>
    <w:rsid w:val="00482A8C"/>
    <w:rsid w:val="00483190"/>
    <w:rsid w:val="00483432"/>
    <w:rsid w:val="00483761"/>
    <w:rsid w:val="004837F6"/>
    <w:rsid w:val="00483B3A"/>
    <w:rsid w:val="00483ED0"/>
    <w:rsid w:val="00484069"/>
    <w:rsid w:val="00484898"/>
    <w:rsid w:val="00484C70"/>
    <w:rsid w:val="00484D2F"/>
    <w:rsid w:val="004850EB"/>
    <w:rsid w:val="00485394"/>
    <w:rsid w:val="00485583"/>
    <w:rsid w:val="0048587A"/>
    <w:rsid w:val="00485964"/>
    <w:rsid w:val="00485A1A"/>
    <w:rsid w:val="00485DC1"/>
    <w:rsid w:val="004861AE"/>
    <w:rsid w:val="00486273"/>
    <w:rsid w:val="00486886"/>
    <w:rsid w:val="004868A5"/>
    <w:rsid w:val="004869D0"/>
    <w:rsid w:val="00486A97"/>
    <w:rsid w:val="00486CD0"/>
    <w:rsid w:val="00486ECA"/>
    <w:rsid w:val="004875B2"/>
    <w:rsid w:val="004876B2"/>
    <w:rsid w:val="00487AFF"/>
    <w:rsid w:val="00487DF6"/>
    <w:rsid w:val="00490634"/>
    <w:rsid w:val="00490C0D"/>
    <w:rsid w:val="00490ECE"/>
    <w:rsid w:val="00491223"/>
    <w:rsid w:val="00491327"/>
    <w:rsid w:val="00491C63"/>
    <w:rsid w:val="00492180"/>
    <w:rsid w:val="00492EF8"/>
    <w:rsid w:val="00493639"/>
    <w:rsid w:val="00494469"/>
    <w:rsid w:val="00495234"/>
    <w:rsid w:val="004953F6"/>
    <w:rsid w:val="0049556E"/>
    <w:rsid w:val="00495BFB"/>
    <w:rsid w:val="00495EB3"/>
    <w:rsid w:val="0049644D"/>
    <w:rsid w:val="0049654E"/>
    <w:rsid w:val="004965A1"/>
    <w:rsid w:val="00496A06"/>
    <w:rsid w:val="004976C2"/>
    <w:rsid w:val="00497988"/>
    <w:rsid w:val="00497AF2"/>
    <w:rsid w:val="00497C37"/>
    <w:rsid w:val="00497E57"/>
    <w:rsid w:val="004A09AB"/>
    <w:rsid w:val="004A0CDB"/>
    <w:rsid w:val="004A1187"/>
    <w:rsid w:val="004A16CC"/>
    <w:rsid w:val="004A16F2"/>
    <w:rsid w:val="004A1A26"/>
    <w:rsid w:val="004A1B4F"/>
    <w:rsid w:val="004A254C"/>
    <w:rsid w:val="004A2756"/>
    <w:rsid w:val="004A3769"/>
    <w:rsid w:val="004A3ACF"/>
    <w:rsid w:val="004A3D13"/>
    <w:rsid w:val="004A3D74"/>
    <w:rsid w:val="004A3E84"/>
    <w:rsid w:val="004A3FFD"/>
    <w:rsid w:val="004A4A2B"/>
    <w:rsid w:val="004A500E"/>
    <w:rsid w:val="004A59BD"/>
    <w:rsid w:val="004A5A58"/>
    <w:rsid w:val="004A6B6F"/>
    <w:rsid w:val="004A6D28"/>
    <w:rsid w:val="004A7824"/>
    <w:rsid w:val="004A7C49"/>
    <w:rsid w:val="004A7E84"/>
    <w:rsid w:val="004B0966"/>
    <w:rsid w:val="004B0D74"/>
    <w:rsid w:val="004B1509"/>
    <w:rsid w:val="004B1DC8"/>
    <w:rsid w:val="004B21D8"/>
    <w:rsid w:val="004B2359"/>
    <w:rsid w:val="004B24FE"/>
    <w:rsid w:val="004B26CD"/>
    <w:rsid w:val="004B2862"/>
    <w:rsid w:val="004B2966"/>
    <w:rsid w:val="004B2BD5"/>
    <w:rsid w:val="004B2BF7"/>
    <w:rsid w:val="004B300A"/>
    <w:rsid w:val="004B3315"/>
    <w:rsid w:val="004B3425"/>
    <w:rsid w:val="004B394F"/>
    <w:rsid w:val="004B3F32"/>
    <w:rsid w:val="004B4DB4"/>
    <w:rsid w:val="004B5970"/>
    <w:rsid w:val="004B5B24"/>
    <w:rsid w:val="004B602C"/>
    <w:rsid w:val="004B614D"/>
    <w:rsid w:val="004B7033"/>
    <w:rsid w:val="004B7542"/>
    <w:rsid w:val="004C01C7"/>
    <w:rsid w:val="004C0543"/>
    <w:rsid w:val="004C056C"/>
    <w:rsid w:val="004C0BF6"/>
    <w:rsid w:val="004C0BF7"/>
    <w:rsid w:val="004C184C"/>
    <w:rsid w:val="004C1B06"/>
    <w:rsid w:val="004C21F8"/>
    <w:rsid w:val="004C23AF"/>
    <w:rsid w:val="004C242D"/>
    <w:rsid w:val="004C28B3"/>
    <w:rsid w:val="004C2E1C"/>
    <w:rsid w:val="004C3A68"/>
    <w:rsid w:val="004C3F56"/>
    <w:rsid w:val="004C413D"/>
    <w:rsid w:val="004C4307"/>
    <w:rsid w:val="004C4696"/>
    <w:rsid w:val="004C46F6"/>
    <w:rsid w:val="004C4919"/>
    <w:rsid w:val="004C599B"/>
    <w:rsid w:val="004C5BDA"/>
    <w:rsid w:val="004C5C16"/>
    <w:rsid w:val="004C5DED"/>
    <w:rsid w:val="004C640D"/>
    <w:rsid w:val="004C66B6"/>
    <w:rsid w:val="004C68BF"/>
    <w:rsid w:val="004C7591"/>
    <w:rsid w:val="004C7720"/>
    <w:rsid w:val="004C7B39"/>
    <w:rsid w:val="004C7C04"/>
    <w:rsid w:val="004D05CE"/>
    <w:rsid w:val="004D0687"/>
    <w:rsid w:val="004D077E"/>
    <w:rsid w:val="004D0960"/>
    <w:rsid w:val="004D0D07"/>
    <w:rsid w:val="004D0E8C"/>
    <w:rsid w:val="004D1948"/>
    <w:rsid w:val="004D1DC0"/>
    <w:rsid w:val="004D209C"/>
    <w:rsid w:val="004D2640"/>
    <w:rsid w:val="004D2C03"/>
    <w:rsid w:val="004D2F2C"/>
    <w:rsid w:val="004D3211"/>
    <w:rsid w:val="004D35A4"/>
    <w:rsid w:val="004D36BA"/>
    <w:rsid w:val="004D36E4"/>
    <w:rsid w:val="004D36E7"/>
    <w:rsid w:val="004D394F"/>
    <w:rsid w:val="004D3F1E"/>
    <w:rsid w:val="004D40EA"/>
    <w:rsid w:val="004D4ABF"/>
    <w:rsid w:val="004D4B02"/>
    <w:rsid w:val="004D4FD5"/>
    <w:rsid w:val="004D502A"/>
    <w:rsid w:val="004D51EB"/>
    <w:rsid w:val="004D5203"/>
    <w:rsid w:val="004D5EE4"/>
    <w:rsid w:val="004D6054"/>
    <w:rsid w:val="004D61F2"/>
    <w:rsid w:val="004D6200"/>
    <w:rsid w:val="004D65DD"/>
    <w:rsid w:val="004D689B"/>
    <w:rsid w:val="004D6BBD"/>
    <w:rsid w:val="004D6C23"/>
    <w:rsid w:val="004D6C65"/>
    <w:rsid w:val="004D6ED3"/>
    <w:rsid w:val="004D6FE0"/>
    <w:rsid w:val="004D79A1"/>
    <w:rsid w:val="004D7B83"/>
    <w:rsid w:val="004D7E58"/>
    <w:rsid w:val="004E0608"/>
    <w:rsid w:val="004E0BC1"/>
    <w:rsid w:val="004E0E46"/>
    <w:rsid w:val="004E18AE"/>
    <w:rsid w:val="004E1B42"/>
    <w:rsid w:val="004E2014"/>
    <w:rsid w:val="004E2015"/>
    <w:rsid w:val="004E24D0"/>
    <w:rsid w:val="004E25C7"/>
    <w:rsid w:val="004E2796"/>
    <w:rsid w:val="004E2E54"/>
    <w:rsid w:val="004E2F1C"/>
    <w:rsid w:val="004E320E"/>
    <w:rsid w:val="004E327D"/>
    <w:rsid w:val="004E391F"/>
    <w:rsid w:val="004E3E18"/>
    <w:rsid w:val="004E4746"/>
    <w:rsid w:val="004E47A2"/>
    <w:rsid w:val="004E4A7C"/>
    <w:rsid w:val="004E529C"/>
    <w:rsid w:val="004E5411"/>
    <w:rsid w:val="004E57B6"/>
    <w:rsid w:val="004E5A7D"/>
    <w:rsid w:val="004E5AAC"/>
    <w:rsid w:val="004E6408"/>
    <w:rsid w:val="004E69A9"/>
    <w:rsid w:val="004E69CD"/>
    <w:rsid w:val="004E6ED6"/>
    <w:rsid w:val="004E738D"/>
    <w:rsid w:val="004E770B"/>
    <w:rsid w:val="004E771F"/>
    <w:rsid w:val="004E7781"/>
    <w:rsid w:val="004E7927"/>
    <w:rsid w:val="004F03E2"/>
    <w:rsid w:val="004F045F"/>
    <w:rsid w:val="004F05CC"/>
    <w:rsid w:val="004F0675"/>
    <w:rsid w:val="004F0A89"/>
    <w:rsid w:val="004F0E15"/>
    <w:rsid w:val="004F0E92"/>
    <w:rsid w:val="004F18F0"/>
    <w:rsid w:val="004F1A29"/>
    <w:rsid w:val="004F1DE8"/>
    <w:rsid w:val="004F2541"/>
    <w:rsid w:val="004F2924"/>
    <w:rsid w:val="004F2CDA"/>
    <w:rsid w:val="004F2D17"/>
    <w:rsid w:val="004F303D"/>
    <w:rsid w:val="004F3273"/>
    <w:rsid w:val="004F376F"/>
    <w:rsid w:val="004F39BD"/>
    <w:rsid w:val="004F40FD"/>
    <w:rsid w:val="004F4914"/>
    <w:rsid w:val="004F51DA"/>
    <w:rsid w:val="004F5211"/>
    <w:rsid w:val="004F5311"/>
    <w:rsid w:val="004F54E1"/>
    <w:rsid w:val="004F5895"/>
    <w:rsid w:val="004F5BF6"/>
    <w:rsid w:val="004F5E38"/>
    <w:rsid w:val="004F5F77"/>
    <w:rsid w:val="004F612B"/>
    <w:rsid w:val="004F64F0"/>
    <w:rsid w:val="004F6CB6"/>
    <w:rsid w:val="004F6CD4"/>
    <w:rsid w:val="004F6D55"/>
    <w:rsid w:val="004F74EB"/>
    <w:rsid w:val="004F751F"/>
    <w:rsid w:val="004F7B23"/>
    <w:rsid w:val="00500036"/>
    <w:rsid w:val="005003B3"/>
    <w:rsid w:val="0050070A"/>
    <w:rsid w:val="00501E38"/>
    <w:rsid w:val="00502552"/>
    <w:rsid w:val="0050266A"/>
    <w:rsid w:val="00502B64"/>
    <w:rsid w:val="00502BF9"/>
    <w:rsid w:val="00502F5C"/>
    <w:rsid w:val="0050307A"/>
    <w:rsid w:val="005031AF"/>
    <w:rsid w:val="0050327C"/>
    <w:rsid w:val="0050338D"/>
    <w:rsid w:val="00503601"/>
    <w:rsid w:val="0050378F"/>
    <w:rsid w:val="005039ED"/>
    <w:rsid w:val="00503D72"/>
    <w:rsid w:val="00503E17"/>
    <w:rsid w:val="00504057"/>
    <w:rsid w:val="00504B6E"/>
    <w:rsid w:val="00504C89"/>
    <w:rsid w:val="00504DA9"/>
    <w:rsid w:val="00506028"/>
    <w:rsid w:val="00506F2F"/>
    <w:rsid w:val="00507159"/>
    <w:rsid w:val="005073AF"/>
    <w:rsid w:val="00507749"/>
    <w:rsid w:val="00507A16"/>
    <w:rsid w:val="00507AE8"/>
    <w:rsid w:val="00507C93"/>
    <w:rsid w:val="00507D75"/>
    <w:rsid w:val="00507E46"/>
    <w:rsid w:val="005101C0"/>
    <w:rsid w:val="00510621"/>
    <w:rsid w:val="005106B0"/>
    <w:rsid w:val="00510B17"/>
    <w:rsid w:val="00510C48"/>
    <w:rsid w:val="00511911"/>
    <w:rsid w:val="00511FE5"/>
    <w:rsid w:val="00512238"/>
    <w:rsid w:val="00512560"/>
    <w:rsid w:val="005129E0"/>
    <w:rsid w:val="00512B88"/>
    <w:rsid w:val="00512DAF"/>
    <w:rsid w:val="00513861"/>
    <w:rsid w:val="00513C08"/>
    <w:rsid w:val="00513EE1"/>
    <w:rsid w:val="005143FA"/>
    <w:rsid w:val="005144DA"/>
    <w:rsid w:val="005148CE"/>
    <w:rsid w:val="00514A48"/>
    <w:rsid w:val="00514D72"/>
    <w:rsid w:val="00514EE1"/>
    <w:rsid w:val="005150A6"/>
    <w:rsid w:val="005155D7"/>
    <w:rsid w:val="005158C5"/>
    <w:rsid w:val="00515AF1"/>
    <w:rsid w:val="0051613F"/>
    <w:rsid w:val="00516324"/>
    <w:rsid w:val="005164D1"/>
    <w:rsid w:val="0051673D"/>
    <w:rsid w:val="00516B08"/>
    <w:rsid w:val="00516D7C"/>
    <w:rsid w:val="005172EF"/>
    <w:rsid w:val="005175EF"/>
    <w:rsid w:val="00517732"/>
    <w:rsid w:val="005179DC"/>
    <w:rsid w:val="00517BA1"/>
    <w:rsid w:val="00517C80"/>
    <w:rsid w:val="00517E05"/>
    <w:rsid w:val="00520ADA"/>
    <w:rsid w:val="0052103E"/>
    <w:rsid w:val="005213F3"/>
    <w:rsid w:val="00521C8E"/>
    <w:rsid w:val="0052218B"/>
    <w:rsid w:val="005225BC"/>
    <w:rsid w:val="00522648"/>
    <w:rsid w:val="00523270"/>
    <w:rsid w:val="00523774"/>
    <w:rsid w:val="00523C45"/>
    <w:rsid w:val="00523C64"/>
    <w:rsid w:val="00523D76"/>
    <w:rsid w:val="00523E3F"/>
    <w:rsid w:val="00524417"/>
    <w:rsid w:val="00524505"/>
    <w:rsid w:val="00524641"/>
    <w:rsid w:val="00524CB8"/>
    <w:rsid w:val="005253A7"/>
    <w:rsid w:val="005255B1"/>
    <w:rsid w:val="00525620"/>
    <w:rsid w:val="00525D47"/>
    <w:rsid w:val="005260A8"/>
    <w:rsid w:val="005262AF"/>
    <w:rsid w:val="0052632A"/>
    <w:rsid w:val="005265C5"/>
    <w:rsid w:val="005265D7"/>
    <w:rsid w:val="00526618"/>
    <w:rsid w:val="0052673A"/>
    <w:rsid w:val="00526ACA"/>
    <w:rsid w:val="00526B82"/>
    <w:rsid w:val="0052722E"/>
    <w:rsid w:val="00527454"/>
    <w:rsid w:val="00527613"/>
    <w:rsid w:val="00530106"/>
    <w:rsid w:val="00530278"/>
    <w:rsid w:val="00530724"/>
    <w:rsid w:val="00530B8E"/>
    <w:rsid w:val="00530E92"/>
    <w:rsid w:val="0053122F"/>
    <w:rsid w:val="005318BD"/>
    <w:rsid w:val="00531FFD"/>
    <w:rsid w:val="0053223A"/>
    <w:rsid w:val="00532551"/>
    <w:rsid w:val="00532822"/>
    <w:rsid w:val="00532997"/>
    <w:rsid w:val="00532C45"/>
    <w:rsid w:val="00532FC8"/>
    <w:rsid w:val="00532FF3"/>
    <w:rsid w:val="00533375"/>
    <w:rsid w:val="0053387A"/>
    <w:rsid w:val="00533B2F"/>
    <w:rsid w:val="00534504"/>
    <w:rsid w:val="00534692"/>
    <w:rsid w:val="00534A4F"/>
    <w:rsid w:val="00535355"/>
    <w:rsid w:val="005362FF"/>
    <w:rsid w:val="00536A4B"/>
    <w:rsid w:val="00536FAC"/>
    <w:rsid w:val="005374E7"/>
    <w:rsid w:val="0053762D"/>
    <w:rsid w:val="005379A7"/>
    <w:rsid w:val="00537C67"/>
    <w:rsid w:val="00540AC6"/>
    <w:rsid w:val="00540B3C"/>
    <w:rsid w:val="00540E3D"/>
    <w:rsid w:val="00540E47"/>
    <w:rsid w:val="005411A7"/>
    <w:rsid w:val="005413D8"/>
    <w:rsid w:val="00541C43"/>
    <w:rsid w:val="00541C57"/>
    <w:rsid w:val="00541FD8"/>
    <w:rsid w:val="0054294F"/>
    <w:rsid w:val="00542F9F"/>
    <w:rsid w:val="00542FD5"/>
    <w:rsid w:val="0054328F"/>
    <w:rsid w:val="00543739"/>
    <w:rsid w:val="00543CA1"/>
    <w:rsid w:val="00543D69"/>
    <w:rsid w:val="00543D9F"/>
    <w:rsid w:val="00543FE3"/>
    <w:rsid w:val="00544114"/>
    <w:rsid w:val="005446D6"/>
    <w:rsid w:val="005446DA"/>
    <w:rsid w:val="00544FF7"/>
    <w:rsid w:val="0054520A"/>
    <w:rsid w:val="00545215"/>
    <w:rsid w:val="005456C9"/>
    <w:rsid w:val="00545A03"/>
    <w:rsid w:val="00545B6E"/>
    <w:rsid w:val="00545E3B"/>
    <w:rsid w:val="00546654"/>
    <w:rsid w:val="00547249"/>
    <w:rsid w:val="005473AD"/>
    <w:rsid w:val="00547F3B"/>
    <w:rsid w:val="00547FDF"/>
    <w:rsid w:val="00550424"/>
    <w:rsid w:val="00550AD2"/>
    <w:rsid w:val="00550E8A"/>
    <w:rsid w:val="00550F92"/>
    <w:rsid w:val="00551748"/>
    <w:rsid w:val="00551C36"/>
    <w:rsid w:val="00552032"/>
    <w:rsid w:val="005520A0"/>
    <w:rsid w:val="00552496"/>
    <w:rsid w:val="0055275E"/>
    <w:rsid w:val="00553C24"/>
    <w:rsid w:val="00554590"/>
    <w:rsid w:val="005547DF"/>
    <w:rsid w:val="00554CE4"/>
    <w:rsid w:val="00554E6E"/>
    <w:rsid w:val="005559AD"/>
    <w:rsid w:val="00555ACE"/>
    <w:rsid w:val="00556172"/>
    <w:rsid w:val="00556594"/>
    <w:rsid w:val="0055668B"/>
    <w:rsid w:val="00556B31"/>
    <w:rsid w:val="0055710A"/>
    <w:rsid w:val="005572B9"/>
    <w:rsid w:val="0055770B"/>
    <w:rsid w:val="00557885"/>
    <w:rsid w:val="00560190"/>
    <w:rsid w:val="0056029D"/>
    <w:rsid w:val="005603DD"/>
    <w:rsid w:val="0056083A"/>
    <w:rsid w:val="005609E6"/>
    <w:rsid w:val="00560A6D"/>
    <w:rsid w:val="00560CB7"/>
    <w:rsid w:val="00560D39"/>
    <w:rsid w:val="00561498"/>
    <w:rsid w:val="0056181C"/>
    <w:rsid w:val="00561863"/>
    <w:rsid w:val="005620C3"/>
    <w:rsid w:val="00562337"/>
    <w:rsid w:val="0056235A"/>
    <w:rsid w:val="00562532"/>
    <w:rsid w:val="00562CF8"/>
    <w:rsid w:val="0056301F"/>
    <w:rsid w:val="005630AA"/>
    <w:rsid w:val="005631C6"/>
    <w:rsid w:val="00563462"/>
    <w:rsid w:val="005634E8"/>
    <w:rsid w:val="00564250"/>
    <w:rsid w:val="00564A57"/>
    <w:rsid w:val="00565282"/>
    <w:rsid w:val="00565DD9"/>
    <w:rsid w:val="00565E77"/>
    <w:rsid w:val="00565F65"/>
    <w:rsid w:val="0056603A"/>
    <w:rsid w:val="0056642E"/>
    <w:rsid w:val="005665B9"/>
    <w:rsid w:val="00566752"/>
    <w:rsid w:val="00566BD3"/>
    <w:rsid w:val="00566D08"/>
    <w:rsid w:val="005676B5"/>
    <w:rsid w:val="005677D4"/>
    <w:rsid w:val="00567B9D"/>
    <w:rsid w:val="00567BD2"/>
    <w:rsid w:val="0057035D"/>
    <w:rsid w:val="005708E4"/>
    <w:rsid w:val="00570931"/>
    <w:rsid w:val="00571356"/>
    <w:rsid w:val="00571949"/>
    <w:rsid w:val="005722CC"/>
    <w:rsid w:val="0057237D"/>
    <w:rsid w:val="005723FE"/>
    <w:rsid w:val="00572711"/>
    <w:rsid w:val="00572766"/>
    <w:rsid w:val="005728C5"/>
    <w:rsid w:val="00572A73"/>
    <w:rsid w:val="00573181"/>
    <w:rsid w:val="00573B84"/>
    <w:rsid w:val="00573C70"/>
    <w:rsid w:val="00573EFA"/>
    <w:rsid w:val="0057410C"/>
    <w:rsid w:val="00574322"/>
    <w:rsid w:val="00574386"/>
    <w:rsid w:val="00574923"/>
    <w:rsid w:val="005749DC"/>
    <w:rsid w:val="00574CC4"/>
    <w:rsid w:val="00574FA2"/>
    <w:rsid w:val="00575031"/>
    <w:rsid w:val="005759F1"/>
    <w:rsid w:val="00575F7E"/>
    <w:rsid w:val="00576336"/>
    <w:rsid w:val="00576664"/>
    <w:rsid w:val="00576C89"/>
    <w:rsid w:val="00576D0D"/>
    <w:rsid w:val="005771E1"/>
    <w:rsid w:val="005773FB"/>
    <w:rsid w:val="0057762A"/>
    <w:rsid w:val="0058080F"/>
    <w:rsid w:val="00580AE3"/>
    <w:rsid w:val="00580B80"/>
    <w:rsid w:val="00580C1B"/>
    <w:rsid w:val="00580D46"/>
    <w:rsid w:val="00580E55"/>
    <w:rsid w:val="00581058"/>
    <w:rsid w:val="00581FDF"/>
    <w:rsid w:val="0058203B"/>
    <w:rsid w:val="005823CF"/>
    <w:rsid w:val="005825EC"/>
    <w:rsid w:val="0058267C"/>
    <w:rsid w:val="005826D1"/>
    <w:rsid w:val="005827F2"/>
    <w:rsid w:val="00582AE7"/>
    <w:rsid w:val="00582E92"/>
    <w:rsid w:val="00582FDB"/>
    <w:rsid w:val="005831D3"/>
    <w:rsid w:val="005831ED"/>
    <w:rsid w:val="0058351A"/>
    <w:rsid w:val="005836EE"/>
    <w:rsid w:val="005837DC"/>
    <w:rsid w:val="00583FE5"/>
    <w:rsid w:val="00584A55"/>
    <w:rsid w:val="00584B36"/>
    <w:rsid w:val="005854C5"/>
    <w:rsid w:val="005857A7"/>
    <w:rsid w:val="0058634E"/>
    <w:rsid w:val="00586649"/>
    <w:rsid w:val="00586911"/>
    <w:rsid w:val="00586DB3"/>
    <w:rsid w:val="00586F80"/>
    <w:rsid w:val="0058715E"/>
    <w:rsid w:val="005871C6"/>
    <w:rsid w:val="0058750F"/>
    <w:rsid w:val="005875AE"/>
    <w:rsid w:val="00587860"/>
    <w:rsid w:val="00587C13"/>
    <w:rsid w:val="005901AC"/>
    <w:rsid w:val="005901DA"/>
    <w:rsid w:val="0059089E"/>
    <w:rsid w:val="0059099A"/>
    <w:rsid w:val="00590A06"/>
    <w:rsid w:val="00590CBD"/>
    <w:rsid w:val="00590D89"/>
    <w:rsid w:val="00590E3E"/>
    <w:rsid w:val="00590F02"/>
    <w:rsid w:val="0059143F"/>
    <w:rsid w:val="005919A8"/>
    <w:rsid w:val="005919FC"/>
    <w:rsid w:val="00591F48"/>
    <w:rsid w:val="00592362"/>
    <w:rsid w:val="00592C21"/>
    <w:rsid w:val="00592E20"/>
    <w:rsid w:val="00593033"/>
    <w:rsid w:val="00593935"/>
    <w:rsid w:val="00593C18"/>
    <w:rsid w:val="00593E75"/>
    <w:rsid w:val="005942A6"/>
    <w:rsid w:val="00595333"/>
    <w:rsid w:val="005955C3"/>
    <w:rsid w:val="00595771"/>
    <w:rsid w:val="005959D1"/>
    <w:rsid w:val="00595AF9"/>
    <w:rsid w:val="00595DCB"/>
    <w:rsid w:val="00596286"/>
    <w:rsid w:val="005966A4"/>
    <w:rsid w:val="005966AB"/>
    <w:rsid w:val="0059689D"/>
    <w:rsid w:val="00596DCB"/>
    <w:rsid w:val="00597080"/>
    <w:rsid w:val="00597B83"/>
    <w:rsid w:val="00597F06"/>
    <w:rsid w:val="00597F9B"/>
    <w:rsid w:val="005A085F"/>
    <w:rsid w:val="005A1902"/>
    <w:rsid w:val="005A1D31"/>
    <w:rsid w:val="005A1DC7"/>
    <w:rsid w:val="005A1EBA"/>
    <w:rsid w:val="005A22D5"/>
    <w:rsid w:val="005A28A7"/>
    <w:rsid w:val="005A29D4"/>
    <w:rsid w:val="005A3791"/>
    <w:rsid w:val="005A386B"/>
    <w:rsid w:val="005A3ABD"/>
    <w:rsid w:val="005A5312"/>
    <w:rsid w:val="005A55D0"/>
    <w:rsid w:val="005A5B4E"/>
    <w:rsid w:val="005A5D1D"/>
    <w:rsid w:val="005A5D59"/>
    <w:rsid w:val="005A5DED"/>
    <w:rsid w:val="005A5DF3"/>
    <w:rsid w:val="005A5FD5"/>
    <w:rsid w:val="005A60E4"/>
    <w:rsid w:val="005A6169"/>
    <w:rsid w:val="005A6172"/>
    <w:rsid w:val="005A6395"/>
    <w:rsid w:val="005A64E3"/>
    <w:rsid w:val="005A6CCB"/>
    <w:rsid w:val="005A704C"/>
    <w:rsid w:val="005B0140"/>
    <w:rsid w:val="005B05EC"/>
    <w:rsid w:val="005B07BC"/>
    <w:rsid w:val="005B08B5"/>
    <w:rsid w:val="005B0AC6"/>
    <w:rsid w:val="005B0B5E"/>
    <w:rsid w:val="005B0BBE"/>
    <w:rsid w:val="005B0C96"/>
    <w:rsid w:val="005B14E3"/>
    <w:rsid w:val="005B18DD"/>
    <w:rsid w:val="005B190D"/>
    <w:rsid w:val="005B1BBC"/>
    <w:rsid w:val="005B2CAC"/>
    <w:rsid w:val="005B3310"/>
    <w:rsid w:val="005B3398"/>
    <w:rsid w:val="005B33A7"/>
    <w:rsid w:val="005B354F"/>
    <w:rsid w:val="005B39AB"/>
    <w:rsid w:val="005B3C35"/>
    <w:rsid w:val="005B3EFA"/>
    <w:rsid w:val="005B4174"/>
    <w:rsid w:val="005B428C"/>
    <w:rsid w:val="005B49C0"/>
    <w:rsid w:val="005B4B25"/>
    <w:rsid w:val="005B4B57"/>
    <w:rsid w:val="005B4DD7"/>
    <w:rsid w:val="005B514F"/>
    <w:rsid w:val="005B53B4"/>
    <w:rsid w:val="005B564C"/>
    <w:rsid w:val="005B59B5"/>
    <w:rsid w:val="005B5AEA"/>
    <w:rsid w:val="005B5B9D"/>
    <w:rsid w:val="005B5BA8"/>
    <w:rsid w:val="005B6024"/>
    <w:rsid w:val="005B61F6"/>
    <w:rsid w:val="005B6DC8"/>
    <w:rsid w:val="005B72D3"/>
    <w:rsid w:val="005B7587"/>
    <w:rsid w:val="005C046E"/>
    <w:rsid w:val="005C0CB9"/>
    <w:rsid w:val="005C1A6F"/>
    <w:rsid w:val="005C1C98"/>
    <w:rsid w:val="005C1F07"/>
    <w:rsid w:val="005C21AC"/>
    <w:rsid w:val="005C23DB"/>
    <w:rsid w:val="005C2BF8"/>
    <w:rsid w:val="005C37A9"/>
    <w:rsid w:val="005C37DC"/>
    <w:rsid w:val="005C399B"/>
    <w:rsid w:val="005C42BB"/>
    <w:rsid w:val="005C4478"/>
    <w:rsid w:val="005C4529"/>
    <w:rsid w:val="005C49B3"/>
    <w:rsid w:val="005C4C44"/>
    <w:rsid w:val="005C4DF7"/>
    <w:rsid w:val="005C5238"/>
    <w:rsid w:val="005C52FA"/>
    <w:rsid w:val="005C5480"/>
    <w:rsid w:val="005C55E4"/>
    <w:rsid w:val="005C56E6"/>
    <w:rsid w:val="005C570D"/>
    <w:rsid w:val="005C59BC"/>
    <w:rsid w:val="005C5EC1"/>
    <w:rsid w:val="005C613A"/>
    <w:rsid w:val="005C69FB"/>
    <w:rsid w:val="005C6CF7"/>
    <w:rsid w:val="005C6F6C"/>
    <w:rsid w:val="005C6FA1"/>
    <w:rsid w:val="005C7288"/>
    <w:rsid w:val="005C7866"/>
    <w:rsid w:val="005C7A0C"/>
    <w:rsid w:val="005C7DC5"/>
    <w:rsid w:val="005C7F53"/>
    <w:rsid w:val="005D03C6"/>
    <w:rsid w:val="005D05C0"/>
    <w:rsid w:val="005D1008"/>
    <w:rsid w:val="005D1D02"/>
    <w:rsid w:val="005D21F7"/>
    <w:rsid w:val="005D2529"/>
    <w:rsid w:val="005D28FA"/>
    <w:rsid w:val="005D2966"/>
    <w:rsid w:val="005D29BD"/>
    <w:rsid w:val="005D29EA"/>
    <w:rsid w:val="005D2CB6"/>
    <w:rsid w:val="005D2F51"/>
    <w:rsid w:val="005D308C"/>
    <w:rsid w:val="005D3381"/>
    <w:rsid w:val="005D33DA"/>
    <w:rsid w:val="005D397C"/>
    <w:rsid w:val="005D3EC4"/>
    <w:rsid w:val="005D3F97"/>
    <w:rsid w:val="005D4618"/>
    <w:rsid w:val="005D485E"/>
    <w:rsid w:val="005D486A"/>
    <w:rsid w:val="005D4D9E"/>
    <w:rsid w:val="005D543F"/>
    <w:rsid w:val="005D5599"/>
    <w:rsid w:val="005D5B8F"/>
    <w:rsid w:val="005D5C17"/>
    <w:rsid w:val="005D6052"/>
    <w:rsid w:val="005D6058"/>
    <w:rsid w:val="005D6504"/>
    <w:rsid w:val="005D66B7"/>
    <w:rsid w:val="005D6767"/>
    <w:rsid w:val="005D69B4"/>
    <w:rsid w:val="005D69F5"/>
    <w:rsid w:val="005D6EBC"/>
    <w:rsid w:val="005D6F18"/>
    <w:rsid w:val="005D6F5A"/>
    <w:rsid w:val="005D716C"/>
    <w:rsid w:val="005D7B41"/>
    <w:rsid w:val="005D7C5F"/>
    <w:rsid w:val="005D7FAE"/>
    <w:rsid w:val="005E033A"/>
    <w:rsid w:val="005E0AF5"/>
    <w:rsid w:val="005E0C8C"/>
    <w:rsid w:val="005E0DF7"/>
    <w:rsid w:val="005E111B"/>
    <w:rsid w:val="005E1178"/>
    <w:rsid w:val="005E13B6"/>
    <w:rsid w:val="005E143F"/>
    <w:rsid w:val="005E156C"/>
    <w:rsid w:val="005E1C63"/>
    <w:rsid w:val="005E1D1F"/>
    <w:rsid w:val="005E21B6"/>
    <w:rsid w:val="005E25EE"/>
    <w:rsid w:val="005E28F0"/>
    <w:rsid w:val="005E2DFB"/>
    <w:rsid w:val="005E2F6F"/>
    <w:rsid w:val="005E33CB"/>
    <w:rsid w:val="005E3432"/>
    <w:rsid w:val="005E371D"/>
    <w:rsid w:val="005E37CF"/>
    <w:rsid w:val="005E3D75"/>
    <w:rsid w:val="005E40F2"/>
    <w:rsid w:val="005E5375"/>
    <w:rsid w:val="005E5698"/>
    <w:rsid w:val="005E5723"/>
    <w:rsid w:val="005E57B1"/>
    <w:rsid w:val="005E585A"/>
    <w:rsid w:val="005E59C0"/>
    <w:rsid w:val="005E68BB"/>
    <w:rsid w:val="005E6CAA"/>
    <w:rsid w:val="005E6F81"/>
    <w:rsid w:val="005E734C"/>
    <w:rsid w:val="005E768E"/>
    <w:rsid w:val="005E77AB"/>
    <w:rsid w:val="005E7A31"/>
    <w:rsid w:val="005E7BEE"/>
    <w:rsid w:val="005E7C56"/>
    <w:rsid w:val="005E7D04"/>
    <w:rsid w:val="005F0F9B"/>
    <w:rsid w:val="005F101D"/>
    <w:rsid w:val="005F13CB"/>
    <w:rsid w:val="005F1AC6"/>
    <w:rsid w:val="005F1BFF"/>
    <w:rsid w:val="005F22F4"/>
    <w:rsid w:val="005F2827"/>
    <w:rsid w:val="005F2BF2"/>
    <w:rsid w:val="005F2C57"/>
    <w:rsid w:val="005F3453"/>
    <w:rsid w:val="005F3537"/>
    <w:rsid w:val="005F378D"/>
    <w:rsid w:val="005F387B"/>
    <w:rsid w:val="005F3892"/>
    <w:rsid w:val="005F38C3"/>
    <w:rsid w:val="005F3F78"/>
    <w:rsid w:val="005F401A"/>
    <w:rsid w:val="005F40EF"/>
    <w:rsid w:val="005F414F"/>
    <w:rsid w:val="005F4A42"/>
    <w:rsid w:val="005F5191"/>
    <w:rsid w:val="005F5465"/>
    <w:rsid w:val="005F54B5"/>
    <w:rsid w:val="005F5711"/>
    <w:rsid w:val="005F5832"/>
    <w:rsid w:val="005F583D"/>
    <w:rsid w:val="005F5A98"/>
    <w:rsid w:val="005F6643"/>
    <w:rsid w:val="005F66F1"/>
    <w:rsid w:val="005F6735"/>
    <w:rsid w:val="005F6811"/>
    <w:rsid w:val="005F6AFF"/>
    <w:rsid w:val="005F6EC6"/>
    <w:rsid w:val="005F704A"/>
    <w:rsid w:val="005F72F9"/>
    <w:rsid w:val="005F7488"/>
    <w:rsid w:val="005F7C98"/>
    <w:rsid w:val="00600701"/>
    <w:rsid w:val="00600AAC"/>
    <w:rsid w:val="00600C16"/>
    <w:rsid w:val="00600E47"/>
    <w:rsid w:val="006018E5"/>
    <w:rsid w:val="00601AF0"/>
    <w:rsid w:val="00601AF8"/>
    <w:rsid w:val="00601DA3"/>
    <w:rsid w:val="00602036"/>
    <w:rsid w:val="00602085"/>
    <w:rsid w:val="00602805"/>
    <w:rsid w:val="006028A6"/>
    <w:rsid w:val="00602929"/>
    <w:rsid w:val="006030CA"/>
    <w:rsid w:val="006033E5"/>
    <w:rsid w:val="00603809"/>
    <w:rsid w:val="00603AD6"/>
    <w:rsid w:val="00603B15"/>
    <w:rsid w:val="00603BA3"/>
    <w:rsid w:val="006041BD"/>
    <w:rsid w:val="006044F4"/>
    <w:rsid w:val="006046AA"/>
    <w:rsid w:val="00605278"/>
    <w:rsid w:val="00605299"/>
    <w:rsid w:val="00605C40"/>
    <w:rsid w:val="00606375"/>
    <w:rsid w:val="006068A0"/>
    <w:rsid w:val="00606D4A"/>
    <w:rsid w:val="00606ED8"/>
    <w:rsid w:val="00607137"/>
    <w:rsid w:val="006073A5"/>
    <w:rsid w:val="00607471"/>
    <w:rsid w:val="00607672"/>
    <w:rsid w:val="00607A1A"/>
    <w:rsid w:val="00607CB7"/>
    <w:rsid w:val="00607FB5"/>
    <w:rsid w:val="00610170"/>
    <w:rsid w:val="0061055E"/>
    <w:rsid w:val="00610865"/>
    <w:rsid w:val="00610AF3"/>
    <w:rsid w:val="00610C2A"/>
    <w:rsid w:val="006114BC"/>
    <w:rsid w:val="00611752"/>
    <w:rsid w:val="00611DF4"/>
    <w:rsid w:val="0061233F"/>
    <w:rsid w:val="00612427"/>
    <w:rsid w:val="0061260F"/>
    <w:rsid w:val="006126D3"/>
    <w:rsid w:val="0061297C"/>
    <w:rsid w:val="006129D1"/>
    <w:rsid w:val="00612EED"/>
    <w:rsid w:val="006130F5"/>
    <w:rsid w:val="006131E9"/>
    <w:rsid w:val="00613C86"/>
    <w:rsid w:val="006149EE"/>
    <w:rsid w:val="00614BD4"/>
    <w:rsid w:val="00614EA4"/>
    <w:rsid w:val="00614F7A"/>
    <w:rsid w:val="00615192"/>
    <w:rsid w:val="00615258"/>
    <w:rsid w:val="006157CA"/>
    <w:rsid w:val="006169E5"/>
    <w:rsid w:val="006169EB"/>
    <w:rsid w:val="00616B50"/>
    <w:rsid w:val="00616E8C"/>
    <w:rsid w:val="00617030"/>
    <w:rsid w:val="006175A8"/>
    <w:rsid w:val="006176CF"/>
    <w:rsid w:val="00617817"/>
    <w:rsid w:val="006179AB"/>
    <w:rsid w:val="00617E6F"/>
    <w:rsid w:val="00617F69"/>
    <w:rsid w:val="0062026C"/>
    <w:rsid w:val="00620376"/>
    <w:rsid w:val="00620C54"/>
    <w:rsid w:val="00620FAB"/>
    <w:rsid w:val="006210B4"/>
    <w:rsid w:val="00621AC6"/>
    <w:rsid w:val="00621AD6"/>
    <w:rsid w:val="00622850"/>
    <w:rsid w:val="00622DA6"/>
    <w:rsid w:val="00623027"/>
    <w:rsid w:val="0062365D"/>
    <w:rsid w:val="0062383F"/>
    <w:rsid w:val="006244F7"/>
    <w:rsid w:val="0062470A"/>
    <w:rsid w:val="006254E3"/>
    <w:rsid w:val="006256CA"/>
    <w:rsid w:val="00625FA6"/>
    <w:rsid w:val="006260DB"/>
    <w:rsid w:val="006266CA"/>
    <w:rsid w:val="00626899"/>
    <w:rsid w:val="0062697E"/>
    <w:rsid w:val="00626E64"/>
    <w:rsid w:val="0062772E"/>
    <w:rsid w:val="00627AD6"/>
    <w:rsid w:val="00630791"/>
    <w:rsid w:val="006308D9"/>
    <w:rsid w:val="00630B23"/>
    <w:rsid w:val="00630E43"/>
    <w:rsid w:val="006312AE"/>
    <w:rsid w:val="006319BC"/>
    <w:rsid w:val="00631B55"/>
    <w:rsid w:val="00631F52"/>
    <w:rsid w:val="00632AC5"/>
    <w:rsid w:val="00632E50"/>
    <w:rsid w:val="00632F10"/>
    <w:rsid w:val="0063316E"/>
    <w:rsid w:val="00633758"/>
    <w:rsid w:val="00633769"/>
    <w:rsid w:val="00633959"/>
    <w:rsid w:val="00633A6F"/>
    <w:rsid w:val="00633ADF"/>
    <w:rsid w:val="00633B56"/>
    <w:rsid w:val="00633DFB"/>
    <w:rsid w:val="00633E30"/>
    <w:rsid w:val="0063411B"/>
    <w:rsid w:val="00634739"/>
    <w:rsid w:val="006348CC"/>
    <w:rsid w:val="00634EDF"/>
    <w:rsid w:val="0063529E"/>
    <w:rsid w:val="0063537D"/>
    <w:rsid w:val="00635725"/>
    <w:rsid w:val="0063594A"/>
    <w:rsid w:val="00635A67"/>
    <w:rsid w:val="00635ACF"/>
    <w:rsid w:val="006362CD"/>
    <w:rsid w:val="0063657D"/>
    <w:rsid w:val="006365DE"/>
    <w:rsid w:val="00636BCB"/>
    <w:rsid w:val="006371E4"/>
    <w:rsid w:val="0063768F"/>
    <w:rsid w:val="00640223"/>
    <w:rsid w:val="00640287"/>
    <w:rsid w:val="00640336"/>
    <w:rsid w:val="00640364"/>
    <w:rsid w:val="0064046D"/>
    <w:rsid w:val="00640BFE"/>
    <w:rsid w:val="0064116D"/>
    <w:rsid w:val="0064124D"/>
    <w:rsid w:val="00641D69"/>
    <w:rsid w:val="006420A2"/>
    <w:rsid w:val="00642699"/>
    <w:rsid w:val="00642CA8"/>
    <w:rsid w:val="00642F28"/>
    <w:rsid w:val="00643406"/>
    <w:rsid w:val="006434FE"/>
    <w:rsid w:val="006437C4"/>
    <w:rsid w:val="00643D91"/>
    <w:rsid w:val="006442A2"/>
    <w:rsid w:val="006449AE"/>
    <w:rsid w:val="00644CA7"/>
    <w:rsid w:val="0064505C"/>
    <w:rsid w:val="0064535E"/>
    <w:rsid w:val="00645418"/>
    <w:rsid w:val="006454EF"/>
    <w:rsid w:val="006455F5"/>
    <w:rsid w:val="006456A2"/>
    <w:rsid w:val="00645C00"/>
    <w:rsid w:val="00645C24"/>
    <w:rsid w:val="006462F5"/>
    <w:rsid w:val="0064655B"/>
    <w:rsid w:val="00646C64"/>
    <w:rsid w:val="00646F37"/>
    <w:rsid w:val="00647393"/>
    <w:rsid w:val="00647430"/>
    <w:rsid w:val="00647844"/>
    <w:rsid w:val="0065049B"/>
    <w:rsid w:val="0065074F"/>
    <w:rsid w:val="006509B4"/>
    <w:rsid w:val="00650C14"/>
    <w:rsid w:val="00650D50"/>
    <w:rsid w:val="00650DBE"/>
    <w:rsid w:val="00650FE6"/>
    <w:rsid w:val="0065130C"/>
    <w:rsid w:val="00651831"/>
    <w:rsid w:val="006519AE"/>
    <w:rsid w:val="00651FC6"/>
    <w:rsid w:val="006520B4"/>
    <w:rsid w:val="006520E9"/>
    <w:rsid w:val="006522FA"/>
    <w:rsid w:val="00652434"/>
    <w:rsid w:val="00652DC8"/>
    <w:rsid w:val="00652DD7"/>
    <w:rsid w:val="00653091"/>
    <w:rsid w:val="00653419"/>
    <w:rsid w:val="006535E6"/>
    <w:rsid w:val="006538B6"/>
    <w:rsid w:val="00653AF6"/>
    <w:rsid w:val="006540DC"/>
    <w:rsid w:val="00654804"/>
    <w:rsid w:val="00654C0A"/>
    <w:rsid w:val="00654C43"/>
    <w:rsid w:val="00655044"/>
    <w:rsid w:val="0065527D"/>
    <w:rsid w:val="00655378"/>
    <w:rsid w:val="006553E1"/>
    <w:rsid w:val="00655FCD"/>
    <w:rsid w:val="006563B4"/>
    <w:rsid w:val="006567DE"/>
    <w:rsid w:val="0065684F"/>
    <w:rsid w:val="00656861"/>
    <w:rsid w:val="006568BE"/>
    <w:rsid w:val="00656979"/>
    <w:rsid w:val="00656BB9"/>
    <w:rsid w:val="006573CA"/>
    <w:rsid w:val="00657A10"/>
    <w:rsid w:val="00657CE3"/>
    <w:rsid w:val="006601BE"/>
    <w:rsid w:val="006602AA"/>
    <w:rsid w:val="0066043F"/>
    <w:rsid w:val="0066167B"/>
    <w:rsid w:val="0066182A"/>
    <w:rsid w:val="00661BB3"/>
    <w:rsid w:val="00662660"/>
    <w:rsid w:val="0066330E"/>
    <w:rsid w:val="006633B5"/>
    <w:rsid w:val="006634F5"/>
    <w:rsid w:val="00663680"/>
    <w:rsid w:val="00663974"/>
    <w:rsid w:val="00663B12"/>
    <w:rsid w:val="00663BA0"/>
    <w:rsid w:val="00664014"/>
    <w:rsid w:val="00664321"/>
    <w:rsid w:val="00664448"/>
    <w:rsid w:val="00664529"/>
    <w:rsid w:val="006645E5"/>
    <w:rsid w:val="00664628"/>
    <w:rsid w:val="00664684"/>
    <w:rsid w:val="006649A2"/>
    <w:rsid w:val="00664E2C"/>
    <w:rsid w:val="0066519A"/>
    <w:rsid w:val="006653EB"/>
    <w:rsid w:val="00665412"/>
    <w:rsid w:val="00665D80"/>
    <w:rsid w:val="00666113"/>
    <w:rsid w:val="006664A7"/>
    <w:rsid w:val="0066651C"/>
    <w:rsid w:val="0066658B"/>
    <w:rsid w:val="00666AF3"/>
    <w:rsid w:val="00666D20"/>
    <w:rsid w:val="00666EC9"/>
    <w:rsid w:val="00666F32"/>
    <w:rsid w:val="00666FDA"/>
    <w:rsid w:val="00670406"/>
    <w:rsid w:val="00670880"/>
    <w:rsid w:val="00670A3A"/>
    <w:rsid w:val="00670D5D"/>
    <w:rsid w:val="00671316"/>
    <w:rsid w:val="0067152F"/>
    <w:rsid w:val="00671632"/>
    <w:rsid w:val="00671C6E"/>
    <w:rsid w:val="00671F98"/>
    <w:rsid w:val="006720CA"/>
    <w:rsid w:val="006720DB"/>
    <w:rsid w:val="00672135"/>
    <w:rsid w:val="00672337"/>
    <w:rsid w:val="00672439"/>
    <w:rsid w:val="0067260D"/>
    <w:rsid w:val="006726FB"/>
    <w:rsid w:val="00672865"/>
    <w:rsid w:val="006729B2"/>
    <w:rsid w:val="006729D2"/>
    <w:rsid w:val="00672D08"/>
    <w:rsid w:val="00672F58"/>
    <w:rsid w:val="0067300A"/>
    <w:rsid w:val="006733FC"/>
    <w:rsid w:val="00673413"/>
    <w:rsid w:val="0067395D"/>
    <w:rsid w:val="006740D0"/>
    <w:rsid w:val="00674D55"/>
    <w:rsid w:val="00674DEA"/>
    <w:rsid w:val="00675389"/>
    <w:rsid w:val="00675608"/>
    <w:rsid w:val="0067565C"/>
    <w:rsid w:val="00675CA9"/>
    <w:rsid w:val="00675D05"/>
    <w:rsid w:val="00675F52"/>
    <w:rsid w:val="00676306"/>
    <w:rsid w:val="00676A60"/>
    <w:rsid w:val="00676BF9"/>
    <w:rsid w:val="00676D92"/>
    <w:rsid w:val="0067708D"/>
    <w:rsid w:val="00677D77"/>
    <w:rsid w:val="00677EFE"/>
    <w:rsid w:val="0068010E"/>
    <w:rsid w:val="00680E21"/>
    <w:rsid w:val="00680F3F"/>
    <w:rsid w:val="00681FD2"/>
    <w:rsid w:val="00682503"/>
    <w:rsid w:val="00682944"/>
    <w:rsid w:val="00682CED"/>
    <w:rsid w:val="00683840"/>
    <w:rsid w:val="0068385D"/>
    <w:rsid w:val="00683BB9"/>
    <w:rsid w:val="0068455D"/>
    <w:rsid w:val="00684873"/>
    <w:rsid w:val="00684A60"/>
    <w:rsid w:val="00685343"/>
    <w:rsid w:val="00685EC7"/>
    <w:rsid w:val="00686248"/>
    <w:rsid w:val="00686374"/>
    <w:rsid w:val="006864C3"/>
    <w:rsid w:val="00686BE7"/>
    <w:rsid w:val="00686C77"/>
    <w:rsid w:val="00686CAF"/>
    <w:rsid w:val="00686D52"/>
    <w:rsid w:val="00687297"/>
    <w:rsid w:val="00687679"/>
    <w:rsid w:val="00687A61"/>
    <w:rsid w:val="00687D34"/>
    <w:rsid w:val="00687D87"/>
    <w:rsid w:val="006902D9"/>
    <w:rsid w:val="00690412"/>
    <w:rsid w:val="0069077E"/>
    <w:rsid w:val="00691187"/>
    <w:rsid w:val="00691516"/>
    <w:rsid w:val="00691596"/>
    <w:rsid w:val="00691767"/>
    <w:rsid w:val="006917B8"/>
    <w:rsid w:val="006918DC"/>
    <w:rsid w:val="006919DD"/>
    <w:rsid w:val="00691C2C"/>
    <w:rsid w:val="00691D09"/>
    <w:rsid w:val="00691EDA"/>
    <w:rsid w:val="006924B8"/>
    <w:rsid w:val="00692BAD"/>
    <w:rsid w:val="0069306F"/>
    <w:rsid w:val="00693329"/>
    <w:rsid w:val="00693343"/>
    <w:rsid w:val="00693516"/>
    <w:rsid w:val="00693D97"/>
    <w:rsid w:val="00693DF6"/>
    <w:rsid w:val="00693F60"/>
    <w:rsid w:val="006943AF"/>
    <w:rsid w:val="00694793"/>
    <w:rsid w:val="00694A9F"/>
    <w:rsid w:val="006953CF"/>
    <w:rsid w:val="00695769"/>
    <w:rsid w:val="0069594F"/>
    <w:rsid w:val="00695D89"/>
    <w:rsid w:val="00696382"/>
    <w:rsid w:val="006964B7"/>
    <w:rsid w:val="0069670A"/>
    <w:rsid w:val="00696FE2"/>
    <w:rsid w:val="00697032"/>
    <w:rsid w:val="006970C0"/>
    <w:rsid w:val="006970D6"/>
    <w:rsid w:val="00697A06"/>
    <w:rsid w:val="006A01CE"/>
    <w:rsid w:val="006A08AF"/>
    <w:rsid w:val="006A08D2"/>
    <w:rsid w:val="006A0B0C"/>
    <w:rsid w:val="006A0D13"/>
    <w:rsid w:val="006A12EE"/>
    <w:rsid w:val="006A1C90"/>
    <w:rsid w:val="006A1DA0"/>
    <w:rsid w:val="006A1EF7"/>
    <w:rsid w:val="006A22C7"/>
    <w:rsid w:val="006A2334"/>
    <w:rsid w:val="006A2CAF"/>
    <w:rsid w:val="006A3180"/>
    <w:rsid w:val="006A44F1"/>
    <w:rsid w:val="006A4BE2"/>
    <w:rsid w:val="006A51C3"/>
    <w:rsid w:val="006A52AA"/>
    <w:rsid w:val="006A5F1C"/>
    <w:rsid w:val="006A5F4B"/>
    <w:rsid w:val="006A630C"/>
    <w:rsid w:val="006A64E2"/>
    <w:rsid w:val="006A65D4"/>
    <w:rsid w:val="006A683E"/>
    <w:rsid w:val="006A6FFE"/>
    <w:rsid w:val="006A743D"/>
    <w:rsid w:val="006A74CA"/>
    <w:rsid w:val="006A7573"/>
    <w:rsid w:val="006A7644"/>
    <w:rsid w:val="006A76C4"/>
    <w:rsid w:val="006B0015"/>
    <w:rsid w:val="006B00FA"/>
    <w:rsid w:val="006B045D"/>
    <w:rsid w:val="006B06D9"/>
    <w:rsid w:val="006B0A99"/>
    <w:rsid w:val="006B0C03"/>
    <w:rsid w:val="006B0CE0"/>
    <w:rsid w:val="006B0DFF"/>
    <w:rsid w:val="006B1029"/>
    <w:rsid w:val="006B1367"/>
    <w:rsid w:val="006B1543"/>
    <w:rsid w:val="006B18BD"/>
    <w:rsid w:val="006B1A59"/>
    <w:rsid w:val="006B1CB2"/>
    <w:rsid w:val="006B1D5A"/>
    <w:rsid w:val="006B1DB5"/>
    <w:rsid w:val="006B1E83"/>
    <w:rsid w:val="006B1EC9"/>
    <w:rsid w:val="006B217A"/>
    <w:rsid w:val="006B2E97"/>
    <w:rsid w:val="006B3086"/>
    <w:rsid w:val="006B3464"/>
    <w:rsid w:val="006B3BA1"/>
    <w:rsid w:val="006B3F6F"/>
    <w:rsid w:val="006B416B"/>
    <w:rsid w:val="006B4416"/>
    <w:rsid w:val="006B462D"/>
    <w:rsid w:val="006B4CA4"/>
    <w:rsid w:val="006B4E66"/>
    <w:rsid w:val="006B51D9"/>
    <w:rsid w:val="006B60A2"/>
    <w:rsid w:val="006B60AE"/>
    <w:rsid w:val="006B62FE"/>
    <w:rsid w:val="006B631F"/>
    <w:rsid w:val="006B64EB"/>
    <w:rsid w:val="006B6A05"/>
    <w:rsid w:val="006B6C52"/>
    <w:rsid w:val="006B6C54"/>
    <w:rsid w:val="006B6C6D"/>
    <w:rsid w:val="006B6CE3"/>
    <w:rsid w:val="006B6E64"/>
    <w:rsid w:val="006B732E"/>
    <w:rsid w:val="006B77EE"/>
    <w:rsid w:val="006B79E0"/>
    <w:rsid w:val="006B7F1A"/>
    <w:rsid w:val="006B7FA9"/>
    <w:rsid w:val="006C0117"/>
    <w:rsid w:val="006C089E"/>
    <w:rsid w:val="006C0B39"/>
    <w:rsid w:val="006C0CE2"/>
    <w:rsid w:val="006C0D81"/>
    <w:rsid w:val="006C0D87"/>
    <w:rsid w:val="006C11A1"/>
    <w:rsid w:val="006C140B"/>
    <w:rsid w:val="006C1A1E"/>
    <w:rsid w:val="006C1BE2"/>
    <w:rsid w:val="006C1E0E"/>
    <w:rsid w:val="006C2065"/>
    <w:rsid w:val="006C259D"/>
    <w:rsid w:val="006C2A88"/>
    <w:rsid w:val="006C2F05"/>
    <w:rsid w:val="006C308D"/>
    <w:rsid w:val="006C3230"/>
    <w:rsid w:val="006C36F2"/>
    <w:rsid w:val="006C3AA2"/>
    <w:rsid w:val="006C3C47"/>
    <w:rsid w:val="006C43C5"/>
    <w:rsid w:val="006C4775"/>
    <w:rsid w:val="006C4AC1"/>
    <w:rsid w:val="006C4EB1"/>
    <w:rsid w:val="006C5ADB"/>
    <w:rsid w:val="006C5C6D"/>
    <w:rsid w:val="006C6068"/>
    <w:rsid w:val="006C638B"/>
    <w:rsid w:val="006C6CA0"/>
    <w:rsid w:val="006C7126"/>
    <w:rsid w:val="006C759C"/>
    <w:rsid w:val="006C76F5"/>
    <w:rsid w:val="006C7F8B"/>
    <w:rsid w:val="006D0020"/>
    <w:rsid w:val="006D045C"/>
    <w:rsid w:val="006D051F"/>
    <w:rsid w:val="006D0A2A"/>
    <w:rsid w:val="006D0C32"/>
    <w:rsid w:val="006D0CD4"/>
    <w:rsid w:val="006D0E32"/>
    <w:rsid w:val="006D0E44"/>
    <w:rsid w:val="006D0F0A"/>
    <w:rsid w:val="006D1BC0"/>
    <w:rsid w:val="006D2260"/>
    <w:rsid w:val="006D227D"/>
    <w:rsid w:val="006D2728"/>
    <w:rsid w:val="006D2956"/>
    <w:rsid w:val="006D2F13"/>
    <w:rsid w:val="006D301B"/>
    <w:rsid w:val="006D353D"/>
    <w:rsid w:val="006D3A7E"/>
    <w:rsid w:val="006D3D9B"/>
    <w:rsid w:val="006D3DF7"/>
    <w:rsid w:val="006D4248"/>
    <w:rsid w:val="006D4785"/>
    <w:rsid w:val="006D49C3"/>
    <w:rsid w:val="006D4A12"/>
    <w:rsid w:val="006D5042"/>
    <w:rsid w:val="006D51F4"/>
    <w:rsid w:val="006D53A1"/>
    <w:rsid w:val="006D55A1"/>
    <w:rsid w:val="006D5C59"/>
    <w:rsid w:val="006D6403"/>
    <w:rsid w:val="006D67B5"/>
    <w:rsid w:val="006D68C4"/>
    <w:rsid w:val="006D6C97"/>
    <w:rsid w:val="006D6CD0"/>
    <w:rsid w:val="006D6EC3"/>
    <w:rsid w:val="006D747F"/>
    <w:rsid w:val="006D7886"/>
    <w:rsid w:val="006D7C01"/>
    <w:rsid w:val="006E05D0"/>
    <w:rsid w:val="006E0B82"/>
    <w:rsid w:val="006E0D60"/>
    <w:rsid w:val="006E0D9D"/>
    <w:rsid w:val="006E11E4"/>
    <w:rsid w:val="006E1916"/>
    <w:rsid w:val="006E245F"/>
    <w:rsid w:val="006E271E"/>
    <w:rsid w:val="006E28E0"/>
    <w:rsid w:val="006E2B3E"/>
    <w:rsid w:val="006E2C59"/>
    <w:rsid w:val="006E3116"/>
    <w:rsid w:val="006E3289"/>
    <w:rsid w:val="006E38A1"/>
    <w:rsid w:val="006E3E56"/>
    <w:rsid w:val="006E41A8"/>
    <w:rsid w:val="006E4768"/>
    <w:rsid w:val="006E4868"/>
    <w:rsid w:val="006E4A8B"/>
    <w:rsid w:val="006E5930"/>
    <w:rsid w:val="006E5DDC"/>
    <w:rsid w:val="006E6387"/>
    <w:rsid w:val="006E6A87"/>
    <w:rsid w:val="006E771F"/>
    <w:rsid w:val="006E78BD"/>
    <w:rsid w:val="006E78F5"/>
    <w:rsid w:val="006E7ECD"/>
    <w:rsid w:val="006F012E"/>
    <w:rsid w:val="006F075A"/>
    <w:rsid w:val="006F0C3D"/>
    <w:rsid w:val="006F0CAB"/>
    <w:rsid w:val="006F0F33"/>
    <w:rsid w:val="006F1021"/>
    <w:rsid w:val="006F10C3"/>
    <w:rsid w:val="006F1257"/>
    <w:rsid w:val="006F1278"/>
    <w:rsid w:val="006F14BB"/>
    <w:rsid w:val="006F1593"/>
    <w:rsid w:val="006F1BA7"/>
    <w:rsid w:val="006F1D16"/>
    <w:rsid w:val="006F1FED"/>
    <w:rsid w:val="006F22CF"/>
    <w:rsid w:val="006F289B"/>
    <w:rsid w:val="006F3168"/>
    <w:rsid w:val="006F3940"/>
    <w:rsid w:val="006F3CE9"/>
    <w:rsid w:val="006F4061"/>
    <w:rsid w:val="006F45AA"/>
    <w:rsid w:val="006F4C03"/>
    <w:rsid w:val="006F4F9F"/>
    <w:rsid w:val="006F5882"/>
    <w:rsid w:val="006F591E"/>
    <w:rsid w:val="006F5D70"/>
    <w:rsid w:val="006F5E9D"/>
    <w:rsid w:val="006F6634"/>
    <w:rsid w:val="006F6AAA"/>
    <w:rsid w:val="006F6C30"/>
    <w:rsid w:val="006F76FC"/>
    <w:rsid w:val="00700774"/>
    <w:rsid w:val="00700B94"/>
    <w:rsid w:val="00700DCA"/>
    <w:rsid w:val="00700F96"/>
    <w:rsid w:val="0070110B"/>
    <w:rsid w:val="00701C6D"/>
    <w:rsid w:val="00702568"/>
    <w:rsid w:val="007026E3"/>
    <w:rsid w:val="007029DF"/>
    <w:rsid w:val="00702D07"/>
    <w:rsid w:val="00702E07"/>
    <w:rsid w:val="00703165"/>
    <w:rsid w:val="0070322F"/>
    <w:rsid w:val="007033BE"/>
    <w:rsid w:val="00703544"/>
    <w:rsid w:val="0070357D"/>
    <w:rsid w:val="007038AB"/>
    <w:rsid w:val="00703989"/>
    <w:rsid w:val="00703BA2"/>
    <w:rsid w:val="00704C40"/>
    <w:rsid w:val="00704E79"/>
    <w:rsid w:val="0070534D"/>
    <w:rsid w:val="00706532"/>
    <w:rsid w:val="00706730"/>
    <w:rsid w:val="00706CCF"/>
    <w:rsid w:val="00706D6D"/>
    <w:rsid w:val="00706DA6"/>
    <w:rsid w:val="00706E50"/>
    <w:rsid w:val="00706FB7"/>
    <w:rsid w:val="0070768A"/>
    <w:rsid w:val="00707965"/>
    <w:rsid w:val="00707C34"/>
    <w:rsid w:val="007100A2"/>
    <w:rsid w:val="007108B8"/>
    <w:rsid w:val="00710B9C"/>
    <w:rsid w:val="00710E25"/>
    <w:rsid w:val="007111BE"/>
    <w:rsid w:val="00711211"/>
    <w:rsid w:val="00711248"/>
    <w:rsid w:val="00712059"/>
    <w:rsid w:val="00712269"/>
    <w:rsid w:val="0071236F"/>
    <w:rsid w:val="0071265D"/>
    <w:rsid w:val="007129D5"/>
    <w:rsid w:val="0071314E"/>
    <w:rsid w:val="0071373A"/>
    <w:rsid w:val="00713A78"/>
    <w:rsid w:val="00713C78"/>
    <w:rsid w:val="00713E77"/>
    <w:rsid w:val="00714050"/>
    <w:rsid w:val="0071409A"/>
    <w:rsid w:val="00714862"/>
    <w:rsid w:val="00714965"/>
    <w:rsid w:val="00714B5D"/>
    <w:rsid w:val="00714BB3"/>
    <w:rsid w:val="00715D5F"/>
    <w:rsid w:val="00715E6E"/>
    <w:rsid w:val="0071606E"/>
    <w:rsid w:val="007162D3"/>
    <w:rsid w:val="0071660C"/>
    <w:rsid w:val="00716647"/>
    <w:rsid w:val="00716C21"/>
    <w:rsid w:val="00716C90"/>
    <w:rsid w:val="00716D8C"/>
    <w:rsid w:val="00716DC5"/>
    <w:rsid w:val="00716E4B"/>
    <w:rsid w:val="00717432"/>
    <w:rsid w:val="0071796D"/>
    <w:rsid w:val="00717980"/>
    <w:rsid w:val="00717A20"/>
    <w:rsid w:val="00717A5F"/>
    <w:rsid w:val="00717F07"/>
    <w:rsid w:val="00720A69"/>
    <w:rsid w:val="00721105"/>
    <w:rsid w:val="00721640"/>
    <w:rsid w:val="00721C31"/>
    <w:rsid w:val="007220C2"/>
    <w:rsid w:val="00722319"/>
    <w:rsid w:val="00722332"/>
    <w:rsid w:val="00722493"/>
    <w:rsid w:val="00722DD4"/>
    <w:rsid w:val="00722DEF"/>
    <w:rsid w:val="00722F86"/>
    <w:rsid w:val="007232C3"/>
    <w:rsid w:val="007237B4"/>
    <w:rsid w:val="00723BA4"/>
    <w:rsid w:val="007241F9"/>
    <w:rsid w:val="0072437B"/>
    <w:rsid w:val="0072462A"/>
    <w:rsid w:val="00724B03"/>
    <w:rsid w:val="00725E08"/>
    <w:rsid w:val="00725E34"/>
    <w:rsid w:val="007260BF"/>
    <w:rsid w:val="007267FA"/>
    <w:rsid w:val="00726AF6"/>
    <w:rsid w:val="00727B68"/>
    <w:rsid w:val="007305A7"/>
    <w:rsid w:val="007318DF"/>
    <w:rsid w:val="0073231C"/>
    <w:rsid w:val="00732B94"/>
    <w:rsid w:val="00732CF1"/>
    <w:rsid w:val="00732EFD"/>
    <w:rsid w:val="00733797"/>
    <w:rsid w:val="00733F61"/>
    <w:rsid w:val="00734151"/>
    <w:rsid w:val="007341C3"/>
    <w:rsid w:val="007345A4"/>
    <w:rsid w:val="0073470D"/>
    <w:rsid w:val="00734E8A"/>
    <w:rsid w:val="007351A4"/>
    <w:rsid w:val="00735E21"/>
    <w:rsid w:val="00735E47"/>
    <w:rsid w:val="0073624A"/>
    <w:rsid w:val="007363DD"/>
    <w:rsid w:val="007365CC"/>
    <w:rsid w:val="007369BB"/>
    <w:rsid w:val="00737291"/>
    <w:rsid w:val="00737774"/>
    <w:rsid w:val="00737998"/>
    <w:rsid w:val="00737BC0"/>
    <w:rsid w:val="00737CB3"/>
    <w:rsid w:val="007400A3"/>
    <w:rsid w:val="00740179"/>
    <w:rsid w:val="0074068F"/>
    <w:rsid w:val="00740E49"/>
    <w:rsid w:val="007412EE"/>
    <w:rsid w:val="00741448"/>
    <w:rsid w:val="00741E93"/>
    <w:rsid w:val="007421C6"/>
    <w:rsid w:val="0074350D"/>
    <w:rsid w:val="00743620"/>
    <w:rsid w:val="00743776"/>
    <w:rsid w:val="007437B0"/>
    <w:rsid w:val="00743D4D"/>
    <w:rsid w:val="00744001"/>
    <w:rsid w:val="007440F9"/>
    <w:rsid w:val="007441BD"/>
    <w:rsid w:val="007442F7"/>
    <w:rsid w:val="00744511"/>
    <w:rsid w:val="00744CAA"/>
    <w:rsid w:val="00744F8A"/>
    <w:rsid w:val="00745223"/>
    <w:rsid w:val="00745285"/>
    <w:rsid w:val="0074533E"/>
    <w:rsid w:val="007456FF"/>
    <w:rsid w:val="00745943"/>
    <w:rsid w:val="00745DF8"/>
    <w:rsid w:val="00745E0E"/>
    <w:rsid w:val="0074645C"/>
    <w:rsid w:val="007464DB"/>
    <w:rsid w:val="007464DE"/>
    <w:rsid w:val="0074758B"/>
    <w:rsid w:val="0074780C"/>
    <w:rsid w:val="00747BD3"/>
    <w:rsid w:val="007507EA"/>
    <w:rsid w:val="00750822"/>
    <w:rsid w:val="007509BB"/>
    <w:rsid w:val="00750AAE"/>
    <w:rsid w:val="00750C2D"/>
    <w:rsid w:val="007514B7"/>
    <w:rsid w:val="00751AED"/>
    <w:rsid w:val="00751DBE"/>
    <w:rsid w:val="007521B2"/>
    <w:rsid w:val="00752210"/>
    <w:rsid w:val="0075241C"/>
    <w:rsid w:val="00752520"/>
    <w:rsid w:val="00752673"/>
    <w:rsid w:val="007527B8"/>
    <w:rsid w:val="007531FA"/>
    <w:rsid w:val="00753484"/>
    <w:rsid w:val="00753657"/>
    <w:rsid w:val="00753718"/>
    <w:rsid w:val="007537DB"/>
    <w:rsid w:val="00753BE1"/>
    <w:rsid w:val="00753F01"/>
    <w:rsid w:val="007547C4"/>
    <w:rsid w:val="00754929"/>
    <w:rsid w:val="00754B2E"/>
    <w:rsid w:val="00754E3E"/>
    <w:rsid w:val="00754FEA"/>
    <w:rsid w:val="007550AE"/>
    <w:rsid w:val="007553F9"/>
    <w:rsid w:val="007557AD"/>
    <w:rsid w:val="007558D2"/>
    <w:rsid w:val="00755CAB"/>
    <w:rsid w:val="00756715"/>
    <w:rsid w:val="00756F3E"/>
    <w:rsid w:val="007574E2"/>
    <w:rsid w:val="00757B6E"/>
    <w:rsid w:val="00757F3F"/>
    <w:rsid w:val="007601CC"/>
    <w:rsid w:val="007603F5"/>
    <w:rsid w:val="0076178B"/>
    <w:rsid w:val="00761C07"/>
    <w:rsid w:val="00761CC6"/>
    <w:rsid w:val="007624D0"/>
    <w:rsid w:val="00762542"/>
    <w:rsid w:val="00762855"/>
    <w:rsid w:val="00762E43"/>
    <w:rsid w:val="00762EBE"/>
    <w:rsid w:val="00763266"/>
    <w:rsid w:val="0076326E"/>
    <w:rsid w:val="0076342E"/>
    <w:rsid w:val="007635F3"/>
    <w:rsid w:val="007635F5"/>
    <w:rsid w:val="00763F74"/>
    <w:rsid w:val="007645BA"/>
    <w:rsid w:val="00764E37"/>
    <w:rsid w:val="00764F3D"/>
    <w:rsid w:val="007653DE"/>
    <w:rsid w:val="007658D8"/>
    <w:rsid w:val="00765A33"/>
    <w:rsid w:val="00765C4A"/>
    <w:rsid w:val="0076613B"/>
    <w:rsid w:val="00766244"/>
    <w:rsid w:val="00766445"/>
    <w:rsid w:val="00766DCB"/>
    <w:rsid w:val="0076763E"/>
    <w:rsid w:val="00767803"/>
    <w:rsid w:val="007701C8"/>
    <w:rsid w:val="007702CF"/>
    <w:rsid w:val="0077031D"/>
    <w:rsid w:val="00770514"/>
    <w:rsid w:val="00770606"/>
    <w:rsid w:val="007706E4"/>
    <w:rsid w:val="00770700"/>
    <w:rsid w:val="00770B3B"/>
    <w:rsid w:val="00770E99"/>
    <w:rsid w:val="007710FC"/>
    <w:rsid w:val="0077127B"/>
    <w:rsid w:val="00771602"/>
    <w:rsid w:val="00771621"/>
    <w:rsid w:val="007716E4"/>
    <w:rsid w:val="007722B8"/>
    <w:rsid w:val="00772388"/>
    <w:rsid w:val="00772988"/>
    <w:rsid w:val="00772B28"/>
    <w:rsid w:val="00773109"/>
    <w:rsid w:val="00773316"/>
    <w:rsid w:val="0077374B"/>
    <w:rsid w:val="00773B9F"/>
    <w:rsid w:val="00773C1B"/>
    <w:rsid w:val="00773D3F"/>
    <w:rsid w:val="00774B1B"/>
    <w:rsid w:val="007750C0"/>
    <w:rsid w:val="00775382"/>
    <w:rsid w:val="007753BA"/>
    <w:rsid w:val="007756C7"/>
    <w:rsid w:val="007758F2"/>
    <w:rsid w:val="007762C8"/>
    <w:rsid w:val="007764C8"/>
    <w:rsid w:val="00776677"/>
    <w:rsid w:val="007766D4"/>
    <w:rsid w:val="00776AC1"/>
    <w:rsid w:val="00776E2E"/>
    <w:rsid w:val="00776E32"/>
    <w:rsid w:val="007772E2"/>
    <w:rsid w:val="00777466"/>
    <w:rsid w:val="007779D0"/>
    <w:rsid w:val="00777D50"/>
    <w:rsid w:val="007800A9"/>
    <w:rsid w:val="0078118A"/>
    <w:rsid w:val="00781354"/>
    <w:rsid w:val="0078162F"/>
    <w:rsid w:val="00781705"/>
    <w:rsid w:val="00781C14"/>
    <w:rsid w:val="00781CC6"/>
    <w:rsid w:val="00781E11"/>
    <w:rsid w:val="007821B6"/>
    <w:rsid w:val="00782229"/>
    <w:rsid w:val="00782319"/>
    <w:rsid w:val="007823E0"/>
    <w:rsid w:val="0078268E"/>
    <w:rsid w:val="00782890"/>
    <w:rsid w:val="007831A7"/>
    <w:rsid w:val="007837E3"/>
    <w:rsid w:val="00783B0B"/>
    <w:rsid w:val="00783BB8"/>
    <w:rsid w:val="00783C87"/>
    <w:rsid w:val="00783D1C"/>
    <w:rsid w:val="00783D80"/>
    <w:rsid w:val="007840AB"/>
    <w:rsid w:val="00784AB4"/>
    <w:rsid w:val="00784D00"/>
    <w:rsid w:val="00784DE4"/>
    <w:rsid w:val="007852AC"/>
    <w:rsid w:val="007854E5"/>
    <w:rsid w:val="007868EC"/>
    <w:rsid w:val="00786946"/>
    <w:rsid w:val="007869C6"/>
    <w:rsid w:val="0078758A"/>
    <w:rsid w:val="007876F2"/>
    <w:rsid w:val="00787767"/>
    <w:rsid w:val="00787A41"/>
    <w:rsid w:val="00790108"/>
    <w:rsid w:val="00790607"/>
    <w:rsid w:val="007907B7"/>
    <w:rsid w:val="00790895"/>
    <w:rsid w:val="00790FF0"/>
    <w:rsid w:val="00791579"/>
    <w:rsid w:val="007919D8"/>
    <w:rsid w:val="00791C6A"/>
    <w:rsid w:val="00791DC8"/>
    <w:rsid w:val="00791FCE"/>
    <w:rsid w:val="00792482"/>
    <w:rsid w:val="00792AED"/>
    <w:rsid w:val="00792CD1"/>
    <w:rsid w:val="00793265"/>
    <w:rsid w:val="007935F0"/>
    <w:rsid w:val="00793EDF"/>
    <w:rsid w:val="00793FE1"/>
    <w:rsid w:val="0079416B"/>
    <w:rsid w:val="007944D6"/>
    <w:rsid w:val="0079536F"/>
    <w:rsid w:val="00795544"/>
    <w:rsid w:val="00795640"/>
    <w:rsid w:val="00795C69"/>
    <w:rsid w:val="00795FE0"/>
    <w:rsid w:val="007960DE"/>
    <w:rsid w:val="00796492"/>
    <w:rsid w:val="007965C7"/>
    <w:rsid w:val="00796E75"/>
    <w:rsid w:val="00796EF8"/>
    <w:rsid w:val="00797016"/>
    <w:rsid w:val="0079756E"/>
    <w:rsid w:val="00797714"/>
    <w:rsid w:val="00797905"/>
    <w:rsid w:val="00797E3C"/>
    <w:rsid w:val="00797FB7"/>
    <w:rsid w:val="007A0050"/>
    <w:rsid w:val="007A01B2"/>
    <w:rsid w:val="007A020C"/>
    <w:rsid w:val="007A0E6C"/>
    <w:rsid w:val="007A0FB9"/>
    <w:rsid w:val="007A1443"/>
    <w:rsid w:val="007A1ECE"/>
    <w:rsid w:val="007A2123"/>
    <w:rsid w:val="007A24A1"/>
    <w:rsid w:val="007A2D4F"/>
    <w:rsid w:val="007A2DDE"/>
    <w:rsid w:val="007A2F98"/>
    <w:rsid w:val="007A3239"/>
    <w:rsid w:val="007A326F"/>
    <w:rsid w:val="007A34B0"/>
    <w:rsid w:val="007A34EB"/>
    <w:rsid w:val="007A3535"/>
    <w:rsid w:val="007A3902"/>
    <w:rsid w:val="007A3B4D"/>
    <w:rsid w:val="007A3BF8"/>
    <w:rsid w:val="007A3C82"/>
    <w:rsid w:val="007A4040"/>
    <w:rsid w:val="007A4064"/>
    <w:rsid w:val="007A411C"/>
    <w:rsid w:val="007A45C7"/>
    <w:rsid w:val="007A4F52"/>
    <w:rsid w:val="007A4F6B"/>
    <w:rsid w:val="007A50F0"/>
    <w:rsid w:val="007A540F"/>
    <w:rsid w:val="007A56BC"/>
    <w:rsid w:val="007A5822"/>
    <w:rsid w:val="007A5CC6"/>
    <w:rsid w:val="007A62D8"/>
    <w:rsid w:val="007A634B"/>
    <w:rsid w:val="007A650A"/>
    <w:rsid w:val="007A7019"/>
    <w:rsid w:val="007A791A"/>
    <w:rsid w:val="007B0648"/>
    <w:rsid w:val="007B068A"/>
    <w:rsid w:val="007B0A92"/>
    <w:rsid w:val="007B0E46"/>
    <w:rsid w:val="007B0E72"/>
    <w:rsid w:val="007B119D"/>
    <w:rsid w:val="007B1F58"/>
    <w:rsid w:val="007B2141"/>
    <w:rsid w:val="007B2509"/>
    <w:rsid w:val="007B2512"/>
    <w:rsid w:val="007B25AE"/>
    <w:rsid w:val="007B2B68"/>
    <w:rsid w:val="007B2CBF"/>
    <w:rsid w:val="007B3442"/>
    <w:rsid w:val="007B37FB"/>
    <w:rsid w:val="007B4198"/>
    <w:rsid w:val="007B41D2"/>
    <w:rsid w:val="007B46FF"/>
    <w:rsid w:val="007B488B"/>
    <w:rsid w:val="007B5243"/>
    <w:rsid w:val="007B52F5"/>
    <w:rsid w:val="007B5456"/>
    <w:rsid w:val="007B5569"/>
    <w:rsid w:val="007B58C6"/>
    <w:rsid w:val="007B58CE"/>
    <w:rsid w:val="007B5920"/>
    <w:rsid w:val="007B67BF"/>
    <w:rsid w:val="007B6C88"/>
    <w:rsid w:val="007B6DBC"/>
    <w:rsid w:val="007B79BE"/>
    <w:rsid w:val="007B7F72"/>
    <w:rsid w:val="007C0901"/>
    <w:rsid w:val="007C0AAD"/>
    <w:rsid w:val="007C14C7"/>
    <w:rsid w:val="007C14CC"/>
    <w:rsid w:val="007C1AD0"/>
    <w:rsid w:val="007C1B14"/>
    <w:rsid w:val="007C1F36"/>
    <w:rsid w:val="007C2041"/>
    <w:rsid w:val="007C2579"/>
    <w:rsid w:val="007C2E7A"/>
    <w:rsid w:val="007C35A6"/>
    <w:rsid w:val="007C3F35"/>
    <w:rsid w:val="007C430E"/>
    <w:rsid w:val="007C432D"/>
    <w:rsid w:val="007C4573"/>
    <w:rsid w:val="007C466B"/>
    <w:rsid w:val="007C499C"/>
    <w:rsid w:val="007C57D7"/>
    <w:rsid w:val="007C5B4A"/>
    <w:rsid w:val="007C5BB2"/>
    <w:rsid w:val="007C624B"/>
    <w:rsid w:val="007C636E"/>
    <w:rsid w:val="007C64B2"/>
    <w:rsid w:val="007C6B1C"/>
    <w:rsid w:val="007C6C60"/>
    <w:rsid w:val="007C74B3"/>
    <w:rsid w:val="007C7552"/>
    <w:rsid w:val="007C7610"/>
    <w:rsid w:val="007C7E28"/>
    <w:rsid w:val="007D01AF"/>
    <w:rsid w:val="007D08C3"/>
    <w:rsid w:val="007D128D"/>
    <w:rsid w:val="007D12B4"/>
    <w:rsid w:val="007D1763"/>
    <w:rsid w:val="007D1CC0"/>
    <w:rsid w:val="007D1DE4"/>
    <w:rsid w:val="007D1E5B"/>
    <w:rsid w:val="007D275C"/>
    <w:rsid w:val="007D29B3"/>
    <w:rsid w:val="007D29C5"/>
    <w:rsid w:val="007D304A"/>
    <w:rsid w:val="007D37A3"/>
    <w:rsid w:val="007D48DA"/>
    <w:rsid w:val="007D4A3C"/>
    <w:rsid w:val="007D554E"/>
    <w:rsid w:val="007D574C"/>
    <w:rsid w:val="007D5779"/>
    <w:rsid w:val="007D5A1C"/>
    <w:rsid w:val="007D6A18"/>
    <w:rsid w:val="007D7171"/>
    <w:rsid w:val="007D7BAF"/>
    <w:rsid w:val="007D7D1C"/>
    <w:rsid w:val="007E0776"/>
    <w:rsid w:val="007E0BF6"/>
    <w:rsid w:val="007E0DE8"/>
    <w:rsid w:val="007E110C"/>
    <w:rsid w:val="007E1293"/>
    <w:rsid w:val="007E145B"/>
    <w:rsid w:val="007E16BA"/>
    <w:rsid w:val="007E17DE"/>
    <w:rsid w:val="007E18F6"/>
    <w:rsid w:val="007E1FBE"/>
    <w:rsid w:val="007E2261"/>
    <w:rsid w:val="007E267E"/>
    <w:rsid w:val="007E2A0F"/>
    <w:rsid w:val="007E2E15"/>
    <w:rsid w:val="007E2E3E"/>
    <w:rsid w:val="007E2FF0"/>
    <w:rsid w:val="007E306A"/>
    <w:rsid w:val="007E3DAD"/>
    <w:rsid w:val="007E3EB9"/>
    <w:rsid w:val="007E435E"/>
    <w:rsid w:val="007E443B"/>
    <w:rsid w:val="007E44A4"/>
    <w:rsid w:val="007E4577"/>
    <w:rsid w:val="007E481F"/>
    <w:rsid w:val="007E49C5"/>
    <w:rsid w:val="007E4C9E"/>
    <w:rsid w:val="007E4E5D"/>
    <w:rsid w:val="007E57E7"/>
    <w:rsid w:val="007E5DCF"/>
    <w:rsid w:val="007E5DDD"/>
    <w:rsid w:val="007E65A5"/>
    <w:rsid w:val="007E6706"/>
    <w:rsid w:val="007E71F1"/>
    <w:rsid w:val="007E766E"/>
    <w:rsid w:val="007E7725"/>
    <w:rsid w:val="007E7966"/>
    <w:rsid w:val="007F159A"/>
    <w:rsid w:val="007F1D9E"/>
    <w:rsid w:val="007F1E7C"/>
    <w:rsid w:val="007F215E"/>
    <w:rsid w:val="007F225D"/>
    <w:rsid w:val="007F263D"/>
    <w:rsid w:val="007F2F7D"/>
    <w:rsid w:val="007F3013"/>
    <w:rsid w:val="007F30D3"/>
    <w:rsid w:val="007F3299"/>
    <w:rsid w:val="007F3683"/>
    <w:rsid w:val="007F3A2F"/>
    <w:rsid w:val="007F3A33"/>
    <w:rsid w:val="007F3DCA"/>
    <w:rsid w:val="007F4C50"/>
    <w:rsid w:val="007F570C"/>
    <w:rsid w:val="007F5847"/>
    <w:rsid w:val="007F5992"/>
    <w:rsid w:val="007F5E61"/>
    <w:rsid w:val="007F6016"/>
    <w:rsid w:val="007F610E"/>
    <w:rsid w:val="007F64A1"/>
    <w:rsid w:val="007F68D5"/>
    <w:rsid w:val="007F70F9"/>
    <w:rsid w:val="007F7443"/>
    <w:rsid w:val="00800839"/>
    <w:rsid w:val="0080095E"/>
    <w:rsid w:val="00800C67"/>
    <w:rsid w:val="00801988"/>
    <w:rsid w:val="00801CF5"/>
    <w:rsid w:val="0080225F"/>
    <w:rsid w:val="008022C5"/>
    <w:rsid w:val="00802417"/>
    <w:rsid w:val="0080267F"/>
    <w:rsid w:val="0080281A"/>
    <w:rsid w:val="00802A82"/>
    <w:rsid w:val="00803982"/>
    <w:rsid w:val="00803ABD"/>
    <w:rsid w:val="00803BA3"/>
    <w:rsid w:val="00804342"/>
    <w:rsid w:val="0080434A"/>
    <w:rsid w:val="00804375"/>
    <w:rsid w:val="008044D0"/>
    <w:rsid w:val="0080482F"/>
    <w:rsid w:val="0080487F"/>
    <w:rsid w:val="00804D51"/>
    <w:rsid w:val="00804D5B"/>
    <w:rsid w:val="00805410"/>
    <w:rsid w:val="00805430"/>
    <w:rsid w:val="0080557D"/>
    <w:rsid w:val="00805C6A"/>
    <w:rsid w:val="0080605C"/>
    <w:rsid w:val="008061B5"/>
    <w:rsid w:val="008065E7"/>
    <w:rsid w:val="008066D2"/>
    <w:rsid w:val="00806916"/>
    <w:rsid w:val="00806A21"/>
    <w:rsid w:val="008077D6"/>
    <w:rsid w:val="00807889"/>
    <w:rsid w:val="008078B6"/>
    <w:rsid w:val="00807A19"/>
    <w:rsid w:val="00810078"/>
    <w:rsid w:val="008101AF"/>
    <w:rsid w:val="00810685"/>
    <w:rsid w:val="00810A40"/>
    <w:rsid w:val="008112FA"/>
    <w:rsid w:val="00811628"/>
    <w:rsid w:val="00811823"/>
    <w:rsid w:val="00811C92"/>
    <w:rsid w:val="00811E12"/>
    <w:rsid w:val="00812184"/>
    <w:rsid w:val="008127D9"/>
    <w:rsid w:val="00812E13"/>
    <w:rsid w:val="00813144"/>
    <w:rsid w:val="0081349B"/>
    <w:rsid w:val="00813EF9"/>
    <w:rsid w:val="00814055"/>
    <w:rsid w:val="008142C6"/>
    <w:rsid w:val="008144C9"/>
    <w:rsid w:val="0081496A"/>
    <w:rsid w:val="0081497E"/>
    <w:rsid w:val="008150D7"/>
    <w:rsid w:val="00815A32"/>
    <w:rsid w:val="00815FF2"/>
    <w:rsid w:val="0081602C"/>
    <w:rsid w:val="008162AB"/>
    <w:rsid w:val="00816CF8"/>
    <w:rsid w:val="00816F65"/>
    <w:rsid w:val="008171E5"/>
    <w:rsid w:val="00817774"/>
    <w:rsid w:val="008179D6"/>
    <w:rsid w:val="00817C39"/>
    <w:rsid w:val="008203E2"/>
    <w:rsid w:val="0082082E"/>
    <w:rsid w:val="008213FC"/>
    <w:rsid w:val="00821597"/>
    <w:rsid w:val="00821956"/>
    <w:rsid w:val="00821B23"/>
    <w:rsid w:val="00821C20"/>
    <w:rsid w:val="00821F44"/>
    <w:rsid w:val="00821FF9"/>
    <w:rsid w:val="008223E2"/>
    <w:rsid w:val="008226CB"/>
    <w:rsid w:val="00822D16"/>
    <w:rsid w:val="00822EC3"/>
    <w:rsid w:val="00823097"/>
    <w:rsid w:val="00823367"/>
    <w:rsid w:val="0082372C"/>
    <w:rsid w:val="00823ADE"/>
    <w:rsid w:val="00823AED"/>
    <w:rsid w:val="00823CD5"/>
    <w:rsid w:val="00823D28"/>
    <w:rsid w:val="008244F4"/>
    <w:rsid w:val="00825344"/>
    <w:rsid w:val="00825F13"/>
    <w:rsid w:val="008264FE"/>
    <w:rsid w:val="00826EBA"/>
    <w:rsid w:val="0082762B"/>
    <w:rsid w:val="00827648"/>
    <w:rsid w:val="00827DA0"/>
    <w:rsid w:val="0083004B"/>
    <w:rsid w:val="008306A3"/>
    <w:rsid w:val="00830B22"/>
    <w:rsid w:val="00831267"/>
    <w:rsid w:val="008317C2"/>
    <w:rsid w:val="00831B32"/>
    <w:rsid w:val="00831B33"/>
    <w:rsid w:val="00831C29"/>
    <w:rsid w:val="00832F61"/>
    <w:rsid w:val="0083364F"/>
    <w:rsid w:val="0083466A"/>
    <w:rsid w:val="008346EA"/>
    <w:rsid w:val="00834AD3"/>
    <w:rsid w:val="00834FE2"/>
    <w:rsid w:val="00835056"/>
    <w:rsid w:val="008354CE"/>
    <w:rsid w:val="00835565"/>
    <w:rsid w:val="00835891"/>
    <w:rsid w:val="00835A68"/>
    <w:rsid w:val="00835D51"/>
    <w:rsid w:val="00835DF0"/>
    <w:rsid w:val="008363B5"/>
    <w:rsid w:val="0083650C"/>
    <w:rsid w:val="00836521"/>
    <w:rsid w:val="008366DE"/>
    <w:rsid w:val="00836934"/>
    <w:rsid w:val="008373EB"/>
    <w:rsid w:val="00837869"/>
    <w:rsid w:val="00837B4B"/>
    <w:rsid w:val="00837CC9"/>
    <w:rsid w:val="0084003E"/>
    <w:rsid w:val="00840261"/>
    <w:rsid w:val="008402DC"/>
    <w:rsid w:val="00840D2C"/>
    <w:rsid w:val="008411F6"/>
    <w:rsid w:val="0084127F"/>
    <w:rsid w:val="00841797"/>
    <w:rsid w:val="0084189B"/>
    <w:rsid w:val="00841A96"/>
    <w:rsid w:val="00841CEC"/>
    <w:rsid w:val="00841EA3"/>
    <w:rsid w:val="00841EF7"/>
    <w:rsid w:val="00842576"/>
    <w:rsid w:val="008429CD"/>
    <w:rsid w:val="00842B16"/>
    <w:rsid w:val="00842C8F"/>
    <w:rsid w:val="0084330D"/>
    <w:rsid w:val="00843E2A"/>
    <w:rsid w:val="008445A3"/>
    <w:rsid w:val="008447C3"/>
    <w:rsid w:val="008448EC"/>
    <w:rsid w:val="0084490D"/>
    <w:rsid w:val="0084499A"/>
    <w:rsid w:val="00844AA4"/>
    <w:rsid w:val="00844CB4"/>
    <w:rsid w:val="008450A1"/>
    <w:rsid w:val="0084526B"/>
    <w:rsid w:val="008455A9"/>
    <w:rsid w:val="00845620"/>
    <w:rsid w:val="00845862"/>
    <w:rsid w:val="00845A31"/>
    <w:rsid w:val="00845D1B"/>
    <w:rsid w:val="008462B4"/>
    <w:rsid w:val="00846B68"/>
    <w:rsid w:val="00846C9C"/>
    <w:rsid w:val="0084716E"/>
    <w:rsid w:val="00847A71"/>
    <w:rsid w:val="00850700"/>
    <w:rsid w:val="00850934"/>
    <w:rsid w:val="00851A03"/>
    <w:rsid w:val="008525B1"/>
    <w:rsid w:val="00852AC1"/>
    <w:rsid w:val="00852C24"/>
    <w:rsid w:val="0085342F"/>
    <w:rsid w:val="00853636"/>
    <w:rsid w:val="00853F05"/>
    <w:rsid w:val="008542A2"/>
    <w:rsid w:val="008547B0"/>
    <w:rsid w:val="00854D87"/>
    <w:rsid w:val="00854EF6"/>
    <w:rsid w:val="00854F6E"/>
    <w:rsid w:val="00854FEB"/>
    <w:rsid w:val="00855B99"/>
    <w:rsid w:val="00855D37"/>
    <w:rsid w:val="00855F21"/>
    <w:rsid w:val="008566E2"/>
    <w:rsid w:val="00856B81"/>
    <w:rsid w:val="00856D51"/>
    <w:rsid w:val="00856DD0"/>
    <w:rsid w:val="008570B7"/>
    <w:rsid w:val="00857E0B"/>
    <w:rsid w:val="00857FE4"/>
    <w:rsid w:val="00860A6B"/>
    <w:rsid w:val="00861008"/>
    <w:rsid w:val="008615E9"/>
    <w:rsid w:val="008617F9"/>
    <w:rsid w:val="00861AB4"/>
    <w:rsid w:val="00862414"/>
    <w:rsid w:val="008624FE"/>
    <w:rsid w:val="00862CDA"/>
    <w:rsid w:val="00862D54"/>
    <w:rsid w:val="00863A92"/>
    <w:rsid w:val="0086401E"/>
    <w:rsid w:val="008640AF"/>
    <w:rsid w:val="00864516"/>
    <w:rsid w:val="00864561"/>
    <w:rsid w:val="008647D9"/>
    <w:rsid w:val="008648D4"/>
    <w:rsid w:val="008649C3"/>
    <w:rsid w:val="00864C90"/>
    <w:rsid w:val="00864FFB"/>
    <w:rsid w:val="008650C3"/>
    <w:rsid w:val="008654AC"/>
    <w:rsid w:val="00865721"/>
    <w:rsid w:val="00866E48"/>
    <w:rsid w:val="00866F8F"/>
    <w:rsid w:val="0086715A"/>
    <w:rsid w:val="008671AD"/>
    <w:rsid w:val="008674B0"/>
    <w:rsid w:val="008675AA"/>
    <w:rsid w:val="0086777F"/>
    <w:rsid w:val="00867794"/>
    <w:rsid w:val="00867AF5"/>
    <w:rsid w:val="00867E5D"/>
    <w:rsid w:val="00867EDD"/>
    <w:rsid w:val="00870555"/>
    <w:rsid w:val="00870740"/>
    <w:rsid w:val="00870981"/>
    <w:rsid w:val="008718D9"/>
    <w:rsid w:val="00871ABF"/>
    <w:rsid w:val="00872154"/>
    <w:rsid w:val="00872166"/>
    <w:rsid w:val="00872299"/>
    <w:rsid w:val="008727E9"/>
    <w:rsid w:val="00872A74"/>
    <w:rsid w:val="00872AB2"/>
    <w:rsid w:val="00872DBB"/>
    <w:rsid w:val="00872DCF"/>
    <w:rsid w:val="008732C7"/>
    <w:rsid w:val="0087375B"/>
    <w:rsid w:val="008737C3"/>
    <w:rsid w:val="00873FA4"/>
    <w:rsid w:val="00874A4C"/>
    <w:rsid w:val="00875224"/>
    <w:rsid w:val="008755B5"/>
    <w:rsid w:val="00875911"/>
    <w:rsid w:val="00875A15"/>
    <w:rsid w:val="00875E1A"/>
    <w:rsid w:val="008764BE"/>
    <w:rsid w:val="00876686"/>
    <w:rsid w:val="00876AF6"/>
    <w:rsid w:val="00876C7E"/>
    <w:rsid w:val="0087709D"/>
    <w:rsid w:val="008774AC"/>
    <w:rsid w:val="0087768A"/>
    <w:rsid w:val="00877C84"/>
    <w:rsid w:val="00877EA8"/>
    <w:rsid w:val="00880264"/>
    <w:rsid w:val="0088055A"/>
    <w:rsid w:val="00881364"/>
    <w:rsid w:val="0088150F"/>
    <w:rsid w:val="00881719"/>
    <w:rsid w:val="00881A64"/>
    <w:rsid w:val="008821B7"/>
    <w:rsid w:val="008821D5"/>
    <w:rsid w:val="008828DF"/>
    <w:rsid w:val="00882B32"/>
    <w:rsid w:val="00882D3C"/>
    <w:rsid w:val="00883AB1"/>
    <w:rsid w:val="00883E4C"/>
    <w:rsid w:val="008845BE"/>
    <w:rsid w:val="008849B4"/>
    <w:rsid w:val="00884BFA"/>
    <w:rsid w:val="00884E0E"/>
    <w:rsid w:val="00884F03"/>
    <w:rsid w:val="00885057"/>
    <w:rsid w:val="008851EC"/>
    <w:rsid w:val="00885463"/>
    <w:rsid w:val="008856B1"/>
    <w:rsid w:val="00885ABD"/>
    <w:rsid w:val="00885CB5"/>
    <w:rsid w:val="00885D06"/>
    <w:rsid w:val="0088602A"/>
    <w:rsid w:val="00886712"/>
    <w:rsid w:val="00886744"/>
    <w:rsid w:val="00886A72"/>
    <w:rsid w:val="00886CBC"/>
    <w:rsid w:val="00887728"/>
    <w:rsid w:val="00887BA4"/>
    <w:rsid w:val="00887C56"/>
    <w:rsid w:val="00887FD1"/>
    <w:rsid w:val="00890114"/>
    <w:rsid w:val="00890313"/>
    <w:rsid w:val="0089031B"/>
    <w:rsid w:val="00890393"/>
    <w:rsid w:val="008904A7"/>
    <w:rsid w:val="0089062B"/>
    <w:rsid w:val="008906DF"/>
    <w:rsid w:val="00890766"/>
    <w:rsid w:val="00890A45"/>
    <w:rsid w:val="0089128E"/>
    <w:rsid w:val="0089189E"/>
    <w:rsid w:val="00891ABC"/>
    <w:rsid w:val="00891E58"/>
    <w:rsid w:val="00891EF0"/>
    <w:rsid w:val="00891F11"/>
    <w:rsid w:val="0089214C"/>
    <w:rsid w:val="00892421"/>
    <w:rsid w:val="00892550"/>
    <w:rsid w:val="00892C7C"/>
    <w:rsid w:val="008934D7"/>
    <w:rsid w:val="00893945"/>
    <w:rsid w:val="008939D7"/>
    <w:rsid w:val="00893A55"/>
    <w:rsid w:val="00893AAB"/>
    <w:rsid w:val="00893C0C"/>
    <w:rsid w:val="00894405"/>
    <w:rsid w:val="008947F9"/>
    <w:rsid w:val="00894E1A"/>
    <w:rsid w:val="00894E65"/>
    <w:rsid w:val="00895A80"/>
    <w:rsid w:val="00895DE1"/>
    <w:rsid w:val="00896334"/>
    <w:rsid w:val="008964D1"/>
    <w:rsid w:val="0089651C"/>
    <w:rsid w:val="0089661D"/>
    <w:rsid w:val="0089662B"/>
    <w:rsid w:val="0089678D"/>
    <w:rsid w:val="00896FB5"/>
    <w:rsid w:val="00897021"/>
    <w:rsid w:val="008974E4"/>
    <w:rsid w:val="0089765E"/>
    <w:rsid w:val="008976E1"/>
    <w:rsid w:val="00897C8C"/>
    <w:rsid w:val="00897F33"/>
    <w:rsid w:val="008A01AD"/>
    <w:rsid w:val="008A0404"/>
    <w:rsid w:val="008A06AE"/>
    <w:rsid w:val="008A087B"/>
    <w:rsid w:val="008A0BE7"/>
    <w:rsid w:val="008A158E"/>
    <w:rsid w:val="008A16F8"/>
    <w:rsid w:val="008A1C86"/>
    <w:rsid w:val="008A1D04"/>
    <w:rsid w:val="008A252D"/>
    <w:rsid w:val="008A28CB"/>
    <w:rsid w:val="008A2B6C"/>
    <w:rsid w:val="008A2E7B"/>
    <w:rsid w:val="008A31E9"/>
    <w:rsid w:val="008A3209"/>
    <w:rsid w:val="008A492C"/>
    <w:rsid w:val="008A49F8"/>
    <w:rsid w:val="008A503C"/>
    <w:rsid w:val="008A50E8"/>
    <w:rsid w:val="008A52A8"/>
    <w:rsid w:val="008A5652"/>
    <w:rsid w:val="008A568F"/>
    <w:rsid w:val="008A75C2"/>
    <w:rsid w:val="008A77DA"/>
    <w:rsid w:val="008A7E11"/>
    <w:rsid w:val="008B01F7"/>
    <w:rsid w:val="008B0A4A"/>
    <w:rsid w:val="008B0C7C"/>
    <w:rsid w:val="008B176D"/>
    <w:rsid w:val="008B1CE0"/>
    <w:rsid w:val="008B20E7"/>
    <w:rsid w:val="008B2321"/>
    <w:rsid w:val="008B245F"/>
    <w:rsid w:val="008B29D9"/>
    <w:rsid w:val="008B2CF4"/>
    <w:rsid w:val="008B2CFB"/>
    <w:rsid w:val="008B3174"/>
    <w:rsid w:val="008B36DC"/>
    <w:rsid w:val="008B3C45"/>
    <w:rsid w:val="008B408A"/>
    <w:rsid w:val="008B4154"/>
    <w:rsid w:val="008B41C4"/>
    <w:rsid w:val="008B41CB"/>
    <w:rsid w:val="008B4794"/>
    <w:rsid w:val="008B49D6"/>
    <w:rsid w:val="008B4FF4"/>
    <w:rsid w:val="008B50AE"/>
    <w:rsid w:val="008B5D0B"/>
    <w:rsid w:val="008B5E8B"/>
    <w:rsid w:val="008B62D0"/>
    <w:rsid w:val="008B6356"/>
    <w:rsid w:val="008B6756"/>
    <w:rsid w:val="008B6BD5"/>
    <w:rsid w:val="008B6C82"/>
    <w:rsid w:val="008B6D40"/>
    <w:rsid w:val="008B6FAD"/>
    <w:rsid w:val="008B72F8"/>
    <w:rsid w:val="008B77D2"/>
    <w:rsid w:val="008B7FA3"/>
    <w:rsid w:val="008C0935"/>
    <w:rsid w:val="008C0C5A"/>
    <w:rsid w:val="008C201D"/>
    <w:rsid w:val="008C2111"/>
    <w:rsid w:val="008C2325"/>
    <w:rsid w:val="008C241A"/>
    <w:rsid w:val="008C29C7"/>
    <w:rsid w:val="008C2C56"/>
    <w:rsid w:val="008C2F6B"/>
    <w:rsid w:val="008C33DE"/>
    <w:rsid w:val="008C3C74"/>
    <w:rsid w:val="008C43D6"/>
    <w:rsid w:val="008C4905"/>
    <w:rsid w:val="008C49A0"/>
    <w:rsid w:val="008C4E1D"/>
    <w:rsid w:val="008C4F9F"/>
    <w:rsid w:val="008C5378"/>
    <w:rsid w:val="008C59B7"/>
    <w:rsid w:val="008C5AD5"/>
    <w:rsid w:val="008C6C46"/>
    <w:rsid w:val="008C6CE4"/>
    <w:rsid w:val="008C6DBC"/>
    <w:rsid w:val="008C6E66"/>
    <w:rsid w:val="008C7163"/>
    <w:rsid w:val="008C74F7"/>
    <w:rsid w:val="008C776C"/>
    <w:rsid w:val="008C7A25"/>
    <w:rsid w:val="008D061D"/>
    <w:rsid w:val="008D0754"/>
    <w:rsid w:val="008D0830"/>
    <w:rsid w:val="008D0926"/>
    <w:rsid w:val="008D0938"/>
    <w:rsid w:val="008D0FEE"/>
    <w:rsid w:val="008D1118"/>
    <w:rsid w:val="008D159B"/>
    <w:rsid w:val="008D17E0"/>
    <w:rsid w:val="008D23C7"/>
    <w:rsid w:val="008D2AC2"/>
    <w:rsid w:val="008D2D9B"/>
    <w:rsid w:val="008D36C4"/>
    <w:rsid w:val="008D3F37"/>
    <w:rsid w:val="008D5667"/>
    <w:rsid w:val="008D5F22"/>
    <w:rsid w:val="008D61BE"/>
    <w:rsid w:val="008D63CB"/>
    <w:rsid w:val="008D6D57"/>
    <w:rsid w:val="008D6DD7"/>
    <w:rsid w:val="008D6E7C"/>
    <w:rsid w:val="008D6FCA"/>
    <w:rsid w:val="008D7127"/>
    <w:rsid w:val="008D757F"/>
    <w:rsid w:val="008D77BE"/>
    <w:rsid w:val="008D7883"/>
    <w:rsid w:val="008D78AF"/>
    <w:rsid w:val="008D7BAB"/>
    <w:rsid w:val="008D7D88"/>
    <w:rsid w:val="008E0331"/>
    <w:rsid w:val="008E04FA"/>
    <w:rsid w:val="008E0517"/>
    <w:rsid w:val="008E05DC"/>
    <w:rsid w:val="008E094E"/>
    <w:rsid w:val="008E0F35"/>
    <w:rsid w:val="008E11B3"/>
    <w:rsid w:val="008E1A3D"/>
    <w:rsid w:val="008E1DAC"/>
    <w:rsid w:val="008E1F2B"/>
    <w:rsid w:val="008E1FCF"/>
    <w:rsid w:val="008E1FED"/>
    <w:rsid w:val="008E210E"/>
    <w:rsid w:val="008E2597"/>
    <w:rsid w:val="008E27BC"/>
    <w:rsid w:val="008E300A"/>
    <w:rsid w:val="008E37F3"/>
    <w:rsid w:val="008E3812"/>
    <w:rsid w:val="008E4142"/>
    <w:rsid w:val="008E452D"/>
    <w:rsid w:val="008E4757"/>
    <w:rsid w:val="008E4A90"/>
    <w:rsid w:val="008E5048"/>
    <w:rsid w:val="008E5257"/>
    <w:rsid w:val="008E5530"/>
    <w:rsid w:val="008E5946"/>
    <w:rsid w:val="008E5F62"/>
    <w:rsid w:val="008E6073"/>
    <w:rsid w:val="008E635A"/>
    <w:rsid w:val="008E659D"/>
    <w:rsid w:val="008E65FA"/>
    <w:rsid w:val="008E6693"/>
    <w:rsid w:val="008E677C"/>
    <w:rsid w:val="008E6B8D"/>
    <w:rsid w:val="008E6DB8"/>
    <w:rsid w:val="008E71F0"/>
    <w:rsid w:val="008E79D8"/>
    <w:rsid w:val="008E7AC6"/>
    <w:rsid w:val="008E7E6A"/>
    <w:rsid w:val="008F003E"/>
    <w:rsid w:val="008F044D"/>
    <w:rsid w:val="008F04CF"/>
    <w:rsid w:val="008F0615"/>
    <w:rsid w:val="008F07F9"/>
    <w:rsid w:val="008F0BDD"/>
    <w:rsid w:val="008F11FB"/>
    <w:rsid w:val="008F12F7"/>
    <w:rsid w:val="008F180A"/>
    <w:rsid w:val="008F1A6E"/>
    <w:rsid w:val="008F1C1A"/>
    <w:rsid w:val="008F1CAC"/>
    <w:rsid w:val="008F204F"/>
    <w:rsid w:val="008F21CD"/>
    <w:rsid w:val="008F21E0"/>
    <w:rsid w:val="008F2424"/>
    <w:rsid w:val="008F25C2"/>
    <w:rsid w:val="008F285D"/>
    <w:rsid w:val="008F2A64"/>
    <w:rsid w:val="008F37E7"/>
    <w:rsid w:val="008F388D"/>
    <w:rsid w:val="008F3ABB"/>
    <w:rsid w:val="008F3BE4"/>
    <w:rsid w:val="008F4A21"/>
    <w:rsid w:val="008F5079"/>
    <w:rsid w:val="008F51C0"/>
    <w:rsid w:val="008F5C95"/>
    <w:rsid w:val="008F5CDE"/>
    <w:rsid w:val="008F5F5B"/>
    <w:rsid w:val="008F603D"/>
    <w:rsid w:val="008F6423"/>
    <w:rsid w:val="008F64EA"/>
    <w:rsid w:val="008F6A86"/>
    <w:rsid w:val="008F6BF3"/>
    <w:rsid w:val="008F6E10"/>
    <w:rsid w:val="008F6E87"/>
    <w:rsid w:val="008F74B0"/>
    <w:rsid w:val="008F760F"/>
    <w:rsid w:val="008F7DEB"/>
    <w:rsid w:val="00900181"/>
    <w:rsid w:val="009002A5"/>
    <w:rsid w:val="00900805"/>
    <w:rsid w:val="00900A52"/>
    <w:rsid w:val="00900AFA"/>
    <w:rsid w:val="00900D1A"/>
    <w:rsid w:val="00900DB7"/>
    <w:rsid w:val="00900FA9"/>
    <w:rsid w:val="009011AC"/>
    <w:rsid w:val="009014D7"/>
    <w:rsid w:val="00901682"/>
    <w:rsid w:val="00901894"/>
    <w:rsid w:val="009019C8"/>
    <w:rsid w:val="00901E88"/>
    <w:rsid w:val="00902398"/>
    <w:rsid w:val="009030C2"/>
    <w:rsid w:val="009038CD"/>
    <w:rsid w:val="009045D3"/>
    <w:rsid w:val="00904708"/>
    <w:rsid w:val="00904B88"/>
    <w:rsid w:val="00904D39"/>
    <w:rsid w:val="00905740"/>
    <w:rsid w:val="00905990"/>
    <w:rsid w:val="00905B07"/>
    <w:rsid w:val="00905BBB"/>
    <w:rsid w:val="009069C1"/>
    <w:rsid w:val="00906B49"/>
    <w:rsid w:val="009072A5"/>
    <w:rsid w:val="009074BD"/>
    <w:rsid w:val="009077B1"/>
    <w:rsid w:val="009079F4"/>
    <w:rsid w:val="00907EE4"/>
    <w:rsid w:val="00910194"/>
    <w:rsid w:val="009101AA"/>
    <w:rsid w:val="0091037D"/>
    <w:rsid w:val="009104C0"/>
    <w:rsid w:val="00910B0B"/>
    <w:rsid w:val="00910D43"/>
    <w:rsid w:val="00910D57"/>
    <w:rsid w:val="009111D0"/>
    <w:rsid w:val="00911F56"/>
    <w:rsid w:val="00912113"/>
    <w:rsid w:val="00912B7D"/>
    <w:rsid w:val="00913138"/>
    <w:rsid w:val="0091331D"/>
    <w:rsid w:val="00913378"/>
    <w:rsid w:val="009137F0"/>
    <w:rsid w:val="00913885"/>
    <w:rsid w:val="00913C3E"/>
    <w:rsid w:val="00913C49"/>
    <w:rsid w:val="00913C62"/>
    <w:rsid w:val="00914D0E"/>
    <w:rsid w:val="009152A8"/>
    <w:rsid w:val="009157B6"/>
    <w:rsid w:val="0091586C"/>
    <w:rsid w:val="00915EFE"/>
    <w:rsid w:val="009165C7"/>
    <w:rsid w:val="00916717"/>
    <w:rsid w:val="009174A8"/>
    <w:rsid w:val="009177EE"/>
    <w:rsid w:val="00920593"/>
    <w:rsid w:val="0092070D"/>
    <w:rsid w:val="00920C26"/>
    <w:rsid w:val="00920FFD"/>
    <w:rsid w:val="0092196E"/>
    <w:rsid w:val="009219B0"/>
    <w:rsid w:val="00921E26"/>
    <w:rsid w:val="009223CD"/>
    <w:rsid w:val="00923140"/>
    <w:rsid w:val="009231DC"/>
    <w:rsid w:val="00923388"/>
    <w:rsid w:val="0092347E"/>
    <w:rsid w:val="00923A86"/>
    <w:rsid w:val="00923D2B"/>
    <w:rsid w:val="00924014"/>
    <w:rsid w:val="00924185"/>
    <w:rsid w:val="00924707"/>
    <w:rsid w:val="00924AA8"/>
    <w:rsid w:val="00924B01"/>
    <w:rsid w:val="00924B97"/>
    <w:rsid w:val="00924EED"/>
    <w:rsid w:val="009257F0"/>
    <w:rsid w:val="00925EEC"/>
    <w:rsid w:val="0092648D"/>
    <w:rsid w:val="0092672C"/>
    <w:rsid w:val="009275B1"/>
    <w:rsid w:val="00930289"/>
    <w:rsid w:val="00930522"/>
    <w:rsid w:val="00930911"/>
    <w:rsid w:val="00930993"/>
    <w:rsid w:val="00931EC8"/>
    <w:rsid w:val="00932326"/>
    <w:rsid w:val="009323F5"/>
    <w:rsid w:val="009325D3"/>
    <w:rsid w:val="00932938"/>
    <w:rsid w:val="00932AB7"/>
    <w:rsid w:val="00932F37"/>
    <w:rsid w:val="0093331F"/>
    <w:rsid w:val="00933A81"/>
    <w:rsid w:val="00934394"/>
    <w:rsid w:val="0093445F"/>
    <w:rsid w:val="00934E55"/>
    <w:rsid w:val="00936222"/>
    <w:rsid w:val="00936282"/>
    <w:rsid w:val="00936347"/>
    <w:rsid w:val="00936495"/>
    <w:rsid w:val="00936A2C"/>
    <w:rsid w:val="00936B46"/>
    <w:rsid w:val="00937968"/>
    <w:rsid w:val="00940255"/>
    <w:rsid w:val="00940263"/>
    <w:rsid w:val="009402AB"/>
    <w:rsid w:val="00940718"/>
    <w:rsid w:val="00940F4D"/>
    <w:rsid w:val="00941545"/>
    <w:rsid w:val="00941761"/>
    <w:rsid w:val="00941852"/>
    <w:rsid w:val="00941963"/>
    <w:rsid w:val="009419C5"/>
    <w:rsid w:val="009419EB"/>
    <w:rsid w:val="00941A00"/>
    <w:rsid w:val="00941B8A"/>
    <w:rsid w:val="009423A5"/>
    <w:rsid w:val="00942B7B"/>
    <w:rsid w:val="00942F6F"/>
    <w:rsid w:val="00942FDB"/>
    <w:rsid w:val="009431EE"/>
    <w:rsid w:val="00943814"/>
    <w:rsid w:val="00943D2B"/>
    <w:rsid w:val="009440F7"/>
    <w:rsid w:val="0094444C"/>
    <w:rsid w:val="00944AF8"/>
    <w:rsid w:val="00944CF8"/>
    <w:rsid w:val="00945038"/>
    <w:rsid w:val="00945646"/>
    <w:rsid w:val="0094586E"/>
    <w:rsid w:val="009458B6"/>
    <w:rsid w:val="00945C58"/>
    <w:rsid w:val="00945D2B"/>
    <w:rsid w:val="00945F41"/>
    <w:rsid w:val="00946252"/>
    <w:rsid w:val="0094630F"/>
    <w:rsid w:val="00946506"/>
    <w:rsid w:val="009469EF"/>
    <w:rsid w:val="00946BE3"/>
    <w:rsid w:val="0094749F"/>
    <w:rsid w:val="0094773F"/>
    <w:rsid w:val="00947C8C"/>
    <w:rsid w:val="009501AA"/>
    <w:rsid w:val="00950307"/>
    <w:rsid w:val="00950ADE"/>
    <w:rsid w:val="00950CA3"/>
    <w:rsid w:val="009513F6"/>
    <w:rsid w:val="00951583"/>
    <w:rsid w:val="00952AD5"/>
    <w:rsid w:val="00952E4C"/>
    <w:rsid w:val="00953030"/>
    <w:rsid w:val="009530F2"/>
    <w:rsid w:val="00953384"/>
    <w:rsid w:val="00953617"/>
    <w:rsid w:val="00953A1C"/>
    <w:rsid w:val="00953C7F"/>
    <w:rsid w:val="00953D3E"/>
    <w:rsid w:val="00953FBA"/>
    <w:rsid w:val="009541F3"/>
    <w:rsid w:val="00954907"/>
    <w:rsid w:val="00954C93"/>
    <w:rsid w:val="00955BB7"/>
    <w:rsid w:val="00955CCA"/>
    <w:rsid w:val="00956960"/>
    <w:rsid w:val="0095735A"/>
    <w:rsid w:val="00957408"/>
    <w:rsid w:val="0095754E"/>
    <w:rsid w:val="00957F81"/>
    <w:rsid w:val="0096031A"/>
    <w:rsid w:val="00960556"/>
    <w:rsid w:val="00961024"/>
    <w:rsid w:val="0096155A"/>
    <w:rsid w:val="009619B7"/>
    <w:rsid w:val="00961B38"/>
    <w:rsid w:val="00962109"/>
    <w:rsid w:val="00962282"/>
    <w:rsid w:val="00962404"/>
    <w:rsid w:val="00962467"/>
    <w:rsid w:val="00962987"/>
    <w:rsid w:val="00962DCF"/>
    <w:rsid w:val="00962FB9"/>
    <w:rsid w:val="00963581"/>
    <w:rsid w:val="00963875"/>
    <w:rsid w:val="00963A30"/>
    <w:rsid w:val="00963C90"/>
    <w:rsid w:val="00963CFC"/>
    <w:rsid w:val="00963D21"/>
    <w:rsid w:val="00963F20"/>
    <w:rsid w:val="00964516"/>
    <w:rsid w:val="00964770"/>
    <w:rsid w:val="00965280"/>
    <w:rsid w:val="00965CDC"/>
    <w:rsid w:val="00965F8B"/>
    <w:rsid w:val="00966046"/>
    <w:rsid w:val="009660A1"/>
    <w:rsid w:val="009660E6"/>
    <w:rsid w:val="00966157"/>
    <w:rsid w:val="0096653A"/>
    <w:rsid w:val="00966A64"/>
    <w:rsid w:val="00967533"/>
    <w:rsid w:val="00967689"/>
    <w:rsid w:val="00967A75"/>
    <w:rsid w:val="00967CA5"/>
    <w:rsid w:val="00967E05"/>
    <w:rsid w:val="00970260"/>
    <w:rsid w:val="00970CDF"/>
    <w:rsid w:val="00971489"/>
    <w:rsid w:val="009714E1"/>
    <w:rsid w:val="0097179D"/>
    <w:rsid w:val="00971A9B"/>
    <w:rsid w:val="00971C36"/>
    <w:rsid w:val="00971E41"/>
    <w:rsid w:val="00971E81"/>
    <w:rsid w:val="00971EAD"/>
    <w:rsid w:val="009722AB"/>
    <w:rsid w:val="00972D80"/>
    <w:rsid w:val="00972D8C"/>
    <w:rsid w:val="009735F5"/>
    <w:rsid w:val="00974242"/>
    <w:rsid w:val="00974652"/>
    <w:rsid w:val="00974784"/>
    <w:rsid w:val="00974A07"/>
    <w:rsid w:val="00974F5E"/>
    <w:rsid w:val="00975478"/>
    <w:rsid w:val="00975692"/>
    <w:rsid w:val="009756F3"/>
    <w:rsid w:val="009760BD"/>
    <w:rsid w:val="00976150"/>
    <w:rsid w:val="009766CA"/>
    <w:rsid w:val="00976806"/>
    <w:rsid w:val="00976B2E"/>
    <w:rsid w:val="00976CBF"/>
    <w:rsid w:val="009771AA"/>
    <w:rsid w:val="00977C17"/>
    <w:rsid w:val="00977F87"/>
    <w:rsid w:val="0098023D"/>
    <w:rsid w:val="00980715"/>
    <w:rsid w:val="00980C18"/>
    <w:rsid w:val="009813DB"/>
    <w:rsid w:val="00981C3F"/>
    <w:rsid w:val="00981F85"/>
    <w:rsid w:val="00982004"/>
    <w:rsid w:val="00982318"/>
    <w:rsid w:val="009826BE"/>
    <w:rsid w:val="009826BF"/>
    <w:rsid w:val="00982B60"/>
    <w:rsid w:val="00983114"/>
    <w:rsid w:val="0098313D"/>
    <w:rsid w:val="00983F86"/>
    <w:rsid w:val="00984315"/>
    <w:rsid w:val="0098473B"/>
    <w:rsid w:val="009848E6"/>
    <w:rsid w:val="00985369"/>
    <w:rsid w:val="00985376"/>
    <w:rsid w:val="00985485"/>
    <w:rsid w:val="009859E7"/>
    <w:rsid w:val="00985DBE"/>
    <w:rsid w:val="0098608D"/>
    <w:rsid w:val="009860F7"/>
    <w:rsid w:val="00986451"/>
    <w:rsid w:val="00986790"/>
    <w:rsid w:val="00986A79"/>
    <w:rsid w:val="00986BC6"/>
    <w:rsid w:val="0098701A"/>
    <w:rsid w:val="009876B9"/>
    <w:rsid w:val="009876EC"/>
    <w:rsid w:val="00987B13"/>
    <w:rsid w:val="00987FDB"/>
    <w:rsid w:val="00990062"/>
    <w:rsid w:val="009900A8"/>
    <w:rsid w:val="00990253"/>
    <w:rsid w:val="009902BB"/>
    <w:rsid w:val="00990395"/>
    <w:rsid w:val="009909D6"/>
    <w:rsid w:val="00990FE8"/>
    <w:rsid w:val="00991B1B"/>
    <w:rsid w:val="00991B21"/>
    <w:rsid w:val="009923F3"/>
    <w:rsid w:val="00992568"/>
    <w:rsid w:val="00992807"/>
    <w:rsid w:val="00992855"/>
    <w:rsid w:val="00992AAC"/>
    <w:rsid w:val="0099314F"/>
    <w:rsid w:val="009935F8"/>
    <w:rsid w:val="00993A74"/>
    <w:rsid w:val="0099478F"/>
    <w:rsid w:val="0099494D"/>
    <w:rsid w:val="00994FC4"/>
    <w:rsid w:val="0099501A"/>
    <w:rsid w:val="00995896"/>
    <w:rsid w:val="00995AE1"/>
    <w:rsid w:val="009962E4"/>
    <w:rsid w:val="00996804"/>
    <w:rsid w:val="00996FD4"/>
    <w:rsid w:val="00997678"/>
    <w:rsid w:val="009A05E2"/>
    <w:rsid w:val="009A07F0"/>
    <w:rsid w:val="009A0A6F"/>
    <w:rsid w:val="009A0F31"/>
    <w:rsid w:val="009A13C3"/>
    <w:rsid w:val="009A170D"/>
    <w:rsid w:val="009A1BBA"/>
    <w:rsid w:val="009A22A0"/>
    <w:rsid w:val="009A2354"/>
    <w:rsid w:val="009A2AA3"/>
    <w:rsid w:val="009A2AB0"/>
    <w:rsid w:val="009A2B93"/>
    <w:rsid w:val="009A2C26"/>
    <w:rsid w:val="009A3596"/>
    <w:rsid w:val="009A3656"/>
    <w:rsid w:val="009A3701"/>
    <w:rsid w:val="009A3A13"/>
    <w:rsid w:val="009A40AE"/>
    <w:rsid w:val="009A41C8"/>
    <w:rsid w:val="009A479C"/>
    <w:rsid w:val="009A4A81"/>
    <w:rsid w:val="009A4A8E"/>
    <w:rsid w:val="009A4BD4"/>
    <w:rsid w:val="009A54F3"/>
    <w:rsid w:val="009A5618"/>
    <w:rsid w:val="009A5A54"/>
    <w:rsid w:val="009A5BF0"/>
    <w:rsid w:val="009A6686"/>
    <w:rsid w:val="009A6705"/>
    <w:rsid w:val="009A68C0"/>
    <w:rsid w:val="009A69BC"/>
    <w:rsid w:val="009A6CDF"/>
    <w:rsid w:val="009A7130"/>
    <w:rsid w:val="009A7A23"/>
    <w:rsid w:val="009A7C8C"/>
    <w:rsid w:val="009A7F0E"/>
    <w:rsid w:val="009B0348"/>
    <w:rsid w:val="009B07AF"/>
    <w:rsid w:val="009B0A29"/>
    <w:rsid w:val="009B111C"/>
    <w:rsid w:val="009B14CA"/>
    <w:rsid w:val="009B15C9"/>
    <w:rsid w:val="009B1F2D"/>
    <w:rsid w:val="009B2397"/>
    <w:rsid w:val="009B23C1"/>
    <w:rsid w:val="009B25AE"/>
    <w:rsid w:val="009B29E0"/>
    <w:rsid w:val="009B2EF4"/>
    <w:rsid w:val="009B3067"/>
    <w:rsid w:val="009B32E1"/>
    <w:rsid w:val="009B3449"/>
    <w:rsid w:val="009B34BE"/>
    <w:rsid w:val="009B353E"/>
    <w:rsid w:val="009B3A96"/>
    <w:rsid w:val="009B3D06"/>
    <w:rsid w:val="009B4834"/>
    <w:rsid w:val="009B49CF"/>
    <w:rsid w:val="009B505D"/>
    <w:rsid w:val="009B55A8"/>
    <w:rsid w:val="009B693B"/>
    <w:rsid w:val="009B705F"/>
    <w:rsid w:val="009B769A"/>
    <w:rsid w:val="009B7AA9"/>
    <w:rsid w:val="009C04AD"/>
    <w:rsid w:val="009C0700"/>
    <w:rsid w:val="009C08FB"/>
    <w:rsid w:val="009C0BEB"/>
    <w:rsid w:val="009C0EF2"/>
    <w:rsid w:val="009C149D"/>
    <w:rsid w:val="009C1BC1"/>
    <w:rsid w:val="009C1E40"/>
    <w:rsid w:val="009C1EB4"/>
    <w:rsid w:val="009C21B1"/>
    <w:rsid w:val="009C2877"/>
    <w:rsid w:val="009C2AC4"/>
    <w:rsid w:val="009C3054"/>
    <w:rsid w:val="009C3377"/>
    <w:rsid w:val="009C35EE"/>
    <w:rsid w:val="009C3B8A"/>
    <w:rsid w:val="009C3C3D"/>
    <w:rsid w:val="009C3C8B"/>
    <w:rsid w:val="009C3D56"/>
    <w:rsid w:val="009C3F9E"/>
    <w:rsid w:val="009C480A"/>
    <w:rsid w:val="009C4B08"/>
    <w:rsid w:val="009C4BA9"/>
    <w:rsid w:val="009C4BDC"/>
    <w:rsid w:val="009C4DE3"/>
    <w:rsid w:val="009C5012"/>
    <w:rsid w:val="009C5065"/>
    <w:rsid w:val="009C5199"/>
    <w:rsid w:val="009C5236"/>
    <w:rsid w:val="009C5A5E"/>
    <w:rsid w:val="009C5F04"/>
    <w:rsid w:val="009C6476"/>
    <w:rsid w:val="009C665C"/>
    <w:rsid w:val="009C68E6"/>
    <w:rsid w:val="009C6A94"/>
    <w:rsid w:val="009C6D0D"/>
    <w:rsid w:val="009C7041"/>
    <w:rsid w:val="009C7C14"/>
    <w:rsid w:val="009D02F0"/>
    <w:rsid w:val="009D0B3E"/>
    <w:rsid w:val="009D13F8"/>
    <w:rsid w:val="009D17A6"/>
    <w:rsid w:val="009D2734"/>
    <w:rsid w:val="009D288B"/>
    <w:rsid w:val="009D2B40"/>
    <w:rsid w:val="009D2C0F"/>
    <w:rsid w:val="009D2EA7"/>
    <w:rsid w:val="009D2F23"/>
    <w:rsid w:val="009D31FE"/>
    <w:rsid w:val="009D3296"/>
    <w:rsid w:val="009D3690"/>
    <w:rsid w:val="009D3E83"/>
    <w:rsid w:val="009D4959"/>
    <w:rsid w:val="009D51C4"/>
    <w:rsid w:val="009D5282"/>
    <w:rsid w:val="009D52DE"/>
    <w:rsid w:val="009D53DE"/>
    <w:rsid w:val="009D5466"/>
    <w:rsid w:val="009D5571"/>
    <w:rsid w:val="009D5D2A"/>
    <w:rsid w:val="009D69EF"/>
    <w:rsid w:val="009D6DEB"/>
    <w:rsid w:val="009D6FA0"/>
    <w:rsid w:val="009D772D"/>
    <w:rsid w:val="009D79A4"/>
    <w:rsid w:val="009D7CE8"/>
    <w:rsid w:val="009D7D78"/>
    <w:rsid w:val="009E0706"/>
    <w:rsid w:val="009E09E9"/>
    <w:rsid w:val="009E0E01"/>
    <w:rsid w:val="009E0ECF"/>
    <w:rsid w:val="009E0FA5"/>
    <w:rsid w:val="009E0FCE"/>
    <w:rsid w:val="009E1092"/>
    <w:rsid w:val="009E150C"/>
    <w:rsid w:val="009E16C3"/>
    <w:rsid w:val="009E1820"/>
    <w:rsid w:val="009E1932"/>
    <w:rsid w:val="009E1960"/>
    <w:rsid w:val="009E1BFA"/>
    <w:rsid w:val="009E1EBA"/>
    <w:rsid w:val="009E1F1D"/>
    <w:rsid w:val="009E20B6"/>
    <w:rsid w:val="009E2A54"/>
    <w:rsid w:val="009E2CF6"/>
    <w:rsid w:val="009E33EB"/>
    <w:rsid w:val="009E37AF"/>
    <w:rsid w:val="009E37ED"/>
    <w:rsid w:val="009E3CDE"/>
    <w:rsid w:val="009E3EE9"/>
    <w:rsid w:val="009E4425"/>
    <w:rsid w:val="009E4769"/>
    <w:rsid w:val="009E5732"/>
    <w:rsid w:val="009E59F6"/>
    <w:rsid w:val="009E5C07"/>
    <w:rsid w:val="009E5E3C"/>
    <w:rsid w:val="009E5E4C"/>
    <w:rsid w:val="009E5FFD"/>
    <w:rsid w:val="009E665A"/>
    <w:rsid w:val="009E673E"/>
    <w:rsid w:val="009E6DEC"/>
    <w:rsid w:val="009E75B0"/>
    <w:rsid w:val="009E775B"/>
    <w:rsid w:val="009E7808"/>
    <w:rsid w:val="009E799B"/>
    <w:rsid w:val="009E7F9C"/>
    <w:rsid w:val="009F00FA"/>
    <w:rsid w:val="009F0177"/>
    <w:rsid w:val="009F051C"/>
    <w:rsid w:val="009F06BA"/>
    <w:rsid w:val="009F0BCD"/>
    <w:rsid w:val="009F0E33"/>
    <w:rsid w:val="009F11BA"/>
    <w:rsid w:val="009F14D2"/>
    <w:rsid w:val="009F195A"/>
    <w:rsid w:val="009F1D31"/>
    <w:rsid w:val="009F1F37"/>
    <w:rsid w:val="009F20EA"/>
    <w:rsid w:val="009F2244"/>
    <w:rsid w:val="009F2BBF"/>
    <w:rsid w:val="009F3074"/>
    <w:rsid w:val="009F33DF"/>
    <w:rsid w:val="009F35C8"/>
    <w:rsid w:val="009F3E7E"/>
    <w:rsid w:val="009F3FCA"/>
    <w:rsid w:val="009F4065"/>
    <w:rsid w:val="009F469C"/>
    <w:rsid w:val="009F46B7"/>
    <w:rsid w:val="009F4DFE"/>
    <w:rsid w:val="009F5086"/>
    <w:rsid w:val="009F5095"/>
    <w:rsid w:val="009F5741"/>
    <w:rsid w:val="009F5FB2"/>
    <w:rsid w:val="009F6039"/>
    <w:rsid w:val="009F641C"/>
    <w:rsid w:val="009F67FA"/>
    <w:rsid w:val="009F6995"/>
    <w:rsid w:val="009F6B24"/>
    <w:rsid w:val="009F71B5"/>
    <w:rsid w:val="009F72DA"/>
    <w:rsid w:val="009F758D"/>
    <w:rsid w:val="009F768C"/>
    <w:rsid w:val="009F7836"/>
    <w:rsid w:val="00A0014E"/>
    <w:rsid w:val="00A0067B"/>
    <w:rsid w:val="00A00995"/>
    <w:rsid w:val="00A010D6"/>
    <w:rsid w:val="00A01B62"/>
    <w:rsid w:val="00A02009"/>
    <w:rsid w:val="00A02146"/>
    <w:rsid w:val="00A022F8"/>
    <w:rsid w:val="00A02458"/>
    <w:rsid w:val="00A0269C"/>
    <w:rsid w:val="00A02E44"/>
    <w:rsid w:val="00A0320D"/>
    <w:rsid w:val="00A0350E"/>
    <w:rsid w:val="00A035A0"/>
    <w:rsid w:val="00A03BF4"/>
    <w:rsid w:val="00A04344"/>
    <w:rsid w:val="00A04855"/>
    <w:rsid w:val="00A04AA5"/>
    <w:rsid w:val="00A04CBD"/>
    <w:rsid w:val="00A05882"/>
    <w:rsid w:val="00A059B5"/>
    <w:rsid w:val="00A05AD6"/>
    <w:rsid w:val="00A05C79"/>
    <w:rsid w:val="00A05E22"/>
    <w:rsid w:val="00A05EC9"/>
    <w:rsid w:val="00A063CB"/>
    <w:rsid w:val="00A06D92"/>
    <w:rsid w:val="00A06EF0"/>
    <w:rsid w:val="00A06FFF"/>
    <w:rsid w:val="00A071D1"/>
    <w:rsid w:val="00A07260"/>
    <w:rsid w:val="00A07A44"/>
    <w:rsid w:val="00A07B5D"/>
    <w:rsid w:val="00A07DA2"/>
    <w:rsid w:val="00A106C7"/>
    <w:rsid w:val="00A10B47"/>
    <w:rsid w:val="00A10DEF"/>
    <w:rsid w:val="00A11490"/>
    <w:rsid w:val="00A11893"/>
    <w:rsid w:val="00A11C45"/>
    <w:rsid w:val="00A11D1E"/>
    <w:rsid w:val="00A11EC7"/>
    <w:rsid w:val="00A11F92"/>
    <w:rsid w:val="00A123AB"/>
    <w:rsid w:val="00A12BD9"/>
    <w:rsid w:val="00A12BEB"/>
    <w:rsid w:val="00A12D5B"/>
    <w:rsid w:val="00A12D92"/>
    <w:rsid w:val="00A13089"/>
    <w:rsid w:val="00A13414"/>
    <w:rsid w:val="00A13CEB"/>
    <w:rsid w:val="00A13D0A"/>
    <w:rsid w:val="00A140D1"/>
    <w:rsid w:val="00A1432E"/>
    <w:rsid w:val="00A14D39"/>
    <w:rsid w:val="00A14E6D"/>
    <w:rsid w:val="00A156CD"/>
    <w:rsid w:val="00A158F2"/>
    <w:rsid w:val="00A165B9"/>
    <w:rsid w:val="00A166E3"/>
    <w:rsid w:val="00A167FC"/>
    <w:rsid w:val="00A170A0"/>
    <w:rsid w:val="00A170EB"/>
    <w:rsid w:val="00A20E5F"/>
    <w:rsid w:val="00A20FB3"/>
    <w:rsid w:val="00A2112F"/>
    <w:rsid w:val="00A21790"/>
    <w:rsid w:val="00A2189A"/>
    <w:rsid w:val="00A22102"/>
    <w:rsid w:val="00A22E60"/>
    <w:rsid w:val="00A231E5"/>
    <w:rsid w:val="00A23215"/>
    <w:rsid w:val="00A232D2"/>
    <w:rsid w:val="00A23475"/>
    <w:rsid w:val="00A23867"/>
    <w:rsid w:val="00A23F0B"/>
    <w:rsid w:val="00A24130"/>
    <w:rsid w:val="00A24776"/>
    <w:rsid w:val="00A24F64"/>
    <w:rsid w:val="00A24F8B"/>
    <w:rsid w:val="00A2546D"/>
    <w:rsid w:val="00A25848"/>
    <w:rsid w:val="00A25994"/>
    <w:rsid w:val="00A25ACA"/>
    <w:rsid w:val="00A25DB1"/>
    <w:rsid w:val="00A26745"/>
    <w:rsid w:val="00A26882"/>
    <w:rsid w:val="00A27690"/>
    <w:rsid w:val="00A27FF5"/>
    <w:rsid w:val="00A300B9"/>
    <w:rsid w:val="00A30275"/>
    <w:rsid w:val="00A30EDF"/>
    <w:rsid w:val="00A3122C"/>
    <w:rsid w:val="00A314ED"/>
    <w:rsid w:val="00A3157B"/>
    <w:rsid w:val="00A3160E"/>
    <w:rsid w:val="00A317A5"/>
    <w:rsid w:val="00A31CB5"/>
    <w:rsid w:val="00A31FAB"/>
    <w:rsid w:val="00A320A3"/>
    <w:rsid w:val="00A322FA"/>
    <w:rsid w:val="00A3237B"/>
    <w:rsid w:val="00A325F1"/>
    <w:rsid w:val="00A32AF0"/>
    <w:rsid w:val="00A32E43"/>
    <w:rsid w:val="00A3309A"/>
    <w:rsid w:val="00A33517"/>
    <w:rsid w:val="00A33B72"/>
    <w:rsid w:val="00A34385"/>
    <w:rsid w:val="00A3446E"/>
    <w:rsid w:val="00A34490"/>
    <w:rsid w:val="00A344FA"/>
    <w:rsid w:val="00A346E9"/>
    <w:rsid w:val="00A35563"/>
    <w:rsid w:val="00A355AF"/>
    <w:rsid w:val="00A35E41"/>
    <w:rsid w:val="00A35E7E"/>
    <w:rsid w:val="00A36DB0"/>
    <w:rsid w:val="00A377E4"/>
    <w:rsid w:val="00A37A65"/>
    <w:rsid w:val="00A40381"/>
    <w:rsid w:val="00A403CB"/>
    <w:rsid w:val="00A404CE"/>
    <w:rsid w:val="00A40925"/>
    <w:rsid w:val="00A40B7D"/>
    <w:rsid w:val="00A40E8A"/>
    <w:rsid w:val="00A40ED2"/>
    <w:rsid w:val="00A41248"/>
    <w:rsid w:val="00A41254"/>
    <w:rsid w:val="00A4179F"/>
    <w:rsid w:val="00A418C3"/>
    <w:rsid w:val="00A41F40"/>
    <w:rsid w:val="00A41F86"/>
    <w:rsid w:val="00A42456"/>
    <w:rsid w:val="00A42A03"/>
    <w:rsid w:val="00A42AE0"/>
    <w:rsid w:val="00A42DEC"/>
    <w:rsid w:val="00A430D9"/>
    <w:rsid w:val="00A43423"/>
    <w:rsid w:val="00A43711"/>
    <w:rsid w:val="00A43BCF"/>
    <w:rsid w:val="00A44722"/>
    <w:rsid w:val="00A44AFA"/>
    <w:rsid w:val="00A45191"/>
    <w:rsid w:val="00A45231"/>
    <w:rsid w:val="00A454CD"/>
    <w:rsid w:val="00A457C3"/>
    <w:rsid w:val="00A458FF"/>
    <w:rsid w:val="00A464E0"/>
    <w:rsid w:val="00A474A9"/>
    <w:rsid w:val="00A5091C"/>
    <w:rsid w:val="00A50DD7"/>
    <w:rsid w:val="00A50E07"/>
    <w:rsid w:val="00A51675"/>
    <w:rsid w:val="00A51B5D"/>
    <w:rsid w:val="00A51C24"/>
    <w:rsid w:val="00A52DA9"/>
    <w:rsid w:val="00A5322D"/>
    <w:rsid w:val="00A534E3"/>
    <w:rsid w:val="00A53BD0"/>
    <w:rsid w:val="00A53C47"/>
    <w:rsid w:val="00A54155"/>
    <w:rsid w:val="00A5423E"/>
    <w:rsid w:val="00A54764"/>
    <w:rsid w:val="00A547C2"/>
    <w:rsid w:val="00A54AF0"/>
    <w:rsid w:val="00A55057"/>
    <w:rsid w:val="00A55297"/>
    <w:rsid w:val="00A5728C"/>
    <w:rsid w:val="00A57FC8"/>
    <w:rsid w:val="00A60128"/>
    <w:rsid w:val="00A60751"/>
    <w:rsid w:val="00A607C5"/>
    <w:rsid w:val="00A60CF5"/>
    <w:rsid w:val="00A611ED"/>
    <w:rsid w:val="00A61215"/>
    <w:rsid w:val="00A6127B"/>
    <w:rsid w:val="00A613DF"/>
    <w:rsid w:val="00A615E1"/>
    <w:rsid w:val="00A617F0"/>
    <w:rsid w:val="00A618B9"/>
    <w:rsid w:val="00A6208A"/>
    <w:rsid w:val="00A6229E"/>
    <w:rsid w:val="00A6245D"/>
    <w:rsid w:val="00A624CB"/>
    <w:rsid w:val="00A62646"/>
    <w:rsid w:val="00A62763"/>
    <w:rsid w:val="00A62D36"/>
    <w:rsid w:val="00A630F4"/>
    <w:rsid w:val="00A634CC"/>
    <w:rsid w:val="00A637A5"/>
    <w:rsid w:val="00A63B1E"/>
    <w:rsid w:val="00A645A5"/>
    <w:rsid w:val="00A64928"/>
    <w:rsid w:val="00A64B0B"/>
    <w:rsid w:val="00A6506E"/>
    <w:rsid w:val="00A656E6"/>
    <w:rsid w:val="00A65A32"/>
    <w:rsid w:val="00A65ACF"/>
    <w:rsid w:val="00A65DAC"/>
    <w:rsid w:val="00A660B0"/>
    <w:rsid w:val="00A661FD"/>
    <w:rsid w:val="00A66651"/>
    <w:rsid w:val="00A66AD9"/>
    <w:rsid w:val="00A66FEB"/>
    <w:rsid w:val="00A6713F"/>
    <w:rsid w:val="00A67A4D"/>
    <w:rsid w:val="00A67F5B"/>
    <w:rsid w:val="00A700B6"/>
    <w:rsid w:val="00A70896"/>
    <w:rsid w:val="00A70B04"/>
    <w:rsid w:val="00A70B9A"/>
    <w:rsid w:val="00A70D86"/>
    <w:rsid w:val="00A7106D"/>
    <w:rsid w:val="00A7193F"/>
    <w:rsid w:val="00A71AEE"/>
    <w:rsid w:val="00A71B53"/>
    <w:rsid w:val="00A71D07"/>
    <w:rsid w:val="00A71EC7"/>
    <w:rsid w:val="00A721CC"/>
    <w:rsid w:val="00A72236"/>
    <w:rsid w:val="00A7225B"/>
    <w:rsid w:val="00A7246F"/>
    <w:rsid w:val="00A72800"/>
    <w:rsid w:val="00A728E5"/>
    <w:rsid w:val="00A72C2F"/>
    <w:rsid w:val="00A72E9D"/>
    <w:rsid w:val="00A72EE0"/>
    <w:rsid w:val="00A730B1"/>
    <w:rsid w:val="00A730F3"/>
    <w:rsid w:val="00A73397"/>
    <w:rsid w:val="00A737C0"/>
    <w:rsid w:val="00A73A97"/>
    <w:rsid w:val="00A73BA4"/>
    <w:rsid w:val="00A73EAA"/>
    <w:rsid w:val="00A742D8"/>
    <w:rsid w:val="00A74677"/>
    <w:rsid w:val="00A74953"/>
    <w:rsid w:val="00A74AB5"/>
    <w:rsid w:val="00A74B83"/>
    <w:rsid w:val="00A74BB2"/>
    <w:rsid w:val="00A74DF0"/>
    <w:rsid w:val="00A755F1"/>
    <w:rsid w:val="00A7580C"/>
    <w:rsid w:val="00A75F65"/>
    <w:rsid w:val="00A760B1"/>
    <w:rsid w:val="00A76558"/>
    <w:rsid w:val="00A76632"/>
    <w:rsid w:val="00A77471"/>
    <w:rsid w:val="00A77655"/>
    <w:rsid w:val="00A77703"/>
    <w:rsid w:val="00A77E4D"/>
    <w:rsid w:val="00A800B1"/>
    <w:rsid w:val="00A80314"/>
    <w:rsid w:val="00A80488"/>
    <w:rsid w:val="00A806D4"/>
    <w:rsid w:val="00A807E1"/>
    <w:rsid w:val="00A80FF9"/>
    <w:rsid w:val="00A812BE"/>
    <w:rsid w:val="00A8185C"/>
    <w:rsid w:val="00A818D5"/>
    <w:rsid w:val="00A81C9E"/>
    <w:rsid w:val="00A820C8"/>
    <w:rsid w:val="00A8274B"/>
    <w:rsid w:val="00A8281D"/>
    <w:rsid w:val="00A82FFC"/>
    <w:rsid w:val="00A837B8"/>
    <w:rsid w:val="00A83B85"/>
    <w:rsid w:val="00A85508"/>
    <w:rsid w:val="00A8572A"/>
    <w:rsid w:val="00A85C77"/>
    <w:rsid w:val="00A85D8F"/>
    <w:rsid w:val="00A85DDB"/>
    <w:rsid w:val="00A85F88"/>
    <w:rsid w:val="00A860A2"/>
    <w:rsid w:val="00A862BF"/>
    <w:rsid w:val="00A865A8"/>
    <w:rsid w:val="00A86734"/>
    <w:rsid w:val="00A87485"/>
    <w:rsid w:val="00A87537"/>
    <w:rsid w:val="00A87901"/>
    <w:rsid w:val="00A87F16"/>
    <w:rsid w:val="00A87F55"/>
    <w:rsid w:val="00A908E4"/>
    <w:rsid w:val="00A90ACE"/>
    <w:rsid w:val="00A90B4B"/>
    <w:rsid w:val="00A9115D"/>
    <w:rsid w:val="00A9133B"/>
    <w:rsid w:val="00A914B9"/>
    <w:rsid w:val="00A91822"/>
    <w:rsid w:val="00A92531"/>
    <w:rsid w:val="00A92857"/>
    <w:rsid w:val="00A92FD2"/>
    <w:rsid w:val="00A93B94"/>
    <w:rsid w:val="00A93FBE"/>
    <w:rsid w:val="00A941C1"/>
    <w:rsid w:val="00A943A6"/>
    <w:rsid w:val="00A9474E"/>
    <w:rsid w:val="00A94A2A"/>
    <w:rsid w:val="00A94EA1"/>
    <w:rsid w:val="00A95710"/>
    <w:rsid w:val="00A959D4"/>
    <w:rsid w:val="00A959E4"/>
    <w:rsid w:val="00A965A6"/>
    <w:rsid w:val="00A96771"/>
    <w:rsid w:val="00A968D8"/>
    <w:rsid w:val="00A96A25"/>
    <w:rsid w:val="00A96CC6"/>
    <w:rsid w:val="00A972F9"/>
    <w:rsid w:val="00A97323"/>
    <w:rsid w:val="00AA0560"/>
    <w:rsid w:val="00AA0887"/>
    <w:rsid w:val="00AA0E8C"/>
    <w:rsid w:val="00AA0E8D"/>
    <w:rsid w:val="00AA1124"/>
    <w:rsid w:val="00AA1288"/>
    <w:rsid w:val="00AA1660"/>
    <w:rsid w:val="00AA1BC1"/>
    <w:rsid w:val="00AA1DA3"/>
    <w:rsid w:val="00AA1F0B"/>
    <w:rsid w:val="00AA21FB"/>
    <w:rsid w:val="00AA28C4"/>
    <w:rsid w:val="00AA2CE2"/>
    <w:rsid w:val="00AA3766"/>
    <w:rsid w:val="00AA3905"/>
    <w:rsid w:val="00AA39D1"/>
    <w:rsid w:val="00AA3BA3"/>
    <w:rsid w:val="00AA3F20"/>
    <w:rsid w:val="00AA42EB"/>
    <w:rsid w:val="00AA48ED"/>
    <w:rsid w:val="00AA4A87"/>
    <w:rsid w:val="00AA4BC4"/>
    <w:rsid w:val="00AA4D32"/>
    <w:rsid w:val="00AA4DCC"/>
    <w:rsid w:val="00AA50C8"/>
    <w:rsid w:val="00AA529C"/>
    <w:rsid w:val="00AA588E"/>
    <w:rsid w:val="00AA5B8A"/>
    <w:rsid w:val="00AA6285"/>
    <w:rsid w:val="00AA65DD"/>
    <w:rsid w:val="00AA66DE"/>
    <w:rsid w:val="00AA69D5"/>
    <w:rsid w:val="00AA6ACA"/>
    <w:rsid w:val="00AA6F8D"/>
    <w:rsid w:val="00AA72D1"/>
    <w:rsid w:val="00AA77ED"/>
    <w:rsid w:val="00AA7A85"/>
    <w:rsid w:val="00AA7AE0"/>
    <w:rsid w:val="00AB081A"/>
    <w:rsid w:val="00AB1877"/>
    <w:rsid w:val="00AB19A4"/>
    <w:rsid w:val="00AB1A35"/>
    <w:rsid w:val="00AB1B6D"/>
    <w:rsid w:val="00AB2C2F"/>
    <w:rsid w:val="00AB3267"/>
    <w:rsid w:val="00AB3377"/>
    <w:rsid w:val="00AB33BA"/>
    <w:rsid w:val="00AB35E5"/>
    <w:rsid w:val="00AB35FE"/>
    <w:rsid w:val="00AB3670"/>
    <w:rsid w:val="00AB3D7C"/>
    <w:rsid w:val="00AB4338"/>
    <w:rsid w:val="00AB43D2"/>
    <w:rsid w:val="00AB43D3"/>
    <w:rsid w:val="00AB47FB"/>
    <w:rsid w:val="00AB4A2F"/>
    <w:rsid w:val="00AB523B"/>
    <w:rsid w:val="00AB52F9"/>
    <w:rsid w:val="00AB5316"/>
    <w:rsid w:val="00AB538A"/>
    <w:rsid w:val="00AB54DF"/>
    <w:rsid w:val="00AB55A5"/>
    <w:rsid w:val="00AB56C2"/>
    <w:rsid w:val="00AB58F6"/>
    <w:rsid w:val="00AB5C0B"/>
    <w:rsid w:val="00AB5D9B"/>
    <w:rsid w:val="00AB61C2"/>
    <w:rsid w:val="00AB739B"/>
    <w:rsid w:val="00AB77A9"/>
    <w:rsid w:val="00AB7B2A"/>
    <w:rsid w:val="00AC0302"/>
    <w:rsid w:val="00AC05A7"/>
    <w:rsid w:val="00AC0631"/>
    <w:rsid w:val="00AC0A60"/>
    <w:rsid w:val="00AC1B95"/>
    <w:rsid w:val="00AC1F55"/>
    <w:rsid w:val="00AC2228"/>
    <w:rsid w:val="00AC263E"/>
    <w:rsid w:val="00AC3204"/>
    <w:rsid w:val="00AC33D7"/>
    <w:rsid w:val="00AC3B27"/>
    <w:rsid w:val="00AC3BFB"/>
    <w:rsid w:val="00AC43EA"/>
    <w:rsid w:val="00AC44EF"/>
    <w:rsid w:val="00AC4A80"/>
    <w:rsid w:val="00AC4B47"/>
    <w:rsid w:val="00AC4D03"/>
    <w:rsid w:val="00AC4E93"/>
    <w:rsid w:val="00AC532F"/>
    <w:rsid w:val="00AC53C8"/>
    <w:rsid w:val="00AC5878"/>
    <w:rsid w:val="00AC593C"/>
    <w:rsid w:val="00AC5A9E"/>
    <w:rsid w:val="00AC61E4"/>
    <w:rsid w:val="00AC7094"/>
    <w:rsid w:val="00AC7556"/>
    <w:rsid w:val="00AC7644"/>
    <w:rsid w:val="00AC78AC"/>
    <w:rsid w:val="00AC78EF"/>
    <w:rsid w:val="00AD0BD1"/>
    <w:rsid w:val="00AD0CBD"/>
    <w:rsid w:val="00AD1087"/>
    <w:rsid w:val="00AD1301"/>
    <w:rsid w:val="00AD14AE"/>
    <w:rsid w:val="00AD14B1"/>
    <w:rsid w:val="00AD1681"/>
    <w:rsid w:val="00AD16BE"/>
    <w:rsid w:val="00AD2328"/>
    <w:rsid w:val="00AD23A9"/>
    <w:rsid w:val="00AD248D"/>
    <w:rsid w:val="00AD24CC"/>
    <w:rsid w:val="00AD27E4"/>
    <w:rsid w:val="00AD2A2A"/>
    <w:rsid w:val="00AD2BCA"/>
    <w:rsid w:val="00AD2CED"/>
    <w:rsid w:val="00AD2E3B"/>
    <w:rsid w:val="00AD358E"/>
    <w:rsid w:val="00AD3A0D"/>
    <w:rsid w:val="00AD4207"/>
    <w:rsid w:val="00AD42A6"/>
    <w:rsid w:val="00AD462C"/>
    <w:rsid w:val="00AD4A74"/>
    <w:rsid w:val="00AD4B76"/>
    <w:rsid w:val="00AD4EEE"/>
    <w:rsid w:val="00AD506A"/>
    <w:rsid w:val="00AD50F0"/>
    <w:rsid w:val="00AD5245"/>
    <w:rsid w:val="00AD57BF"/>
    <w:rsid w:val="00AD5915"/>
    <w:rsid w:val="00AD59A3"/>
    <w:rsid w:val="00AD5C5E"/>
    <w:rsid w:val="00AD602A"/>
    <w:rsid w:val="00AD6533"/>
    <w:rsid w:val="00AD669D"/>
    <w:rsid w:val="00AD7313"/>
    <w:rsid w:val="00AD7A0E"/>
    <w:rsid w:val="00AD7BA7"/>
    <w:rsid w:val="00AE0207"/>
    <w:rsid w:val="00AE02D3"/>
    <w:rsid w:val="00AE06A4"/>
    <w:rsid w:val="00AE081D"/>
    <w:rsid w:val="00AE0D8B"/>
    <w:rsid w:val="00AE0F14"/>
    <w:rsid w:val="00AE0F5B"/>
    <w:rsid w:val="00AE1EB9"/>
    <w:rsid w:val="00AE3943"/>
    <w:rsid w:val="00AE408E"/>
    <w:rsid w:val="00AE4693"/>
    <w:rsid w:val="00AE4A76"/>
    <w:rsid w:val="00AE4BD0"/>
    <w:rsid w:val="00AE4EE1"/>
    <w:rsid w:val="00AE5918"/>
    <w:rsid w:val="00AE602D"/>
    <w:rsid w:val="00AE618C"/>
    <w:rsid w:val="00AE638F"/>
    <w:rsid w:val="00AE64E4"/>
    <w:rsid w:val="00AE658F"/>
    <w:rsid w:val="00AE66BA"/>
    <w:rsid w:val="00AE6D18"/>
    <w:rsid w:val="00AE6D19"/>
    <w:rsid w:val="00AE6F80"/>
    <w:rsid w:val="00AE7331"/>
    <w:rsid w:val="00AE7402"/>
    <w:rsid w:val="00AE7CF3"/>
    <w:rsid w:val="00AF0566"/>
    <w:rsid w:val="00AF0854"/>
    <w:rsid w:val="00AF0885"/>
    <w:rsid w:val="00AF0FCE"/>
    <w:rsid w:val="00AF12F9"/>
    <w:rsid w:val="00AF1876"/>
    <w:rsid w:val="00AF192D"/>
    <w:rsid w:val="00AF1A8C"/>
    <w:rsid w:val="00AF24B1"/>
    <w:rsid w:val="00AF28C4"/>
    <w:rsid w:val="00AF29A3"/>
    <w:rsid w:val="00AF3347"/>
    <w:rsid w:val="00AF36CC"/>
    <w:rsid w:val="00AF3CFD"/>
    <w:rsid w:val="00AF3FD6"/>
    <w:rsid w:val="00AF4110"/>
    <w:rsid w:val="00AF4CF5"/>
    <w:rsid w:val="00AF5DB2"/>
    <w:rsid w:val="00AF6583"/>
    <w:rsid w:val="00AF6F3A"/>
    <w:rsid w:val="00AF6F47"/>
    <w:rsid w:val="00AF70FE"/>
    <w:rsid w:val="00AF7667"/>
    <w:rsid w:val="00AF78EA"/>
    <w:rsid w:val="00AF7A64"/>
    <w:rsid w:val="00AF7AA2"/>
    <w:rsid w:val="00AF7F12"/>
    <w:rsid w:val="00B00683"/>
    <w:rsid w:val="00B00B7E"/>
    <w:rsid w:val="00B010D9"/>
    <w:rsid w:val="00B01324"/>
    <w:rsid w:val="00B0162B"/>
    <w:rsid w:val="00B01869"/>
    <w:rsid w:val="00B018E8"/>
    <w:rsid w:val="00B01946"/>
    <w:rsid w:val="00B01C57"/>
    <w:rsid w:val="00B01D62"/>
    <w:rsid w:val="00B01F9E"/>
    <w:rsid w:val="00B0206A"/>
    <w:rsid w:val="00B0223F"/>
    <w:rsid w:val="00B0226A"/>
    <w:rsid w:val="00B0248A"/>
    <w:rsid w:val="00B02A20"/>
    <w:rsid w:val="00B02CDB"/>
    <w:rsid w:val="00B03001"/>
    <w:rsid w:val="00B03364"/>
    <w:rsid w:val="00B03376"/>
    <w:rsid w:val="00B0374D"/>
    <w:rsid w:val="00B03A19"/>
    <w:rsid w:val="00B03A1E"/>
    <w:rsid w:val="00B03E08"/>
    <w:rsid w:val="00B041A3"/>
    <w:rsid w:val="00B041A5"/>
    <w:rsid w:val="00B04269"/>
    <w:rsid w:val="00B0460E"/>
    <w:rsid w:val="00B046C9"/>
    <w:rsid w:val="00B04851"/>
    <w:rsid w:val="00B04A5E"/>
    <w:rsid w:val="00B04BBC"/>
    <w:rsid w:val="00B04C01"/>
    <w:rsid w:val="00B05367"/>
    <w:rsid w:val="00B05C4A"/>
    <w:rsid w:val="00B05DA7"/>
    <w:rsid w:val="00B062D4"/>
    <w:rsid w:val="00B066AB"/>
    <w:rsid w:val="00B06715"/>
    <w:rsid w:val="00B067CD"/>
    <w:rsid w:val="00B06EDA"/>
    <w:rsid w:val="00B0727B"/>
    <w:rsid w:val="00B0739A"/>
    <w:rsid w:val="00B074D2"/>
    <w:rsid w:val="00B07A98"/>
    <w:rsid w:val="00B105E5"/>
    <w:rsid w:val="00B10B4D"/>
    <w:rsid w:val="00B10E2C"/>
    <w:rsid w:val="00B11615"/>
    <w:rsid w:val="00B116FF"/>
    <w:rsid w:val="00B1177E"/>
    <w:rsid w:val="00B120E2"/>
    <w:rsid w:val="00B12239"/>
    <w:rsid w:val="00B122A3"/>
    <w:rsid w:val="00B122FA"/>
    <w:rsid w:val="00B1239D"/>
    <w:rsid w:val="00B124A5"/>
    <w:rsid w:val="00B1283B"/>
    <w:rsid w:val="00B129A1"/>
    <w:rsid w:val="00B13340"/>
    <w:rsid w:val="00B13604"/>
    <w:rsid w:val="00B13DE5"/>
    <w:rsid w:val="00B14120"/>
    <w:rsid w:val="00B1425C"/>
    <w:rsid w:val="00B14897"/>
    <w:rsid w:val="00B14AA3"/>
    <w:rsid w:val="00B14AC0"/>
    <w:rsid w:val="00B14D3B"/>
    <w:rsid w:val="00B1532B"/>
    <w:rsid w:val="00B1554A"/>
    <w:rsid w:val="00B159F3"/>
    <w:rsid w:val="00B15F1A"/>
    <w:rsid w:val="00B16000"/>
    <w:rsid w:val="00B16DBC"/>
    <w:rsid w:val="00B1718E"/>
    <w:rsid w:val="00B17619"/>
    <w:rsid w:val="00B1773D"/>
    <w:rsid w:val="00B17D2E"/>
    <w:rsid w:val="00B204FD"/>
    <w:rsid w:val="00B2053F"/>
    <w:rsid w:val="00B20592"/>
    <w:rsid w:val="00B20689"/>
    <w:rsid w:val="00B20C25"/>
    <w:rsid w:val="00B20C27"/>
    <w:rsid w:val="00B20D3B"/>
    <w:rsid w:val="00B211DE"/>
    <w:rsid w:val="00B2139C"/>
    <w:rsid w:val="00B217E2"/>
    <w:rsid w:val="00B22331"/>
    <w:rsid w:val="00B22847"/>
    <w:rsid w:val="00B229BE"/>
    <w:rsid w:val="00B22B1F"/>
    <w:rsid w:val="00B233F7"/>
    <w:rsid w:val="00B23E5E"/>
    <w:rsid w:val="00B23EB7"/>
    <w:rsid w:val="00B23F0A"/>
    <w:rsid w:val="00B2467D"/>
    <w:rsid w:val="00B24DE6"/>
    <w:rsid w:val="00B24EF3"/>
    <w:rsid w:val="00B25153"/>
    <w:rsid w:val="00B254D7"/>
    <w:rsid w:val="00B25516"/>
    <w:rsid w:val="00B26328"/>
    <w:rsid w:val="00B2635A"/>
    <w:rsid w:val="00B26A1C"/>
    <w:rsid w:val="00B26C87"/>
    <w:rsid w:val="00B26E38"/>
    <w:rsid w:val="00B26FC5"/>
    <w:rsid w:val="00B27045"/>
    <w:rsid w:val="00B27965"/>
    <w:rsid w:val="00B30610"/>
    <w:rsid w:val="00B30D8F"/>
    <w:rsid w:val="00B314F9"/>
    <w:rsid w:val="00B31566"/>
    <w:rsid w:val="00B3161E"/>
    <w:rsid w:val="00B31B35"/>
    <w:rsid w:val="00B31B97"/>
    <w:rsid w:val="00B31DEE"/>
    <w:rsid w:val="00B3213B"/>
    <w:rsid w:val="00B32219"/>
    <w:rsid w:val="00B32528"/>
    <w:rsid w:val="00B3288A"/>
    <w:rsid w:val="00B328B5"/>
    <w:rsid w:val="00B32D6F"/>
    <w:rsid w:val="00B330DE"/>
    <w:rsid w:val="00B33B85"/>
    <w:rsid w:val="00B33D48"/>
    <w:rsid w:val="00B34244"/>
    <w:rsid w:val="00B34339"/>
    <w:rsid w:val="00B346DB"/>
    <w:rsid w:val="00B348D3"/>
    <w:rsid w:val="00B3499E"/>
    <w:rsid w:val="00B349FC"/>
    <w:rsid w:val="00B34D2D"/>
    <w:rsid w:val="00B34F8E"/>
    <w:rsid w:val="00B3512C"/>
    <w:rsid w:val="00B3517D"/>
    <w:rsid w:val="00B35BBF"/>
    <w:rsid w:val="00B36EE6"/>
    <w:rsid w:val="00B3703C"/>
    <w:rsid w:val="00B3708A"/>
    <w:rsid w:val="00B37639"/>
    <w:rsid w:val="00B4021B"/>
    <w:rsid w:val="00B402F7"/>
    <w:rsid w:val="00B40968"/>
    <w:rsid w:val="00B40F75"/>
    <w:rsid w:val="00B40FE4"/>
    <w:rsid w:val="00B41B1E"/>
    <w:rsid w:val="00B4229A"/>
    <w:rsid w:val="00B4238D"/>
    <w:rsid w:val="00B430CC"/>
    <w:rsid w:val="00B43580"/>
    <w:rsid w:val="00B435C8"/>
    <w:rsid w:val="00B43994"/>
    <w:rsid w:val="00B43B5E"/>
    <w:rsid w:val="00B43D68"/>
    <w:rsid w:val="00B44137"/>
    <w:rsid w:val="00B441D3"/>
    <w:rsid w:val="00B449D3"/>
    <w:rsid w:val="00B44FA1"/>
    <w:rsid w:val="00B45221"/>
    <w:rsid w:val="00B45462"/>
    <w:rsid w:val="00B456BC"/>
    <w:rsid w:val="00B457DA"/>
    <w:rsid w:val="00B45963"/>
    <w:rsid w:val="00B45AF2"/>
    <w:rsid w:val="00B45EDA"/>
    <w:rsid w:val="00B4696F"/>
    <w:rsid w:val="00B47064"/>
    <w:rsid w:val="00B477BE"/>
    <w:rsid w:val="00B47DF7"/>
    <w:rsid w:val="00B515F0"/>
    <w:rsid w:val="00B51D2E"/>
    <w:rsid w:val="00B51E73"/>
    <w:rsid w:val="00B52325"/>
    <w:rsid w:val="00B5258E"/>
    <w:rsid w:val="00B5268B"/>
    <w:rsid w:val="00B52A7C"/>
    <w:rsid w:val="00B52F3C"/>
    <w:rsid w:val="00B53A6C"/>
    <w:rsid w:val="00B53B05"/>
    <w:rsid w:val="00B53C36"/>
    <w:rsid w:val="00B53EAF"/>
    <w:rsid w:val="00B53EDB"/>
    <w:rsid w:val="00B54407"/>
    <w:rsid w:val="00B5499F"/>
    <w:rsid w:val="00B54A7F"/>
    <w:rsid w:val="00B54B45"/>
    <w:rsid w:val="00B54C13"/>
    <w:rsid w:val="00B5581C"/>
    <w:rsid w:val="00B558F0"/>
    <w:rsid w:val="00B559FB"/>
    <w:rsid w:val="00B56BF2"/>
    <w:rsid w:val="00B56EE8"/>
    <w:rsid w:val="00B571B4"/>
    <w:rsid w:val="00B6014E"/>
    <w:rsid w:val="00B605D6"/>
    <w:rsid w:val="00B605D7"/>
    <w:rsid w:val="00B60655"/>
    <w:rsid w:val="00B60A1A"/>
    <w:rsid w:val="00B60AA2"/>
    <w:rsid w:val="00B60EC7"/>
    <w:rsid w:val="00B61FD7"/>
    <w:rsid w:val="00B622BC"/>
    <w:rsid w:val="00B6289D"/>
    <w:rsid w:val="00B628CE"/>
    <w:rsid w:val="00B62999"/>
    <w:rsid w:val="00B62B79"/>
    <w:rsid w:val="00B633F9"/>
    <w:rsid w:val="00B63CBF"/>
    <w:rsid w:val="00B63D0E"/>
    <w:rsid w:val="00B63E7E"/>
    <w:rsid w:val="00B63FBB"/>
    <w:rsid w:val="00B64023"/>
    <w:rsid w:val="00B64195"/>
    <w:rsid w:val="00B64213"/>
    <w:rsid w:val="00B64ADC"/>
    <w:rsid w:val="00B658B7"/>
    <w:rsid w:val="00B65992"/>
    <w:rsid w:val="00B6644C"/>
    <w:rsid w:val="00B66715"/>
    <w:rsid w:val="00B66866"/>
    <w:rsid w:val="00B66CD3"/>
    <w:rsid w:val="00B66D7D"/>
    <w:rsid w:val="00B67439"/>
    <w:rsid w:val="00B6747B"/>
    <w:rsid w:val="00B67ABE"/>
    <w:rsid w:val="00B67F15"/>
    <w:rsid w:val="00B70100"/>
    <w:rsid w:val="00B701E8"/>
    <w:rsid w:val="00B70AAE"/>
    <w:rsid w:val="00B70C9E"/>
    <w:rsid w:val="00B70D8D"/>
    <w:rsid w:val="00B70F25"/>
    <w:rsid w:val="00B711A6"/>
    <w:rsid w:val="00B71283"/>
    <w:rsid w:val="00B7152A"/>
    <w:rsid w:val="00B7169F"/>
    <w:rsid w:val="00B71AC0"/>
    <w:rsid w:val="00B71FAB"/>
    <w:rsid w:val="00B7266D"/>
    <w:rsid w:val="00B729FD"/>
    <w:rsid w:val="00B73549"/>
    <w:rsid w:val="00B737DF"/>
    <w:rsid w:val="00B73C6A"/>
    <w:rsid w:val="00B73C75"/>
    <w:rsid w:val="00B750FC"/>
    <w:rsid w:val="00B7542D"/>
    <w:rsid w:val="00B754A0"/>
    <w:rsid w:val="00B754AA"/>
    <w:rsid w:val="00B75ABF"/>
    <w:rsid w:val="00B7656F"/>
    <w:rsid w:val="00B76A62"/>
    <w:rsid w:val="00B77121"/>
    <w:rsid w:val="00B776D3"/>
    <w:rsid w:val="00B777F2"/>
    <w:rsid w:val="00B779BC"/>
    <w:rsid w:val="00B77A69"/>
    <w:rsid w:val="00B77EB4"/>
    <w:rsid w:val="00B80254"/>
    <w:rsid w:val="00B80416"/>
    <w:rsid w:val="00B80446"/>
    <w:rsid w:val="00B805E3"/>
    <w:rsid w:val="00B80A01"/>
    <w:rsid w:val="00B8109D"/>
    <w:rsid w:val="00B8137A"/>
    <w:rsid w:val="00B81B1B"/>
    <w:rsid w:val="00B824B2"/>
    <w:rsid w:val="00B82A87"/>
    <w:rsid w:val="00B82ACA"/>
    <w:rsid w:val="00B82FDA"/>
    <w:rsid w:val="00B83472"/>
    <w:rsid w:val="00B83B0E"/>
    <w:rsid w:val="00B83EF7"/>
    <w:rsid w:val="00B8402D"/>
    <w:rsid w:val="00B84491"/>
    <w:rsid w:val="00B844C9"/>
    <w:rsid w:val="00B844F1"/>
    <w:rsid w:val="00B8451C"/>
    <w:rsid w:val="00B846F0"/>
    <w:rsid w:val="00B847DC"/>
    <w:rsid w:val="00B84CC9"/>
    <w:rsid w:val="00B84F3E"/>
    <w:rsid w:val="00B85047"/>
    <w:rsid w:val="00B852F2"/>
    <w:rsid w:val="00B8534F"/>
    <w:rsid w:val="00B85396"/>
    <w:rsid w:val="00B8571A"/>
    <w:rsid w:val="00B85D99"/>
    <w:rsid w:val="00B85E1F"/>
    <w:rsid w:val="00B85F6F"/>
    <w:rsid w:val="00B86097"/>
    <w:rsid w:val="00B861CA"/>
    <w:rsid w:val="00B86824"/>
    <w:rsid w:val="00B86BB8"/>
    <w:rsid w:val="00B86C6D"/>
    <w:rsid w:val="00B8743E"/>
    <w:rsid w:val="00B87645"/>
    <w:rsid w:val="00B90585"/>
    <w:rsid w:val="00B9066E"/>
    <w:rsid w:val="00B90E53"/>
    <w:rsid w:val="00B9146B"/>
    <w:rsid w:val="00B9179A"/>
    <w:rsid w:val="00B91A83"/>
    <w:rsid w:val="00B9261A"/>
    <w:rsid w:val="00B92BA6"/>
    <w:rsid w:val="00B9302E"/>
    <w:rsid w:val="00B93201"/>
    <w:rsid w:val="00B938B0"/>
    <w:rsid w:val="00B93ECA"/>
    <w:rsid w:val="00B9440B"/>
    <w:rsid w:val="00B944B5"/>
    <w:rsid w:val="00B945D5"/>
    <w:rsid w:val="00B94A9B"/>
    <w:rsid w:val="00B94D98"/>
    <w:rsid w:val="00B94DB3"/>
    <w:rsid w:val="00B950EF"/>
    <w:rsid w:val="00B952D5"/>
    <w:rsid w:val="00B9532E"/>
    <w:rsid w:val="00B95971"/>
    <w:rsid w:val="00B95AAF"/>
    <w:rsid w:val="00B9603C"/>
    <w:rsid w:val="00B961F0"/>
    <w:rsid w:val="00B96521"/>
    <w:rsid w:val="00B96852"/>
    <w:rsid w:val="00B96F42"/>
    <w:rsid w:val="00B97512"/>
    <w:rsid w:val="00B9776F"/>
    <w:rsid w:val="00B97D18"/>
    <w:rsid w:val="00B97EA7"/>
    <w:rsid w:val="00B97FE3"/>
    <w:rsid w:val="00BA0162"/>
    <w:rsid w:val="00BA03BB"/>
    <w:rsid w:val="00BA084D"/>
    <w:rsid w:val="00BA0969"/>
    <w:rsid w:val="00BA10A3"/>
    <w:rsid w:val="00BA1225"/>
    <w:rsid w:val="00BA162E"/>
    <w:rsid w:val="00BA1AE8"/>
    <w:rsid w:val="00BA1FE8"/>
    <w:rsid w:val="00BA25A1"/>
    <w:rsid w:val="00BA283C"/>
    <w:rsid w:val="00BA2DDF"/>
    <w:rsid w:val="00BA2E43"/>
    <w:rsid w:val="00BA2FF7"/>
    <w:rsid w:val="00BA3616"/>
    <w:rsid w:val="00BA37E6"/>
    <w:rsid w:val="00BA393E"/>
    <w:rsid w:val="00BA3D3E"/>
    <w:rsid w:val="00BA3DA5"/>
    <w:rsid w:val="00BA40B3"/>
    <w:rsid w:val="00BA41B1"/>
    <w:rsid w:val="00BA48EF"/>
    <w:rsid w:val="00BA4A9A"/>
    <w:rsid w:val="00BA4B63"/>
    <w:rsid w:val="00BA4FA0"/>
    <w:rsid w:val="00BA53DD"/>
    <w:rsid w:val="00BA5D13"/>
    <w:rsid w:val="00BA5D56"/>
    <w:rsid w:val="00BA6307"/>
    <w:rsid w:val="00BA6817"/>
    <w:rsid w:val="00BA6CDB"/>
    <w:rsid w:val="00BA6E0A"/>
    <w:rsid w:val="00BA7405"/>
    <w:rsid w:val="00BA76AE"/>
    <w:rsid w:val="00BA7B2F"/>
    <w:rsid w:val="00BB004F"/>
    <w:rsid w:val="00BB0496"/>
    <w:rsid w:val="00BB0876"/>
    <w:rsid w:val="00BB0964"/>
    <w:rsid w:val="00BB0D09"/>
    <w:rsid w:val="00BB14F9"/>
    <w:rsid w:val="00BB2505"/>
    <w:rsid w:val="00BB2D1E"/>
    <w:rsid w:val="00BB3268"/>
    <w:rsid w:val="00BB37FA"/>
    <w:rsid w:val="00BB3DA7"/>
    <w:rsid w:val="00BB417F"/>
    <w:rsid w:val="00BB4528"/>
    <w:rsid w:val="00BB45F0"/>
    <w:rsid w:val="00BB4BEA"/>
    <w:rsid w:val="00BB6127"/>
    <w:rsid w:val="00BB649E"/>
    <w:rsid w:val="00BB68AB"/>
    <w:rsid w:val="00BB7643"/>
    <w:rsid w:val="00BB7773"/>
    <w:rsid w:val="00BB7899"/>
    <w:rsid w:val="00BB7DB9"/>
    <w:rsid w:val="00BB7E04"/>
    <w:rsid w:val="00BB7EE4"/>
    <w:rsid w:val="00BC0291"/>
    <w:rsid w:val="00BC043F"/>
    <w:rsid w:val="00BC0452"/>
    <w:rsid w:val="00BC0600"/>
    <w:rsid w:val="00BC0E2E"/>
    <w:rsid w:val="00BC0E5B"/>
    <w:rsid w:val="00BC103A"/>
    <w:rsid w:val="00BC1454"/>
    <w:rsid w:val="00BC151B"/>
    <w:rsid w:val="00BC16A2"/>
    <w:rsid w:val="00BC1A38"/>
    <w:rsid w:val="00BC2229"/>
    <w:rsid w:val="00BC2FE2"/>
    <w:rsid w:val="00BC3400"/>
    <w:rsid w:val="00BC3BCF"/>
    <w:rsid w:val="00BC3E28"/>
    <w:rsid w:val="00BC431D"/>
    <w:rsid w:val="00BC4569"/>
    <w:rsid w:val="00BC4883"/>
    <w:rsid w:val="00BC4E4F"/>
    <w:rsid w:val="00BC4F76"/>
    <w:rsid w:val="00BC4FD8"/>
    <w:rsid w:val="00BC4FE2"/>
    <w:rsid w:val="00BC516D"/>
    <w:rsid w:val="00BC524E"/>
    <w:rsid w:val="00BC5625"/>
    <w:rsid w:val="00BC5A41"/>
    <w:rsid w:val="00BC5EAC"/>
    <w:rsid w:val="00BC6294"/>
    <w:rsid w:val="00BC63F5"/>
    <w:rsid w:val="00BC652B"/>
    <w:rsid w:val="00BC66FD"/>
    <w:rsid w:val="00BC7331"/>
    <w:rsid w:val="00BC7477"/>
    <w:rsid w:val="00BC7535"/>
    <w:rsid w:val="00BC756F"/>
    <w:rsid w:val="00BC7947"/>
    <w:rsid w:val="00BC7A87"/>
    <w:rsid w:val="00BC7D6A"/>
    <w:rsid w:val="00BD04FF"/>
    <w:rsid w:val="00BD095C"/>
    <w:rsid w:val="00BD0AB2"/>
    <w:rsid w:val="00BD0B93"/>
    <w:rsid w:val="00BD0EBC"/>
    <w:rsid w:val="00BD11F3"/>
    <w:rsid w:val="00BD1436"/>
    <w:rsid w:val="00BD20F8"/>
    <w:rsid w:val="00BD2526"/>
    <w:rsid w:val="00BD2F7B"/>
    <w:rsid w:val="00BD35E9"/>
    <w:rsid w:val="00BD3720"/>
    <w:rsid w:val="00BD37D2"/>
    <w:rsid w:val="00BD3BA4"/>
    <w:rsid w:val="00BD3CC3"/>
    <w:rsid w:val="00BD3E5E"/>
    <w:rsid w:val="00BD44EF"/>
    <w:rsid w:val="00BD4670"/>
    <w:rsid w:val="00BD47A7"/>
    <w:rsid w:val="00BD4867"/>
    <w:rsid w:val="00BD4DD0"/>
    <w:rsid w:val="00BD550F"/>
    <w:rsid w:val="00BD5663"/>
    <w:rsid w:val="00BD578C"/>
    <w:rsid w:val="00BD607C"/>
    <w:rsid w:val="00BD626A"/>
    <w:rsid w:val="00BD6AB2"/>
    <w:rsid w:val="00BD6B21"/>
    <w:rsid w:val="00BD6DDD"/>
    <w:rsid w:val="00BE00EF"/>
    <w:rsid w:val="00BE02FA"/>
    <w:rsid w:val="00BE0863"/>
    <w:rsid w:val="00BE08D0"/>
    <w:rsid w:val="00BE1559"/>
    <w:rsid w:val="00BE19F5"/>
    <w:rsid w:val="00BE1A32"/>
    <w:rsid w:val="00BE1B7F"/>
    <w:rsid w:val="00BE1FEC"/>
    <w:rsid w:val="00BE21B7"/>
    <w:rsid w:val="00BE286E"/>
    <w:rsid w:val="00BE298B"/>
    <w:rsid w:val="00BE2BE1"/>
    <w:rsid w:val="00BE3347"/>
    <w:rsid w:val="00BE362A"/>
    <w:rsid w:val="00BE3F14"/>
    <w:rsid w:val="00BE3F4D"/>
    <w:rsid w:val="00BE4178"/>
    <w:rsid w:val="00BE43FE"/>
    <w:rsid w:val="00BE5067"/>
    <w:rsid w:val="00BE5222"/>
    <w:rsid w:val="00BE55EB"/>
    <w:rsid w:val="00BE5CA3"/>
    <w:rsid w:val="00BE5E84"/>
    <w:rsid w:val="00BE5FAC"/>
    <w:rsid w:val="00BE652F"/>
    <w:rsid w:val="00BE695C"/>
    <w:rsid w:val="00BE6B3B"/>
    <w:rsid w:val="00BE6E2D"/>
    <w:rsid w:val="00BE72F9"/>
    <w:rsid w:val="00BE74CA"/>
    <w:rsid w:val="00BE7819"/>
    <w:rsid w:val="00BE78A7"/>
    <w:rsid w:val="00BE7A55"/>
    <w:rsid w:val="00BE7E85"/>
    <w:rsid w:val="00BF0306"/>
    <w:rsid w:val="00BF133E"/>
    <w:rsid w:val="00BF186F"/>
    <w:rsid w:val="00BF18EB"/>
    <w:rsid w:val="00BF1B11"/>
    <w:rsid w:val="00BF2AEF"/>
    <w:rsid w:val="00BF2BB9"/>
    <w:rsid w:val="00BF2F43"/>
    <w:rsid w:val="00BF31FF"/>
    <w:rsid w:val="00BF36B4"/>
    <w:rsid w:val="00BF4472"/>
    <w:rsid w:val="00BF46FA"/>
    <w:rsid w:val="00BF4E2E"/>
    <w:rsid w:val="00BF4FBE"/>
    <w:rsid w:val="00BF51CB"/>
    <w:rsid w:val="00BF5D4E"/>
    <w:rsid w:val="00BF6664"/>
    <w:rsid w:val="00BF6A7F"/>
    <w:rsid w:val="00BF6BF4"/>
    <w:rsid w:val="00BF6EF3"/>
    <w:rsid w:val="00BF6FF5"/>
    <w:rsid w:val="00BF753A"/>
    <w:rsid w:val="00BF7CCF"/>
    <w:rsid w:val="00C003ED"/>
    <w:rsid w:val="00C00668"/>
    <w:rsid w:val="00C00863"/>
    <w:rsid w:val="00C00FBA"/>
    <w:rsid w:val="00C0115F"/>
    <w:rsid w:val="00C0182E"/>
    <w:rsid w:val="00C01E4D"/>
    <w:rsid w:val="00C024A2"/>
    <w:rsid w:val="00C02598"/>
    <w:rsid w:val="00C02789"/>
    <w:rsid w:val="00C02B1D"/>
    <w:rsid w:val="00C02B7A"/>
    <w:rsid w:val="00C02F4C"/>
    <w:rsid w:val="00C030D4"/>
    <w:rsid w:val="00C0314F"/>
    <w:rsid w:val="00C033DF"/>
    <w:rsid w:val="00C03C44"/>
    <w:rsid w:val="00C03E9E"/>
    <w:rsid w:val="00C04383"/>
    <w:rsid w:val="00C043DF"/>
    <w:rsid w:val="00C04743"/>
    <w:rsid w:val="00C04908"/>
    <w:rsid w:val="00C0492A"/>
    <w:rsid w:val="00C04DB6"/>
    <w:rsid w:val="00C04E40"/>
    <w:rsid w:val="00C04F26"/>
    <w:rsid w:val="00C057FE"/>
    <w:rsid w:val="00C06044"/>
    <w:rsid w:val="00C06739"/>
    <w:rsid w:val="00C067D3"/>
    <w:rsid w:val="00C06863"/>
    <w:rsid w:val="00C06D32"/>
    <w:rsid w:val="00C06D52"/>
    <w:rsid w:val="00C06F04"/>
    <w:rsid w:val="00C07466"/>
    <w:rsid w:val="00C07812"/>
    <w:rsid w:val="00C10655"/>
    <w:rsid w:val="00C1068B"/>
    <w:rsid w:val="00C10D57"/>
    <w:rsid w:val="00C10F43"/>
    <w:rsid w:val="00C11255"/>
    <w:rsid w:val="00C11335"/>
    <w:rsid w:val="00C114CB"/>
    <w:rsid w:val="00C11828"/>
    <w:rsid w:val="00C11D4D"/>
    <w:rsid w:val="00C11F50"/>
    <w:rsid w:val="00C12107"/>
    <w:rsid w:val="00C1293D"/>
    <w:rsid w:val="00C133E8"/>
    <w:rsid w:val="00C136E6"/>
    <w:rsid w:val="00C1371C"/>
    <w:rsid w:val="00C13E92"/>
    <w:rsid w:val="00C1412E"/>
    <w:rsid w:val="00C14748"/>
    <w:rsid w:val="00C14B25"/>
    <w:rsid w:val="00C1502B"/>
    <w:rsid w:val="00C154B4"/>
    <w:rsid w:val="00C155C4"/>
    <w:rsid w:val="00C15869"/>
    <w:rsid w:val="00C15960"/>
    <w:rsid w:val="00C16209"/>
    <w:rsid w:val="00C16832"/>
    <w:rsid w:val="00C16891"/>
    <w:rsid w:val="00C16A5A"/>
    <w:rsid w:val="00C16BF0"/>
    <w:rsid w:val="00C16C95"/>
    <w:rsid w:val="00C16D0C"/>
    <w:rsid w:val="00C16EC7"/>
    <w:rsid w:val="00C171B1"/>
    <w:rsid w:val="00C1748B"/>
    <w:rsid w:val="00C174C8"/>
    <w:rsid w:val="00C174F6"/>
    <w:rsid w:val="00C1764E"/>
    <w:rsid w:val="00C176F6"/>
    <w:rsid w:val="00C201DD"/>
    <w:rsid w:val="00C205F9"/>
    <w:rsid w:val="00C207A7"/>
    <w:rsid w:val="00C20A0B"/>
    <w:rsid w:val="00C20B4B"/>
    <w:rsid w:val="00C20B9F"/>
    <w:rsid w:val="00C20D99"/>
    <w:rsid w:val="00C20F42"/>
    <w:rsid w:val="00C21015"/>
    <w:rsid w:val="00C210A2"/>
    <w:rsid w:val="00C21188"/>
    <w:rsid w:val="00C21283"/>
    <w:rsid w:val="00C22060"/>
    <w:rsid w:val="00C22379"/>
    <w:rsid w:val="00C23023"/>
    <w:rsid w:val="00C2305B"/>
    <w:rsid w:val="00C23231"/>
    <w:rsid w:val="00C23372"/>
    <w:rsid w:val="00C23806"/>
    <w:rsid w:val="00C241B1"/>
    <w:rsid w:val="00C242B3"/>
    <w:rsid w:val="00C24FAE"/>
    <w:rsid w:val="00C2518E"/>
    <w:rsid w:val="00C25580"/>
    <w:rsid w:val="00C259E8"/>
    <w:rsid w:val="00C25C1A"/>
    <w:rsid w:val="00C2618A"/>
    <w:rsid w:val="00C26286"/>
    <w:rsid w:val="00C26589"/>
    <w:rsid w:val="00C2668C"/>
    <w:rsid w:val="00C26717"/>
    <w:rsid w:val="00C26DEA"/>
    <w:rsid w:val="00C2733A"/>
    <w:rsid w:val="00C27747"/>
    <w:rsid w:val="00C2779E"/>
    <w:rsid w:val="00C27CAE"/>
    <w:rsid w:val="00C27ECB"/>
    <w:rsid w:val="00C30359"/>
    <w:rsid w:val="00C3045C"/>
    <w:rsid w:val="00C30787"/>
    <w:rsid w:val="00C311BD"/>
    <w:rsid w:val="00C31595"/>
    <w:rsid w:val="00C3167B"/>
    <w:rsid w:val="00C3167E"/>
    <w:rsid w:val="00C31875"/>
    <w:rsid w:val="00C31960"/>
    <w:rsid w:val="00C32101"/>
    <w:rsid w:val="00C32146"/>
    <w:rsid w:val="00C32471"/>
    <w:rsid w:val="00C32956"/>
    <w:rsid w:val="00C32D02"/>
    <w:rsid w:val="00C32E08"/>
    <w:rsid w:val="00C32F78"/>
    <w:rsid w:val="00C32FA6"/>
    <w:rsid w:val="00C33434"/>
    <w:rsid w:val="00C334DA"/>
    <w:rsid w:val="00C33928"/>
    <w:rsid w:val="00C33A78"/>
    <w:rsid w:val="00C33B26"/>
    <w:rsid w:val="00C33EC3"/>
    <w:rsid w:val="00C3402E"/>
    <w:rsid w:val="00C34375"/>
    <w:rsid w:val="00C34719"/>
    <w:rsid w:val="00C34729"/>
    <w:rsid w:val="00C348F7"/>
    <w:rsid w:val="00C349F0"/>
    <w:rsid w:val="00C34D1B"/>
    <w:rsid w:val="00C34DA0"/>
    <w:rsid w:val="00C35120"/>
    <w:rsid w:val="00C359F1"/>
    <w:rsid w:val="00C35E40"/>
    <w:rsid w:val="00C3663D"/>
    <w:rsid w:val="00C367B8"/>
    <w:rsid w:val="00C36E3D"/>
    <w:rsid w:val="00C3720A"/>
    <w:rsid w:val="00C37217"/>
    <w:rsid w:val="00C37237"/>
    <w:rsid w:val="00C37563"/>
    <w:rsid w:val="00C37681"/>
    <w:rsid w:val="00C40C8C"/>
    <w:rsid w:val="00C40CD9"/>
    <w:rsid w:val="00C41046"/>
    <w:rsid w:val="00C411A5"/>
    <w:rsid w:val="00C41300"/>
    <w:rsid w:val="00C4188C"/>
    <w:rsid w:val="00C41DAD"/>
    <w:rsid w:val="00C421F8"/>
    <w:rsid w:val="00C422C8"/>
    <w:rsid w:val="00C42499"/>
    <w:rsid w:val="00C42B21"/>
    <w:rsid w:val="00C43463"/>
    <w:rsid w:val="00C439CE"/>
    <w:rsid w:val="00C4474E"/>
    <w:rsid w:val="00C44CEB"/>
    <w:rsid w:val="00C4506C"/>
    <w:rsid w:val="00C45298"/>
    <w:rsid w:val="00C453B0"/>
    <w:rsid w:val="00C453E5"/>
    <w:rsid w:val="00C4552C"/>
    <w:rsid w:val="00C4601E"/>
    <w:rsid w:val="00C4617C"/>
    <w:rsid w:val="00C466D9"/>
    <w:rsid w:val="00C46EBD"/>
    <w:rsid w:val="00C46EE7"/>
    <w:rsid w:val="00C475AB"/>
    <w:rsid w:val="00C47668"/>
    <w:rsid w:val="00C478C9"/>
    <w:rsid w:val="00C478EE"/>
    <w:rsid w:val="00C479E3"/>
    <w:rsid w:val="00C47BB3"/>
    <w:rsid w:val="00C47C50"/>
    <w:rsid w:val="00C50305"/>
    <w:rsid w:val="00C50335"/>
    <w:rsid w:val="00C504EA"/>
    <w:rsid w:val="00C506A3"/>
    <w:rsid w:val="00C50A02"/>
    <w:rsid w:val="00C50B7F"/>
    <w:rsid w:val="00C50FFB"/>
    <w:rsid w:val="00C51231"/>
    <w:rsid w:val="00C51BA7"/>
    <w:rsid w:val="00C51F7A"/>
    <w:rsid w:val="00C522A0"/>
    <w:rsid w:val="00C523CA"/>
    <w:rsid w:val="00C52763"/>
    <w:rsid w:val="00C53084"/>
    <w:rsid w:val="00C5322D"/>
    <w:rsid w:val="00C53682"/>
    <w:rsid w:val="00C53A04"/>
    <w:rsid w:val="00C53A08"/>
    <w:rsid w:val="00C5405C"/>
    <w:rsid w:val="00C5409D"/>
    <w:rsid w:val="00C54941"/>
    <w:rsid w:val="00C549F5"/>
    <w:rsid w:val="00C54BA0"/>
    <w:rsid w:val="00C5545F"/>
    <w:rsid w:val="00C564E8"/>
    <w:rsid w:val="00C569AC"/>
    <w:rsid w:val="00C5711E"/>
    <w:rsid w:val="00C57646"/>
    <w:rsid w:val="00C57769"/>
    <w:rsid w:val="00C57B3C"/>
    <w:rsid w:val="00C57F0E"/>
    <w:rsid w:val="00C602FD"/>
    <w:rsid w:val="00C60C79"/>
    <w:rsid w:val="00C60D2B"/>
    <w:rsid w:val="00C60DF0"/>
    <w:rsid w:val="00C61599"/>
    <w:rsid w:val="00C61873"/>
    <w:rsid w:val="00C61A5C"/>
    <w:rsid w:val="00C622E9"/>
    <w:rsid w:val="00C62A6A"/>
    <w:rsid w:val="00C62AFD"/>
    <w:rsid w:val="00C62EEE"/>
    <w:rsid w:val="00C631EE"/>
    <w:rsid w:val="00C63B83"/>
    <w:rsid w:val="00C63F58"/>
    <w:rsid w:val="00C64105"/>
    <w:rsid w:val="00C64237"/>
    <w:rsid w:val="00C644C5"/>
    <w:rsid w:val="00C646FD"/>
    <w:rsid w:val="00C6486C"/>
    <w:rsid w:val="00C648C0"/>
    <w:rsid w:val="00C64A79"/>
    <w:rsid w:val="00C64C05"/>
    <w:rsid w:val="00C64CBD"/>
    <w:rsid w:val="00C64D67"/>
    <w:rsid w:val="00C65081"/>
    <w:rsid w:val="00C650BC"/>
    <w:rsid w:val="00C656E1"/>
    <w:rsid w:val="00C657A0"/>
    <w:rsid w:val="00C65BB6"/>
    <w:rsid w:val="00C65C73"/>
    <w:rsid w:val="00C66015"/>
    <w:rsid w:val="00C66107"/>
    <w:rsid w:val="00C66289"/>
    <w:rsid w:val="00C66306"/>
    <w:rsid w:val="00C666E1"/>
    <w:rsid w:val="00C66C28"/>
    <w:rsid w:val="00C67362"/>
    <w:rsid w:val="00C67788"/>
    <w:rsid w:val="00C67ACD"/>
    <w:rsid w:val="00C67B0A"/>
    <w:rsid w:val="00C67D38"/>
    <w:rsid w:val="00C704C7"/>
    <w:rsid w:val="00C7065F"/>
    <w:rsid w:val="00C70BEC"/>
    <w:rsid w:val="00C710E8"/>
    <w:rsid w:val="00C711E8"/>
    <w:rsid w:val="00C71A45"/>
    <w:rsid w:val="00C71A97"/>
    <w:rsid w:val="00C71DDB"/>
    <w:rsid w:val="00C729A2"/>
    <w:rsid w:val="00C729A7"/>
    <w:rsid w:val="00C729F2"/>
    <w:rsid w:val="00C72B7E"/>
    <w:rsid w:val="00C72DA4"/>
    <w:rsid w:val="00C73967"/>
    <w:rsid w:val="00C73B50"/>
    <w:rsid w:val="00C73DA5"/>
    <w:rsid w:val="00C7455B"/>
    <w:rsid w:val="00C74F07"/>
    <w:rsid w:val="00C75C60"/>
    <w:rsid w:val="00C763E3"/>
    <w:rsid w:val="00C764BD"/>
    <w:rsid w:val="00C76520"/>
    <w:rsid w:val="00C766BE"/>
    <w:rsid w:val="00C76DDD"/>
    <w:rsid w:val="00C76F31"/>
    <w:rsid w:val="00C77475"/>
    <w:rsid w:val="00C77C90"/>
    <w:rsid w:val="00C77F6A"/>
    <w:rsid w:val="00C802E9"/>
    <w:rsid w:val="00C80417"/>
    <w:rsid w:val="00C80A25"/>
    <w:rsid w:val="00C80A6E"/>
    <w:rsid w:val="00C80E2A"/>
    <w:rsid w:val="00C819F4"/>
    <w:rsid w:val="00C82032"/>
    <w:rsid w:val="00C8210C"/>
    <w:rsid w:val="00C8270A"/>
    <w:rsid w:val="00C82717"/>
    <w:rsid w:val="00C82965"/>
    <w:rsid w:val="00C82B77"/>
    <w:rsid w:val="00C82DA3"/>
    <w:rsid w:val="00C830ED"/>
    <w:rsid w:val="00C837DF"/>
    <w:rsid w:val="00C83872"/>
    <w:rsid w:val="00C839F7"/>
    <w:rsid w:val="00C83B56"/>
    <w:rsid w:val="00C84444"/>
    <w:rsid w:val="00C84B5C"/>
    <w:rsid w:val="00C84EE6"/>
    <w:rsid w:val="00C84F17"/>
    <w:rsid w:val="00C850A1"/>
    <w:rsid w:val="00C857F4"/>
    <w:rsid w:val="00C85856"/>
    <w:rsid w:val="00C85BB7"/>
    <w:rsid w:val="00C86847"/>
    <w:rsid w:val="00C8798B"/>
    <w:rsid w:val="00C87BD5"/>
    <w:rsid w:val="00C87ECC"/>
    <w:rsid w:val="00C90175"/>
    <w:rsid w:val="00C9036E"/>
    <w:rsid w:val="00C90376"/>
    <w:rsid w:val="00C903C4"/>
    <w:rsid w:val="00C9048D"/>
    <w:rsid w:val="00C90758"/>
    <w:rsid w:val="00C90A7C"/>
    <w:rsid w:val="00C90F3F"/>
    <w:rsid w:val="00C9152E"/>
    <w:rsid w:val="00C91B3B"/>
    <w:rsid w:val="00C91D20"/>
    <w:rsid w:val="00C91E1B"/>
    <w:rsid w:val="00C91EEC"/>
    <w:rsid w:val="00C91F00"/>
    <w:rsid w:val="00C9217C"/>
    <w:rsid w:val="00C923D0"/>
    <w:rsid w:val="00C92D42"/>
    <w:rsid w:val="00C92DCD"/>
    <w:rsid w:val="00C92FE5"/>
    <w:rsid w:val="00C93203"/>
    <w:rsid w:val="00C93AE2"/>
    <w:rsid w:val="00C94030"/>
    <w:rsid w:val="00C94131"/>
    <w:rsid w:val="00C94468"/>
    <w:rsid w:val="00C94696"/>
    <w:rsid w:val="00C94F18"/>
    <w:rsid w:val="00C950CB"/>
    <w:rsid w:val="00C95B97"/>
    <w:rsid w:val="00C96091"/>
    <w:rsid w:val="00C969A5"/>
    <w:rsid w:val="00C96BC8"/>
    <w:rsid w:val="00C96C35"/>
    <w:rsid w:val="00C96C66"/>
    <w:rsid w:val="00C973C7"/>
    <w:rsid w:val="00C9747E"/>
    <w:rsid w:val="00C9783D"/>
    <w:rsid w:val="00CA01BE"/>
    <w:rsid w:val="00CA09FA"/>
    <w:rsid w:val="00CA1525"/>
    <w:rsid w:val="00CA1C78"/>
    <w:rsid w:val="00CA378C"/>
    <w:rsid w:val="00CA3FC8"/>
    <w:rsid w:val="00CA44BF"/>
    <w:rsid w:val="00CA47F1"/>
    <w:rsid w:val="00CA487B"/>
    <w:rsid w:val="00CA4FED"/>
    <w:rsid w:val="00CA5064"/>
    <w:rsid w:val="00CA5428"/>
    <w:rsid w:val="00CA55DD"/>
    <w:rsid w:val="00CA5D69"/>
    <w:rsid w:val="00CA5F09"/>
    <w:rsid w:val="00CA66B6"/>
    <w:rsid w:val="00CA6B2F"/>
    <w:rsid w:val="00CA6F58"/>
    <w:rsid w:val="00CA7567"/>
    <w:rsid w:val="00CA766B"/>
    <w:rsid w:val="00CB00B0"/>
    <w:rsid w:val="00CB06F9"/>
    <w:rsid w:val="00CB0842"/>
    <w:rsid w:val="00CB0B26"/>
    <w:rsid w:val="00CB1472"/>
    <w:rsid w:val="00CB1868"/>
    <w:rsid w:val="00CB1AA3"/>
    <w:rsid w:val="00CB1C0B"/>
    <w:rsid w:val="00CB20A9"/>
    <w:rsid w:val="00CB22D4"/>
    <w:rsid w:val="00CB2449"/>
    <w:rsid w:val="00CB246F"/>
    <w:rsid w:val="00CB2963"/>
    <w:rsid w:val="00CB3700"/>
    <w:rsid w:val="00CB383E"/>
    <w:rsid w:val="00CB39A9"/>
    <w:rsid w:val="00CB3E1E"/>
    <w:rsid w:val="00CB446B"/>
    <w:rsid w:val="00CB4675"/>
    <w:rsid w:val="00CB4AA1"/>
    <w:rsid w:val="00CB4C95"/>
    <w:rsid w:val="00CB4EA7"/>
    <w:rsid w:val="00CB4F58"/>
    <w:rsid w:val="00CB5027"/>
    <w:rsid w:val="00CB541A"/>
    <w:rsid w:val="00CB55F2"/>
    <w:rsid w:val="00CB565B"/>
    <w:rsid w:val="00CB5937"/>
    <w:rsid w:val="00CB5C3A"/>
    <w:rsid w:val="00CB5CED"/>
    <w:rsid w:val="00CB625C"/>
    <w:rsid w:val="00CB6266"/>
    <w:rsid w:val="00CB6C33"/>
    <w:rsid w:val="00CB7287"/>
    <w:rsid w:val="00CB7314"/>
    <w:rsid w:val="00CB7B85"/>
    <w:rsid w:val="00CB7C74"/>
    <w:rsid w:val="00CB7E00"/>
    <w:rsid w:val="00CC0492"/>
    <w:rsid w:val="00CC081E"/>
    <w:rsid w:val="00CC0942"/>
    <w:rsid w:val="00CC16B7"/>
    <w:rsid w:val="00CC2288"/>
    <w:rsid w:val="00CC277E"/>
    <w:rsid w:val="00CC283B"/>
    <w:rsid w:val="00CC2970"/>
    <w:rsid w:val="00CC29B7"/>
    <w:rsid w:val="00CC2E65"/>
    <w:rsid w:val="00CC34FC"/>
    <w:rsid w:val="00CC35A0"/>
    <w:rsid w:val="00CC365E"/>
    <w:rsid w:val="00CC36DB"/>
    <w:rsid w:val="00CC382D"/>
    <w:rsid w:val="00CC3C98"/>
    <w:rsid w:val="00CC418F"/>
    <w:rsid w:val="00CC41A8"/>
    <w:rsid w:val="00CC4452"/>
    <w:rsid w:val="00CC4473"/>
    <w:rsid w:val="00CC44CD"/>
    <w:rsid w:val="00CC4781"/>
    <w:rsid w:val="00CC5530"/>
    <w:rsid w:val="00CC5981"/>
    <w:rsid w:val="00CC5A1D"/>
    <w:rsid w:val="00CC5A74"/>
    <w:rsid w:val="00CC6150"/>
    <w:rsid w:val="00CC695C"/>
    <w:rsid w:val="00CC698F"/>
    <w:rsid w:val="00CC6A89"/>
    <w:rsid w:val="00CC6D3D"/>
    <w:rsid w:val="00CC6D86"/>
    <w:rsid w:val="00CC6E29"/>
    <w:rsid w:val="00CC7270"/>
    <w:rsid w:val="00CC75EE"/>
    <w:rsid w:val="00CC7849"/>
    <w:rsid w:val="00CC7A42"/>
    <w:rsid w:val="00CD0ADD"/>
    <w:rsid w:val="00CD0E1F"/>
    <w:rsid w:val="00CD1121"/>
    <w:rsid w:val="00CD116F"/>
    <w:rsid w:val="00CD1596"/>
    <w:rsid w:val="00CD15B1"/>
    <w:rsid w:val="00CD1690"/>
    <w:rsid w:val="00CD2192"/>
    <w:rsid w:val="00CD26A3"/>
    <w:rsid w:val="00CD2715"/>
    <w:rsid w:val="00CD29C6"/>
    <w:rsid w:val="00CD2E53"/>
    <w:rsid w:val="00CD2F8F"/>
    <w:rsid w:val="00CD2FB0"/>
    <w:rsid w:val="00CD2FCC"/>
    <w:rsid w:val="00CD3108"/>
    <w:rsid w:val="00CD39AF"/>
    <w:rsid w:val="00CD4186"/>
    <w:rsid w:val="00CD4402"/>
    <w:rsid w:val="00CD4BE8"/>
    <w:rsid w:val="00CD4EC8"/>
    <w:rsid w:val="00CD4FDA"/>
    <w:rsid w:val="00CD50B3"/>
    <w:rsid w:val="00CD50F0"/>
    <w:rsid w:val="00CD535A"/>
    <w:rsid w:val="00CD547F"/>
    <w:rsid w:val="00CD577A"/>
    <w:rsid w:val="00CD57BE"/>
    <w:rsid w:val="00CD5CDB"/>
    <w:rsid w:val="00CD63D2"/>
    <w:rsid w:val="00CD6512"/>
    <w:rsid w:val="00CD6763"/>
    <w:rsid w:val="00CD6836"/>
    <w:rsid w:val="00CD685D"/>
    <w:rsid w:val="00CD6A94"/>
    <w:rsid w:val="00CD6BE3"/>
    <w:rsid w:val="00CD6D32"/>
    <w:rsid w:val="00CD703D"/>
    <w:rsid w:val="00CD70E2"/>
    <w:rsid w:val="00CD734C"/>
    <w:rsid w:val="00CD74DB"/>
    <w:rsid w:val="00CD7F7C"/>
    <w:rsid w:val="00CE0416"/>
    <w:rsid w:val="00CE079F"/>
    <w:rsid w:val="00CE1420"/>
    <w:rsid w:val="00CE15B8"/>
    <w:rsid w:val="00CE173C"/>
    <w:rsid w:val="00CE2085"/>
    <w:rsid w:val="00CE2241"/>
    <w:rsid w:val="00CE240B"/>
    <w:rsid w:val="00CE251C"/>
    <w:rsid w:val="00CE27C9"/>
    <w:rsid w:val="00CE2A6F"/>
    <w:rsid w:val="00CE2B29"/>
    <w:rsid w:val="00CE2F92"/>
    <w:rsid w:val="00CE3032"/>
    <w:rsid w:val="00CE318D"/>
    <w:rsid w:val="00CE442A"/>
    <w:rsid w:val="00CE4897"/>
    <w:rsid w:val="00CE4A89"/>
    <w:rsid w:val="00CE4E53"/>
    <w:rsid w:val="00CE4F84"/>
    <w:rsid w:val="00CE60F2"/>
    <w:rsid w:val="00CE6242"/>
    <w:rsid w:val="00CE6BB2"/>
    <w:rsid w:val="00CE6C06"/>
    <w:rsid w:val="00CE767D"/>
    <w:rsid w:val="00CE7D5B"/>
    <w:rsid w:val="00CF07CB"/>
    <w:rsid w:val="00CF08AC"/>
    <w:rsid w:val="00CF0976"/>
    <w:rsid w:val="00CF0BF2"/>
    <w:rsid w:val="00CF1089"/>
    <w:rsid w:val="00CF1792"/>
    <w:rsid w:val="00CF1D91"/>
    <w:rsid w:val="00CF229D"/>
    <w:rsid w:val="00CF250F"/>
    <w:rsid w:val="00CF26FB"/>
    <w:rsid w:val="00CF2903"/>
    <w:rsid w:val="00CF2BA9"/>
    <w:rsid w:val="00CF2CAB"/>
    <w:rsid w:val="00CF3162"/>
    <w:rsid w:val="00CF3820"/>
    <w:rsid w:val="00CF3960"/>
    <w:rsid w:val="00CF3DB4"/>
    <w:rsid w:val="00CF3EBE"/>
    <w:rsid w:val="00CF4089"/>
    <w:rsid w:val="00CF45C1"/>
    <w:rsid w:val="00CF5194"/>
    <w:rsid w:val="00CF5896"/>
    <w:rsid w:val="00CF5A36"/>
    <w:rsid w:val="00CF5FE6"/>
    <w:rsid w:val="00CF5FFA"/>
    <w:rsid w:val="00CF645D"/>
    <w:rsid w:val="00CF65BC"/>
    <w:rsid w:val="00CF711E"/>
    <w:rsid w:val="00CF71A6"/>
    <w:rsid w:val="00CF7236"/>
    <w:rsid w:val="00CF7EC2"/>
    <w:rsid w:val="00CF7F4A"/>
    <w:rsid w:val="00CF7F82"/>
    <w:rsid w:val="00D000F0"/>
    <w:rsid w:val="00D00360"/>
    <w:rsid w:val="00D00A90"/>
    <w:rsid w:val="00D00EEB"/>
    <w:rsid w:val="00D01250"/>
    <w:rsid w:val="00D01316"/>
    <w:rsid w:val="00D0204C"/>
    <w:rsid w:val="00D021E2"/>
    <w:rsid w:val="00D0234F"/>
    <w:rsid w:val="00D025C9"/>
    <w:rsid w:val="00D0269C"/>
    <w:rsid w:val="00D027C0"/>
    <w:rsid w:val="00D02B3F"/>
    <w:rsid w:val="00D034A6"/>
    <w:rsid w:val="00D034AE"/>
    <w:rsid w:val="00D035F1"/>
    <w:rsid w:val="00D0362F"/>
    <w:rsid w:val="00D03B48"/>
    <w:rsid w:val="00D03E7B"/>
    <w:rsid w:val="00D03FB0"/>
    <w:rsid w:val="00D042A1"/>
    <w:rsid w:val="00D044EE"/>
    <w:rsid w:val="00D04514"/>
    <w:rsid w:val="00D04743"/>
    <w:rsid w:val="00D04BE5"/>
    <w:rsid w:val="00D04D27"/>
    <w:rsid w:val="00D05533"/>
    <w:rsid w:val="00D05860"/>
    <w:rsid w:val="00D05D7E"/>
    <w:rsid w:val="00D05D8E"/>
    <w:rsid w:val="00D05E6D"/>
    <w:rsid w:val="00D063C6"/>
    <w:rsid w:val="00D0655E"/>
    <w:rsid w:val="00D06733"/>
    <w:rsid w:val="00D06C46"/>
    <w:rsid w:val="00D06FED"/>
    <w:rsid w:val="00D07670"/>
    <w:rsid w:val="00D07810"/>
    <w:rsid w:val="00D07D2D"/>
    <w:rsid w:val="00D10289"/>
    <w:rsid w:val="00D10795"/>
    <w:rsid w:val="00D1089F"/>
    <w:rsid w:val="00D10A12"/>
    <w:rsid w:val="00D10B16"/>
    <w:rsid w:val="00D10B1F"/>
    <w:rsid w:val="00D111B0"/>
    <w:rsid w:val="00D118AF"/>
    <w:rsid w:val="00D128BE"/>
    <w:rsid w:val="00D12CFA"/>
    <w:rsid w:val="00D13022"/>
    <w:rsid w:val="00D13248"/>
    <w:rsid w:val="00D1325B"/>
    <w:rsid w:val="00D136B0"/>
    <w:rsid w:val="00D13834"/>
    <w:rsid w:val="00D1387C"/>
    <w:rsid w:val="00D13892"/>
    <w:rsid w:val="00D138F7"/>
    <w:rsid w:val="00D13BFA"/>
    <w:rsid w:val="00D13E81"/>
    <w:rsid w:val="00D13ED9"/>
    <w:rsid w:val="00D14255"/>
    <w:rsid w:val="00D142A6"/>
    <w:rsid w:val="00D14996"/>
    <w:rsid w:val="00D14C31"/>
    <w:rsid w:val="00D14D29"/>
    <w:rsid w:val="00D1524B"/>
    <w:rsid w:val="00D1562A"/>
    <w:rsid w:val="00D15831"/>
    <w:rsid w:val="00D15BD3"/>
    <w:rsid w:val="00D15DE1"/>
    <w:rsid w:val="00D1602C"/>
    <w:rsid w:val="00D163A3"/>
    <w:rsid w:val="00D165BE"/>
    <w:rsid w:val="00D176F0"/>
    <w:rsid w:val="00D177E3"/>
    <w:rsid w:val="00D17971"/>
    <w:rsid w:val="00D2005F"/>
    <w:rsid w:val="00D200EC"/>
    <w:rsid w:val="00D20C5D"/>
    <w:rsid w:val="00D20CBB"/>
    <w:rsid w:val="00D2122B"/>
    <w:rsid w:val="00D212AD"/>
    <w:rsid w:val="00D214AF"/>
    <w:rsid w:val="00D216B4"/>
    <w:rsid w:val="00D219AA"/>
    <w:rsid w:val="00D221D2"/>
    <w:rsid w:val="00D228EE"/>
    <w:rsid w:val="00D22B0F"/>
    <w:rsid w:val="00D231F4"/>
    <w:rsid w:val="00D23666"/>
    <w:rsid w:val="00D23BFD"/>
    <w:rsid w:val="00D23E41"/>
    <w:rsid w:val="00D23E66"/>
    <w:rsid w:val="00D23EFC"/>
    <w:rsid w:val="00D24224"/>
    <w:rsid w:val="00D24517"/>
    <w:rsid w:val="00D2483C"/>
    <w:rsid w:val="00D24BD7"/>
    <w:rsid w:val="00D24FC5"/>
    <w:rsid w:val="00D25BED"/>
    <w:rsid w:val="00D25FBE"/>
    <w:rsid w:val="00D26C4B"/>
    <w:rsid w:val="00D26CA9"/>
    <w:rsid w:val="00D2711A"/>
    <w:rsid w:val="00D27349"/>
    <w:rsid w:val="00D27396"/>
    <w:rsid w:val="00D2760D"/>
    <w:rsid w:val="00D27758"/>
    <w:rsid w:val="00D309B1"/>
    <w:rsid w:val="00D30C2E"/>
    <w:rsid w:val="00D31097"/>
    <w:rsid w:val="00D311BC"/>
    <w:rsid w:val="00D31246"/>
    <w:rsid w:val="00D313FD"/>
    <w:rsid w:val="00D31BD5"/>
    <w:rsid w:val="00D32295"/>
    <w:rsid w:val="00D32449"/>
    <w:rsid w:val="00D325CA"/>
    <w:rsid w:val="00D32E23"/>
    <w:rsid w:val="00D33168"/>
    <w:rsid w:val="00D331CD"/>
    <w:rsid w:val="00D33213"/>
    <w:rsid w:val="00D33426"/>
    <w:rsid w:val="00D3343A"/>
    <w:rsid w:val="00D33A35"/>
    <w:rsid w:val="00D33A95"/>
    <w:rsid w:val="00D33B33"/>
    <w:rsid w:val="00D33D32"/>
    <w:rsid w:val="00D33E0C"/>
    <w:rsid w:val="00D349FE"/>
    <w:rsid w:val="00D34AD6"/>
    <w:rsid w:val="00D350D9"/>
    <w:rsid w:val="00D35658"/>
    <w:rsid w:val="00D359CC"/>
    <w:rsid w:val="00D35A42"/>
    <w:rsid w:val="00D360B3"/>
    <w:rsid w:val="00D36D7F"/>
    <w:rsid w:val="00D36ED4"/>
    <w:rsid w:val="00D37463"/>
    <w:rsid w:val="00D3794F"/>
    <w:rsid w:val="00D40646"/>
    <w:rsid w:val="00D40A8E"/>
    <w:rsid w:val="00D40D28"/>
    <w:rsid w:val="00D40D6F"/>
    <w:rsid w:val="00D40F4F"/>
    <w:rsid w:val="00D411FD"/>
    <w:rsid w:val="00D417AF"/>
    <w:rsid w:val="00D41878"/>
    <w:rsid w:val="00D418CB"/>
    <w:rsid w:val="00D41B3E"/>
    <w:rsid w:val="00D41D18"/>
    <w:rsid w:val="00D41DAB"/>
    <w:rsid w:val="00D4221D"/>
    <w:rsid w:val="00D42391"/>
    <w:rsid w:val="00D42397"/>
    <w:rsid w:val="00D4269C"/>
    <w:rsid w:val="00D4280C"/>
    <w:rsid w:val="00D428F8"/>
    <w:rsid w:val="00D42C8E"/>
    <w:rsid w:val="00D43B43"/>
    <w:rsid w:val="00D4440F"/>
    <w:rsid w:val="00D454FD"/>
    <w:rsid w:val="00D45793"/>
    <w:rsid w:val="00D45932"/>
    <w:rsid w:val="00D45C5F"/>
    <w:rsid w:val="00D46316"/>
    <w:rsid w:val="00D465A0"/>
    <w:rsid w:val="00D465D5"/>
    <w:rsid w:val="00D469AC"/>
    <w:rsid w:val="00D46DCA"/>
    <w:rsid w:val="00D46ECA"/>
    <w:rsid w:val="00D47537"/>
    <w:rsid w:val="00D5168F"/>
    <w:rsid w:val="00D516DA"/>
    <w:rsid w:val="00D51944"/>
    <w:rsid w:val="00D51A62"/>
    <w:rsid w:val="00D52570"/>
    <w:rsid w:val="00D529D0"/>
    <w:rsid w:val="00D52D64"/>
    <w:rsid w:val="00D52F1C"/>
    <w:rsid w:val="00D53100"/>
    <w:rsid w:val="00D5346F"/>
    <w:rsid w:val="00D53574"/>
    <w:rsid w:val="00D53955"/>
    <w:rsid w:val="00D539B1"/>
    <w:rsid w:val="00D53AFC"/>
    <w:rsid w:val="00D53DFF"/>
    <w:rsid w:val="00D546E8"/>
    <w:rsid w:val="00D547CA"/>
    <w:rsid w:val="00D548FE"/>
    <w:rsid w:val="00D54C13"/>
    <w:rsid w:val="00D54D13"/>
    <w:rsid w:val="00D54EC9"/>
    <w:rsid w:val="00D55356"/>
    <w:rsid w:val="00D55447"/>
    <w:rsid w:val="00D55544"/>
    <w:rsid w:val="00D55A98"/>
    <w:rsid w:val="00D55ED4"/>
    <w:rsid w:val="00D56541"/>
    <w:rsid w:val="00D56874"/>
    <w:rsid w:val="00D56B4C"/>
    <w:rsid w:val="00D57165"/>
    <w:rsid w:val="00D5727C"/>
    <w:rsid w:val="00D572F7"/>
    <w:rsid w:val="00D574ED"/>
    <w:rsid w:val="00D60436"/>
    <w:rsid w:val="00D608EA"/>
    <w:rsid w:val="00D60A11"/>
    <w:rsid w:val="00D60ABE"/>
    <w:rsid w:val="00D60F4B"/>
    <w:rsid w:val="00D61B45"/>
    <w:rsid w:val="00D61D38"/>
    <w:rsid w:val="00D62113"/>
    <w:rsid w:val="00D638F9"/>
    <w:rsid w:val="00D63BE9"/>
    <w:rsid w:val="00D63E69"/>
    <w:rsid w:val="00D64840"/>
    <w:rsid w:val="00D6498A"/>
    <w:rsid w:val="00D64D57"/>
    <w:rsid w:val="00D64DDC"/>
    <w:rsid w:val="00D64E20"/>
    <w:rsid w:val="00D64F42"/>
    <w:rsid w:val="00D650DD"/>
    <w:rsid w:val="00D66099"/>
    <w:rsid w:val="00D663B6"/>
    <w:rsid w:val="00D66BD0"/>
    <w:rsid w:val="00D67393"/>
    <w:rsid w:val="00D67675"/>
    <w:rsid w:val="00D67979"/>
    <w:rsid w:val="00D679CF"/>
    <w:rsid w:val="00D67AAB"/>
    <w:rsid w:val="00D67BE3"/>
    <w:rsid w:val="00D67F6D"/>
    <w:rsid w:val="00D701EB"/>
    <w:rsid w:val="00D70740"/>
    <w:rsid w:val="00D707EB"/>
    <w:rsid w:val="00D708CC"/>
    <w:rsid w:val="00D70B4B"/>
    <w:rsid w:val="00D70DA3"/>
    <w:rsid w:val="00D72A44"/>
    <w:rsid w:val="00D730C9"/>
    <w:rsid w:val="00D7353D"/>
    <w:rsid w:val="00D740AC"/>
    <w:rsid w:val="00D74240"/>
    <w:rsid w:val="00D74A70"/>
    <w:rsid w:val="00D74D97"/>
    <w:rsid w:val="00D75026"/>
    <w:rsid w:val="00D751D2"/>
    <w:rsid w:val="00D759D7"/>
    <w:rsid w:val="00D75E7F"/>
    <w:rsid w:val="00D7633C"/>
    <w:rsid w:val="00D767F2"/>
    <w:rsid w:val="00D76D18"/>
    <w:rsid w:val="00D770C2"/>
    <w:rsid w:val="00D771D2"/>
    <w:rsid w:val="00D7740E"/>
    <w:rsid w:val="00D779F8"/>
    <w:rsid w:val="00D77AF6"/>
    <w:rsid w:val="00D77D69"/>
    <w:rsid w:val="00D77F43"/>
    <w:rsid w:val="00D80184"/>
    <w:rsid w:val="00D801B9"/>
    <w:rsid w:val="00D80266"/>
    <w:rsid w:val="00D802CF"/>
    <w:rsid w:val="00D803E2"/>
    <w:rsid w:val="00D805E9"/>
    <w:rsid w:val="00D81765"/>
    <w:rsid w:val="00D8193F"/>
    <w:rsid w:val="00D81A30"/>
    <w:rsid w:val="00D82B89"/>
    <w:rsid w:val="00D82D72"/>
    <w:rsid w:val="00D82E5F"/>
    <w:rsid w:val="00D82F04"/>
    <w:rsid w:val="00D83402"/>
    <w:rsid w:val="00D83468"/>
    <w:rsid w:val="00D8348E"/>
    <w:rsid w:val="00D83700"/>
    <w:rsid w:val="00D83B5D"/>
    <w:rsid w:val="00D83CC6"/>
    <w:rsid w:val="00D840A1"/>
    <w:rsid w:val="00D84223"/>
    <w:rsid w:val="00D8463F"/>
    <w:rsid w:val="00D84A47"/>
    <w:rsid w:val="00D84C9C"/>
    <w:rsid w:val="00D84EEA"/>
    <w:rsid w:val="00D85D7E"/>
    <w:rsid w:val="00D86120"/>
    <w:rsid w:val="00D86ACB"/>
    <w:rsid w:val="00D87450"/>
    <w:rsid w:val="00D87491"/>
    <w:rsid w:val="00D8785F"/>
    <w:rsid w:val="00D87C87"/>
    <w:rsid w:val="00D9094D"/>
    <w:rsid w:val="00D9104F"/>
    <w:rsid w:val="00D91348"/>
    <w:rsid w:val="00D917ED"/>
    <w:rsid w:val="00D91A7A"/>
    <w:rsid w:val="00D91D57"/>
    <w:rsid w:val="00D91FA4"/>
    <w:rsid w:val="00D92161"/>
    <w:rsid w:val="00D9231A"/>
    <w:rsid w:val="00D927E3"/>
    <w:rsid w:val="00D92A0E"/>
    <w:rsid w:val="00D92AFD"/>
    <w:rsid w:val="00D92BF6"/>
    <w:rsid w:val="00D9323D"/>
    <w:rsid w:val="00D932E1"/>
    <w:rsid w:val="00D933A4"/>
    <w:rsid w:val="00D93940"/>
    <w:rsid w:val="00D93A90"/>
    <w:rsid w:val="00D94217"/>
    <w:rsid w:val="00D942BF"/>
    <w:rsid w:val="00D94371"/>
    <w:rsid w:val="00D9444F"/>
    <w:rsid w:val="00D947C4"/>
    <w:rsid w:val="00D947CC"/>
    <w:rsid w:val="00D9480E"/>
    <w:rsid w:val="00D94D4A"/>
    <w:rsid w:val="00D94E00"/>
    <w:rsid w:val="00D95334"/>
    <w:rsid w:val="00D954A6"/>
    <w:rsid w:val="00D957DE"/>
    <w:rsid w:val="00D95A26"/>
    <w:rsid w:val="00D96400"/>
    <w:rsid w:val="00D969E4"/>
    <w:rsid w:val="00D969F8"/>
    <w:rsid w:val="00D96BFD"/>
    <w:rsid w:val="00D96D71"/>
    <w:rsid w:val="00D96DCA"/>
    <w:rsid w:val="00D96FA4"/>
    <w:rsid w:val="00D975C0"/>
    <w:rsid w:val="00D977CC"/>
    <w:rsid w:val="00D97C49"/>
    <w:rsid w:val="00DA0203"/>
    <w:rsid w:val="00DA0495"/>
    <w:rsid w:val="00DA04F8"/>
    <w:rsid w:val="00DA0B87"/>
    <w:rsid w:val="00DA0C93"/>
    <w:rsid w:val="00DA0D4A"/>
    <w:rsid w:val="00DA1591"/>
    <w:rsid w:val="00DA16AD"/>
    <w:rsid w:val="00DA174D"/>
    <w:rsid w:val="00DA1958"/>
    <w:rsid w:val="00DA1D41"/>
    <w:rsid w:val="00DA1FF1"/>
    <w:rsid w:val="00DA215B"/>
    <w:rsid w:val="00DA261F"/>
    <w:rsid w:val="00DA299F"/>
    <w:rsid w:val="00DA29BD"/>
    <w:rsid w:val="00DA3466"/>
    <w:rsid w:val="00DA3A90"/>
    <w:rsid w:val="00DA3C11"/>
    <w:rsid w:val="00DA3CEB"/>
    <w:rsid w:val="00DA3E17"/>
    <w:rsid w:val="00DA4345"/>
    <w:rsid w:val="00DA4520"/>
    <w:rsid w:val="00DA4B0A"/>
    <w:rsid w:val="00DA5311"/>
    <w:rsid w:val="00DA5406"/>
    <w:rsid w:val="00DA58F1"/>
    <w:rsid w:val="00DA5FA4"/>
    <w:rsid w:val="00DA6560"/>
    <w:rsid w:val="00DA6940"/>
    <w:rsid w:val="00DA728D"/>
    <w:rsid w:val="00DA729B"/>
    <w:rsid w:val="00DA7D67"/>
    <w:rsid w:val="00DB0312"/>
    <w:rsid w:val="00DB0602"/>
    <w:rsid w:val="00DB07E9"/>
    <w:rsid w:val="00DB0C6D"/>
    <w:rsid w:val="00DB11E7"/>
    <w:rsid w:val="00DB17B7"/>
    <w:rsid w:val="00DB1857"/>
    <w:rsid w:val="00DB1B03"/>
    <w:rsid w:val="00DB2017"/>
    <w:rsid w:val="00DB2311"/>
    <w:rsid w:val="00DB2934"/>
    <w:rsid w:val="00DB2CC2"/>
    <w:rsid w:val="00DB34E9"/>
    <w:rsid w:val="00DB3696"/>
    <w:rsid w:val="00DB3725"/>
    <w:rsid w:val="00DB3A51"/>
    <w:rsid w:val="00DB3E07"/>
    <w:rsid w:val="00DB3F80"/>
    <w:rsid w:val="00DB3FB6"/>
    <w:rsid w:val="00DB4272"/>
    <w:rsid w:val="00DB4904"/>
    <w:rsid w:val="00DB49C0"/>
    <w:rsid w:val="00DB4B29"/>
    <w:rsid w:val="00DB4CF3"/>
    <w:rsid w:val="00DB4D3E"/>
    <w:rsid w:val="00DB5892"/>
    <w:rsid w:val="00DB58B7"/>
    <w:rsid w:val="00DB5B62"/>
    <w:rsid w:val="00DB62EB"/>
    <w:rsid w:val="00DB6703"/>
    <w:rsid w:val="00DB7487"/>
    <w:rsid w:val="00DC000C"/>
    <w:rsid w:val="00DC0494"/>
    <w:rsid w:val="00DC0564"/>
    <w:rsid w:val="00DC09A9"/>
    <w:rsid w:val="00DC0BB7"/>
    <w:rsid w:val="00DC0CB0"/>
    <w:rsid w:val="00DC0CBB"/>
    <w:rsid w:val="00DC0DE5"/>
    <w:rsid w:val="00DC123A"/>
    <w:rsid w:val="00DC141F"/>
    <w:rsid w:val="00DC1D59"/>
    <w:rsid w:val="00DC1EA9"/>
    <w:rsid w:val="00DC1F03"/>
    <w:rsid w:val="00DC2BA6"/>
    <w:rsid w:val="00DC3098"/>
    <w:rsid w:val="00DC3758"/>
    <w:rsid w:val="00DC39FF"/>
    <w:rsid w:val="00DC3B27"/>
    <w:rsid w:val="00DC3C0D"/>
    <w:rsid w:val="00DC421F"/>
    <w:rsid w:val="00DC452C"/>
    <w:rsid w:val="00DC48DF"/>
    <w:rsid w:val="00DC4CB1"/>
    <w:rsid w:val="00DC62B4"/>
    <w:rsid w:val="00DC66D2"/>
    <w:rsid w:val="00DC677E"/>
    <w:rsid w:val="00DC6988"/>
    <w:rsid w:val="00DC6A62"/>
    <w:rsid w:val="00DC7091"/>
    <w:rsid w:val="00DC7246"/>
    <w:rsid w:val="00DC73BE"/>
    <w:rsid w:val="00DC7425"/>
    <w:rsid w:val="00DC7EBB"/>
    <w:rsid w:val="00DC7FC5"/>
    <w:rsid w:val="00DD025E"/>
    <w:rsid w:val="00DD02D3"/>
    <w:rsid w:val="00DD0D86"/>
    <w:rsid w:val="00DD0E2F"/>
    <w:rsid w:val="00DD10CD"/>
    <w:rsid w:val="00DD183D"/>
    <w:rsid w:val="00DD23EA"/>
    <w:rsid w:val="00DD247E"/>
    <w:rsid w:val="00DD28D3"/>
    <w:rsid w:val="00DD2986"/>
    <w:rsid w:val="00DD2BE1"/>
    <w:rsid w:val="00DD2DD0"/>
    <w:rsid w:val="00DD3426"/>
    <w:rsid w:val="00DD3ADA"/>
    <w:rsid w:val="00DD3CA5"/>
    <w:rsid w:val="00DD3CA7"/>
    <w:rsid w:val="00DD3EDB"/>
    <w:rsid w:val="00DD4946"/>
    <w:rsid w:val="00DD4A03"/>
    <w:rsid w:val="00DD4D20"/>
    <w:rsid w:val="00DD5195"/>
    <w:rsid w:val="00DD5760"/>
    <w:rsid w:val="00DD5987"/>
    <w:rsid w:val="00DD5FAC"/>
    <w:rsid w:val="00DD5FE9"/>
    <w:rsid w:val="00DD6127"/>
    <w:rsid w:val="00DD6813"/>
    <w:rsid w:val="00DD6D76"/>
    <w:rsid w:val="00DD733C"/>
    <w:rsid w:val="00DD78D8"/>
    <w:rsid w:val="00DD7B2B"/>
    <w:rsid w:val="00DD7BBE"/>
    <w:rsid w:val="00DE03C3"/>
    <w:rsid w:val="00DE0427"/>
    <w:rsid w:val="00DE1136"/>
    <w:rsid w:val="00DE12C9"/>
    <w:rsid w:val="00DE155C"/>
    <w:rsid w:val="00DE19E1"/>
    <w:rsid w:val="00DE1EB2"/>
    <w:rsid w:val="00DE1FDF"/>
    <w:rsid w:val="00DE2F64"/>
    <w:rsid w:val="00DE3336"/>
    <w:rsid w:val="00DE39D4"/>
    <w:rsid w:val="00DE3EF3"/>
    <w:rsid w:val="00DE4323"/>
    <w:rsid w:val="00DE4760"/>
    <w:rsid w:val="00DE4922"/>
    <w:rsid w:val="00DE4F07"/>
    <w:rsid w:val="00DE4F7B"/>
    <w:rsid w:val="00DE5812"/>
    <w:rsid w:val="00DE581D"/>
    <w:rsid w:val="00DE5C5C"/>
    <w:rsid w:val="00DE5DF0"/>
    <w:rsid w:val="00DE6164"/>
    <w:rsid w:val="00DE6793"/>
    <w:rsid w:val="00DE6829"/>
    <w:rsid w:val="00DE741B"/>
    <w:rsid w:val="00DE7DB8"/>
    <w:rsid w:val="00DF05B9"/>
    <w:rsid w:val="00DF072C"/>
    <w:rsid w:val="00DF07D4"/>
    <w:rsid w:val="00DF0A60"/>
    <w:rsid w:val="00DF1074"/>
    <w:rsid w:val="00DF1114"/>
    <w:rsid w:val="00DF1309"/>
    <w:rsid w:val="00DF1BF9"/>
    <w:rsid w:val="00DF3838"/>
    <w:rsid w:val="00DF3C38"/>
    <w:rsid w:val="00DF3D98"/>
    <w:rsid w:val="00DF4183"/>
    <w:rsid w:val="00DF4476"/>
    <w:rsid w:val="00DF4510"/>
    <w:rsid w:val="00DF4600"/>
    <w:rsid w:val="00DF4D64"/>
    <w:rsid w:val="00DF5004"/>
    <w:rsid w:val="00DF5487"/>
    <w:rsid w:val="00DF5607"/>
    <w:rsid w:val="00DF5688"/>
    <w:rsid w:val="00DF5C4F"/>
    <w:rsid w:val="00DF600B"/>
    <w:rsid w:val="00DF60B0"/>
    <w:rsid w:val="00DF62A1"/>
    <w:rsid w:val="00DF62B0"/>
    <w:rsid w:val="00DF636F"/>
    <w:rsid w:val="00DF667B"/>
    <w:rsid w:val="00DF6853"/>
    <w:rsid w:val="00DF6AE9"/>
    <w:rsid w:val="00DF6B84"/>
    <w:rsid w:val="00DF7059"/>
    <w:rsid w:val="00DF7371"/>
    <w:rsid w:val="00DF78A3"/>
    <w:rsid w:val="00DF79F4"/>
    <w:rsid w:val="00DF7EEF"/>
    <w:rsid w:val="00DF7FFB"/>
    <w:rsid w:val="00E00155"/>
    <w:rsid w:val="00E00427"/>
    <w:rsid w:val="00E005B9"/>
    <w:rsid w:val="00E00B3E"/>
    <w:rsid w:val="00E0137C"/>
    <w:rsid w:val="00E01853"/>
    <w:rsid w:val="00E01DC8"/>
    <w:rsid w:val="00E02004"/>
    <w:rsid w:val="00E027A3"/>
    <w:rsid w:val="00E029A9"/>
    <w:rsid w:val="00E03BBC"/>
    <w:rsid w:val="00E03F7D"/>
    <w:rsid w:val="00E0417F"/>
    <w:rsid w:val="00E04601"/>
    <w:rsid w:val="00E0486C"/>
    <w:rsid w:val="00E04943"/>
    <w:rsid w:val="00E04AB6"/>
    <w:rsid w:val="00E04E7A"/>
    <w:rsid w:val="00E0501D"/>
    <w:rsid w:val="00E05072"/>
    <w:rsid w:val="00E05250"/>
    <w:rsid w:val="00E05BBF"/>
    <w:rsid w:val="00E05FA8"/>
    <w:rsid w:val="00E060F6"/>
    <w:rsid w:val="00E06123"/>
    <w:rsid w:val="00E06435"/>
    <w:rsid w:val="00E07726"/>
    <w:rsid w:val="00E07B96"/>
    <w:rsid w:val="00E07E59"/>
    <w:rsid w:val="00E07EB1"/>
    <w:rsid w:val="00E103BD"/>
    <w:rsid w:val="00E105DE"/>
    <w:rsid w:val="00E109FC"/>
    <w:rsid w:val="00E10B62"/>
    <w:rsid w:val="00E11082"/>
    <w:rsid w:val="00E1117E"/>
    <w:rsid w:val="00E118CF"/>
    <w:rsid w:val="00E11CFF"/>
    <w:rsid w:val="00E1264F"/>
    <w:rsid w:val="00E12758"/>
    <w:rsid w:val="00E12B4B"/>
    <w:rsid w:val="00E12BC5"/>
    <w:rsid w:val="00E12DE8"/>
    <w:rsid w:val="00E132DE"/>
    <w:rsid w:val="00E136D2"/>
    <w:rsid w:val="00E13960"/>
    <w:rsid w:val="00E13A34"/>
    <w:rsid w:val="00E13D5A"/>
    <w:rsid w:val="00E13EFB"/>
    <w:rsid w:val="00E13FAD"/>
    <w:rsid w:val="00E144C3"/>
    <w:rsid w:val="00E14606"/>
    <w:rsid w:val="00E14DF2"/>
    <w:rsid w:val="00E14EEC"/>
    <w:rsid w:val="00E14F7F"/>
    <w:rsid w:val="00E1533A"/>
    <w:rsid w:val="00E15395"/>
    <w:rsid w:val="00E162D3"/>
    <w:rsid w:val="00E16589"/>
    <w:rsid w:val="00E166CB"/>
    <w:rsid w:val="00E16D21"/>
    <w:rsid w:val="00E1756E"/>
    <w:rsid w:val="00E17663"/>
    <w:rsid w:val="00E17719"/>
    <w:rsid w:val="00E20595"/>
    <w:rsid w:val="00E2068B"/>
    <w:rsid w:val="00E21028"/>
    <w:rsid w:val="00E2188A"/>
    <w:rsid w:val="00E22054"/>
    <w:rsid w:val="00E22317"/>
    <w:rsid w:val="00E22808"/>
    <w:rsid w:val="00E22EFC"/>
    <w:rsid w:val="00E230BE"/>
    <w:rsid w:val="00E231C8"/>
    <w:rsid w:val="00E23333"/>
    <w:rsid w:val="00E2334D"/>
    <w:rsid w:val="00E23A61"/>
    <w:rsid w:val="00E24196"/>
    <w:rsid w:val="00E24454"/>
    <w:rsid w:val="00E24ABC"/>
    <w:rsid w:val="00E24CC6"/>
    <w:rsid w:val="00E25294"/>
    <w:rsid w:val="00E25990"/>
    <w:rsid w:val="00E260F3"/>
    <w:rsid w:val="00E26351"/>
    <w:rsid w:val="00E2660E"/>
    <w:rsid w:val="00E26AC1"/>
    <w:rsid w:val="00E26B45"/>
    <w:rsid w:val="00E26DC2"/>
    <w:rsid w:val="00E27430"/>
    <w:rsid w:val="00E276D3"/>
    <w:rsid w:val="00E306DB"/>
    <w:rsid w:val="00E30A0E"/>
    <w:rsid w:val="00E30C12"/>
    <w:rsid w:val="00E3118F"/>
    <w:rsid w:val="00E311A1"/>
    <w:rsid w:val="00E31487"/>
    <w:rsid w:val="00E314B5"/>
    <w:rsid w:val="00E317C8"/>
    <w:rsid w:val="00E31A19"/>
    <w:rsid w:val="00E32352"/>
    <w:rsid w:val="00E324DF"/>
    <w:rsid w:val="00E32951"/>
    <w:rsid w:val="00E32CE4"/>
    <w:rsid w:val="00E3381D"/>
    <w:rsid w:val="00E339DF"/>
    <w:rsid w:val="00E33A08"/>
    <w:rsid w:val="00E33B64"/>
    <w:rsid w:val="00E3409D"/>
    <w:rsid w:val="00E3471D"/>
    <w:rsid w:val="00E348D5"/>
    <w:rsid w:val="00E358AA"/>
    <w:rsid w:val="00E3591E"/>
    <w:rsid w:val="00E366FB"/>
    <w:rsid w:val="00E36883"/>
    <w:rsid w:val="00E37EB1"/>
    <w:rsid w:val="00E403AC"/>
    <w:rsid w:val="00E405B2"/>
    <w:rsid w:val="00E40691"/>
    <w:rsid w:val="00E40BF3"/>
    <w:rsid w:val="00E41234"/>
    <w:rsid w:val="00E416D6"/>
    <w:rsid w:val="00E41A06"/>
    <w:rsid w:val="00E41C81"/>
    <w:rsid w:val="00E41D9A"/>
    <w:rsid w:val="00E41E1B"/>
    <w:rsid w:val="00E42F66"/>
    <w:rsid w:val="00E437D3"/>
    <w:rsid w:val="00E43A43"/>
    <w:rsid w:val="00E43AC6"/>
    <w:rsid w:val="00E43B56"/>
    <w:rsid w:val="00E43B7E"/>
    <w:rsid w:val="00E440D3"/>
    <w:rsid w:val="00E44888"/>
    <w:rsid w:val="00E44A1F"/>
    <w:rsid w:val="00E44D80"/>
    <w:rsid w:val="00E45098"/>
    <w:rsid w:val="00E45494"/>
    <w:rsid w:val="00E4577F"/>
    <w:rsid w:val="00E461F6"/>
    <w:rsid w:val="00E463F6"/>
    <w:rsid w:val="00E4665D"/>
    <w:rsid w:val="00E46B5F"/>
    <w:rsid w:val="00E46BE6"/>
    <w:rsid w:val="00E47202"/>
    <w:rsid w:val="00E47457"/>
    <w:rsid w:val="00E477D5"/>
    <w:rsid w:val="00E47945"/>
    <w:rsid w:val="00E479F9"/>
    <w:rsid w:val="00E50245"/>
    <w:rsid w:val="00E50599"/>
    <w:rsid w:val="00E507CE"/>
    <w:rsid w:val="00E507EF"/>
    <w:rsid w:val="00E50B8A"/>
    <w:rsid w:val="00E50EB9"/>
    <w:rsid w:val="00E50F99"/>
    <w:rsid w:val="00E51387"/>
    <w:rsid w:val="00E51453"/>
    <w:rsid w:val="00E51789"/>
    <w:rsid w:val="00E51BED"/>
    <w:rsid w:val="00E51E19"/>
    <w:rsid w:val="00E522E2"/>
    <w:rsid w:val="00E52613"/>
    <w:rsid w:val="00E527D1"/>
    <w:rsid w:val="00E53127"/>
    <w:rsid w:val="00E53273"/>
    <w:rsid w:val="00E539CD"/>
    <w:rsid w:val="00E53A2B"/>
    <w:rsid w:val="00E53A98"/>
    <w:rsid w:val="00E53BB8"/>
    <w:rsid w:val="00E54AE9"/>
    <w:rsid w:val="00E54BF2"/>
    <w:rsid w:val="00E54D77"/>
    <w:rsid w:val="00E55574"/>
    <w:rsid w:val="00E5588E"/>
    <w:rsid w:val="00E558E2"/>
    <w:rsid w:val="00E55DDF"/>
    <w:rsid w:val="00E55FD7"/>
    <w:rsid w:val="00E565BD"/>
    <w:rsid w:val="00E565F5"/>
    <w:rsid w:val="00E56658"/>
    <w:rsid w:val="00E567B5"/>
    <w:rsid w:val="00E56A2D"/>
    <w:rsid w:val="00E56B65"/>
    <w:rsid w:val="00E574FD"/>
    <w:rsid w:val="00E575BA"/>
    <w:rsid w:val="00E57812"/>
    <w:rsid w:val="00E57951"/>
    <w:rsid w:val="00E57A7A"/>
    <w:rsid w:val="00E57F7B"/>
    <w:rsid w:val="00E60099"/>
    <w:rsid w:val="00E603FD"/>
    <w:rsid w:val="00E608F6"/>
    <w:rsid w:val="00E60EBB"/>
    <w:rsid w:val="00E60F7A"/>
    <w:rsid w:val="00E61011"/>
    <w:rsid w:val="00E61875"/>
    <w:rsid w:val="00E61BDC"/>
    <w:rsid w:val="00E61C43"/>
    <w:rsid w:val="00E621AD"/>
    <w:rsid w:val="00E622DC"/>
    <w:rsid w:val="00E62DE1"/>
    <w:rsid w:val="00E63156"/>
    <w:rsid w:val="00E6329D"/>
    <w:rsid w:val="00E63546"/>
    <w:rsid w:val="00E63A07"/>
    <w:rsid w:val="00E63AD6"/>
    <w:rsid w:val="00E6452A"/>
    <w:rsid w:val="00E64E71"/>
    <w:rsid w:val="00E659A5"/>
    <w:rsid w:val="00E65A27"/>
    <w:rsid w:val="00E65C9E"/>
    <w:rsid w:val="00E661B5"/>
    <w:rsid w:val="00E662FF"/>
    <w:rsid w:val="00E6664B"/>
    <w:rsid w:val="00E6666B"/>
    <w:rsid w:val="00E6673E"/>
    <w:rsid w:val="00E66DA0"/>
    <w:rsid w:val="00E67133"/>
    <w:rsid w:val="00E6759A"/>
    <w:rsid w:val="00E675FD"/>
    <w:rsid w:val="00E679B2"/>
    <w:rsid w:val="00E70224"/>
    <w:rsid w:val="00E704DE"/>
    <w:rsid w:val="00E707EA"/>
    <w:rsid w:val="00E70976"/>
    <w:rsid w:val="00E70B52"/>
    <w:rsid w:val="00E70C22"/>
    <w:rsid w:val="00E70DD3"/>
    <w:rsid w:val="00E70F70"/>
    <w:rsid w:val="00E7137C"/>
    <w:rsid w:val="00E713F5"/>
    <w:rsid w:val="00E716D6"/>
    <w:rsid w:val="00E71821"/>
    <w:rsid w:val="00E72030"/>
    <w:rsid w:val="00E7246F"/>
    <w:rsid w:val="00E725C7"/>
    <w:rsid w:val="00E72825"/>
    <w:rsid w:val="00E72973"/>
    <w:rsid w:val="00E73109"/>
    <w:rsid w:val="00E733C8"/>
    <w:rsid w:val="00E739E2"/>
    <w:rsid w:val="00E73B7D"/>
    <w:rsid w:val="00E73CFA"/>
    <w:rsid w:val="00E73E47"/>
    <w:rsid w:val="00E74669"/>
    <w:rsid w:val="00E74A91"/>
    <w:rsid w:val="00E74AE2"/>
    <w:rsid w:val="00E74B6E"/>
    <w:rsid w:val="00E74D6F"/>
    <w:rsid w:val="00E75265"/>
    <w:rsid w:val="00E75399"/>
    <w:rsid w:val="00E75683"/>
    <w:rsid w:val="00E7574D"/>
    <w:rsid w:val="00E7591B"/>
    <w:rsid w:val="00E75C96"/>
    <w:rsid w:val="00E75CC5"/>
    <w:rsid w:val="00E75E8E"/>
    <w:rsid w:val="00E75F21"/>
    <w:rsid w:val="00E76335"/>
    <w:rsid w:val="00E76704"/>
    <w:rsid w:val="00E76714"/>
    <w:rsid w:val="00E7682F"/>
    <w:rsid w:val="00E76991"/>
    <w:rsid w:val="00E76C31"/>
    <w:rsid w:val="00E771DF"/>
    <w:rsid w:val="00E7721D"/>
    <w:rsid w:val="00E77882"/>
    <w:rsid w:val="00E77D54"/>
    <w:rsid w:val="00E80083"/>
    <w:rsid w:val="00E8071A"/>
    <w:rsid w:val="00E8074B"/>
    <w:rsid w:val="00E80CB4"/>
    <w:rsid w:val="00E80D2C"/>
    <w:rsid w:val="00E816F7"/>
    <w:rsid w:val="00E8189B"/>
    <w:rsid w:val="00E81C5D"/>
    <w:rsid w:val="00E82052"/>
    <w:rsid w:val="00E82076"/>
    <w:rsid w:val="00E822FF"/>
    <w:rsid w:val="00E82386"/>
    <w:rsid w:val="00E82433"/>
    <w:rsid w:val="00E8246B"/>
    <w:rsid w:val="00E8253C"/>
    <w:rsid w:val="00E828DC"/>
    <w:rsid w:val="00E82E77"/>
    <w:rsid w:val="00E832A1"/>
    <w:rsid w:val="00E839FC"/>
    <w:rsid w:val="00E83CD7"/>
    <w:rsid w:val="00E8441D"/>
    <w:rsid w:val="00E85186"/>
    <w:rsid w:val="00E85288"/>
    <w:rsid w:val="00E852FB"/>
    <w:rsid w:val="00E858A4"/>
    <w:rsid w:val="00E85E32"/>
    <w:rsid w:val="00E86597"/>
    <w:rsid w:val="00E86C05"/>
    <w:rsid w:val="00E86E4F"/>
    <w:rsid w:val="00E871D6"/>
    <w:rsid w:val="00E87510"/>
    <w:rsid w:val="00E877A1"/>
    <w:rsid w:val="00E879B5"/>
    <w:rsid w:val="00E87F46"/>
    <w:rsid w:val="00E90335"/>
    <w:rsid w:val="00E90792"/>
    <w:rsid w:val="00E9091E"/>
    <w:rsid w:val="00E9097D"/>
    <w:rsid w:val="00E90A7F"/>
    <w:rsid w:val="00E91442"/>
    <w:rsid w:val="00E9147A"/>
    <w:rsid w:val="00E91B8C"/>
    <w:rsid w:val="00E91D03"/>
    <w:rsid w:val="00E92757"/>
    <w:rsid w:val="00E92B89"/>
    <w:rsid w:val="00E92D49"/>
    <w:rsid w:val="00E93012"/>
    <w:rsid w:val="00E9321A"/>
    <w:rsid w:val="00E932E2"/>
    <w:rsid w:val="00E934C4"/>
    <w:rsid w:val="00E9357D"/>
    <w:rsid w:val="00E93D7F"/>
    <w:rsid w:val="00E9440F"/>
    <w:rsid w:val="00E945CA"/>
    <w:rsid w:val="00E94D6B"/>
    <w:rsid w:val="00E954E3"/>
    <w:rsid w:val="00E957C1"/>
    <w:rsid w:val="00E95A3E"/>
    <w:rsid w:val="00E95FA4"/>
    <w:rsid w:val="00E964C5"/>
    <w:rsid w:val="00E965AD"/>
    <w:rsid w:val="00E96635"/>
    <w:rsid w:val="00E96989"/>
    <w:rsid w:val="00E9714B"/>
    <w:rsid w:val="00E977FF"/>
    <w:rsid w:val="00E979C5"/>
    <w:rsid w:val="00E97AE2"/>
    <w:rsid w:val="00EA0346"/>
    <w:rsid w:val="00EA040D"/>
    <w:rsid w:val="00EA054F"/>
    <w:rsid w:val="00EA0603"/>
    <w:rsid w:val="00EA07E9"/>
    <w:rsid w:val="00EA095B"/>
    <w:rsid w:val="00EA0AE7"/>
    <w:rsid w:val="00EA132B"/>
    <w:rsid w:val="00EA1EA9"/>
    <w:rsid w:val="00EA20F1"/>
    <w:rsid w:val="00EA2C1F"/>
    <w:rsid w:val="00EA3565"/>
    <w:rsid w:val="00EA373E"/>
    <w:rsid w:val="00EA3C4D"/>
    <w:rsid w:val="00EA40EE"/>
    <w:rsid w:val="00EA43B2"/>
    <w:rsid w:val="00EA4C2C"/>
    <w:rsid w:val="00EA4C54"/>
    <w:rsid w:val="00EA509D"/>
    <w:rsid w:val="00EA52E3"/>
    <w:rsid w:val="00EA53BE"/>
    <w:rsid w:val="00EA56A7"/>
    <w:rsid w:val="00EA5943"/>
    <w:rsid w:val="00EA5AB0"/>
    <w:rsid w:val="00EA64FC"/>
    <w:rsid w:val="00EA6694"/>
    <w:rsid w:val="00EA6738"/>
    <w:rsid w:val="00EA67E8"/>
    <w:rsid w:val="00EA6C7B"/>
    <w:rsid w:val="00EA700E"/>
    <w:rsid w:val="00EA7661"/>
    <w:rsid w:val="00EA778B"/>
    <w:rsid w:val="00EA7846"/>
    <w:rsid w:val="00EA7D7C"/>
    <w:rsid w:val="00EA7D97"/>
    <w:rsid w:val="00EB0054"/>
    <w:rsid w:val="00EB0D62"/>
    <w:rsid w:val="00EB126A"/>
    <w:rsid w:val="00EB13AA"/>
    <w:rsid w:val="00EB162D"/>
    <w:rsid w:val="00EB1D51"/>
    <w:rsid w:val="00EB24B6"/>
    <w:rsid w:val="00EB2646"/>
    <w:rsid w:val="00EB2B10"/>
    <w:rsid w:val="00EB2D6F"/>
    <w:rsid w:val="00EB2EDE"/>
    <w:rsid w:val="00EB3051"/>
    <w:rsid w:val="00EB35EC"/>
    <w:rsid w:val="00EB392A"/>
    <w:rsid w:val="00EB401B"/>
    <w:rsid w:val="00EB462A"/>
    <w:rsid w:val="00EB4681"/>
    <w:rsid w:val="00EB49AF"/>
    <w:rsid w:val="00EB4B7F"/>
    <w:rsid w:val="00EB4BA6"/>
    <w:rsid w:val="00EB4C7A"/>
    <w:rsid w:val="00EB52E2"/>
    <w:rsid w:val="00EB5310"/>
    <w:rsid w:val="00EB5410"/>
    <w:rsid w:val="00EB561F"/>
    <w:rsid w:val="00EB5CDB"/>
    <w:rsid w:val="00EB613D"/>
    <w:rsid w:val="00EB61A9"/>
    <w:rsid w:val="00EB64F8"/>
    <w:rsid w:val="00EB650E"/>
    <w:rsid w:val="00EB6CE0"/>
    <w:rsid w:val="00EB6D29"/>
    <w:rsid w:val="00EB6ED6"/>
    <w:rsid w:val="00EB7019"/>
    <w:rsid w:val="00EB7246"/>
    <w:rsid w:val="00EB74FC"/>
    <w:rsid w:val="00EB7641"/>
    <w:rsid w:val="00EB76D1"/>
    <w:rsid w:val="00EB7830"/>
    <w:rsid w:val="00EB7B2A"/>
    <w:rsid w:val="00EB7C32"/>
    <w:rsid w:val="00EB7DB8"/>
    <w:rsid w:val="00EB7F08"/>
    <w:rsid w:val="00EC02AD"/>
    <w:rsid w:val="00EC0313"/>
    <w:rsid w:val="00EC0958"/>
    <w:rsid w:val="00EC0E28"/>
    <w:rsid w:val="00EC1010"/>
    <w:rsid w:val="00EC1272"/>
    <w:rsid w:val="00EC1479"/>
    <w:rsid w:val="00EC1865"/>
    <w:rsid w:val="00EC1BA3"/>
    <w:rsid w:val="00EC1DEF"/>
    <w:rsid w:val="00EC29F7"/>
    <w:rsid w:val="00EC2AEF"/>
    <w:rsid w:val="00EC2E9A"/>
    <w:rsid w:val="00EC3121"/>
    <w:rsid w:val="00EC3277"/>
    <w:rsid w:val="00EC3611"/>
    <w:rsid w:val="00EC3A6F"/>
    <w:rsid w:val="00EC3CBE"/>
    <w:rsid w:val="00EC3E4E"/>
    <w:rsid w:val="00EC3F95"/>
    <w:rsid w:val="00EC40FB"/>
    <w:rsid w:val="00EC43B0"/>
    <w:rsid w:val="00EC4DA6"/>
    <w:rsid w:val="00EC5294"/>
    <w:rsid w:val="00EC5C82"/>
    <w:rsid w:val="00EC5DA9"/>
    <w:rsid w:val="00EC608A"/>
    <w:rsid w:val="00EC705C"/>
    <w:rsid w:val="00EC72C8"/>
    <w:rsid w:val="00EC759C"/>
    <w:rsid w:val="00EC7A83"/>
    <w:rsid w:val="00ED01E8"/>
    <w:rsid w:val="00ED0690"/>
    <w:rsid w:val="00ED0A0E"/>
    <w:rsid w:val="00ED0A6D"/>
    <w:rsid w:val="00ED0B55"/>
    <w:rsid w:val="00ED0C39"/>
    <w:rsid w:val="00ED1049"/>
    <w:rsid w:val="00ED1077"/>
    <w:rsid w:val="00ED1089"/>
    <w:rsid w:val="00ED16C6"/>
    <w:rsid w:val="00ED1875"/>
    <w:rsid w:val="00ED193B"/>
    <w:rsid w:val="00ED1CC4"/>
    <w:rsid w:val="00ED1E23"/>
    <w:rsid w:val="00ED22AC"/>
    <w:rsid w:val="00ED235C"/>
    <w:rsid w:val="00ED27F3"/>
    <w:rsid w:val="00ED2AF5"/>
    <w:rsid w:val="00ED2E17"/>
    <w:rsid w:val="00ED330A"/>
    <w:rsid w:val="00ED3647"/>
    <w:rsid w:val="00ED3A61"/>
    <w:rsid w:val="00ED3DCC"/>
    <w:rsid w:val="00ED3F80"/>
    <w:rsid w:val="00ED50E0"/>
    <w:rsid w:val="00ED53EF"/>
    <w:rsid w:val="00ED583E"/>
    <w:rsid w:val="00ED597D"/>
    <w:rsid w:val="00ED5AA2"/>
    <w:rsid w:val="00ED6190"/>
    <w:rsid w:val="00ED620B"/>
    <w:rsid w:val="00ED65C7"/>
    <w:rsid w:val="00ED66D5"/>
    <w:rsid w:val="00ED6B13"/>
    <w:rsid w:val="00ED6ED4"/>
    <w:rsid w:val="00ED77BA"/>
    <w:rsid w:val="00ED7A82"/>
    <w:rsid w:val="00EE021E"/>
    <w:rsid w:val="00EE03BF"/>
    <w:rsid w:val="00EE0DC9"/>
    <w:rsid w:val="00EE0FE8"/>
    <w:rsid w:val="00EE1162"/>
    <w:rsid w:val="00EE19FF"/>
    <w:rsid w:val="00EE1ADE"/>
    <w:rsid w:val="00EE1B6D"/>
    <w:rsid w:val="00EE1C1C"/>
    <w:rsid w:val="00EE1EB3"/>
    <w:rsid w:val="00EE268C"/>
    <w:rsid w:val="00EE2D4A"/>
    <w:rsid w:val="00EE340C"/>
    <w:rsid w:val="00EE34B9"/>
    <w:rsid w:val="00EE3594"/>
    <w:rsid w:val="00EE368F"/>
    <w:rsid w:val="00EE3BD6"/>
    <w:rsid w:val="00EE3DC5"/>
    <w:rsid w:val="00EE3F9C"/>
    <w:rsid w:val="00EE3FF8"/>
    <w:rsid w:val="00EE40D7"/>
    <w:rsid w:val="00EE4771"/>
    <w:rsid w:val="00EE49F6"/>
    <w:rsid w:val="00EE4D13"/>
    <w:rsid w:val="00EE5641"/>
    <w:rsid w:val="00EE5C00"/>
    <w:rsid w:val="00EE606D"/>
    <w:rsid w:val="00EE680B"/>
    <w:rsid w:val="00EE6EE4"/>
    <w:rsid w:val="00EE70C7"/>
    <w:rsid w:val="00EE717B"/>
    <w:rsid w:val="00EE71E1"/>
    <w:rsid w:val="00EE7A55"/>
    <w:rsid w:val="00EF00A9"/>
    <w:rsid w:val="00EF0320"/>
    <w:rsid w:val="00EF0A2F"/>
    <w:rsid w:val="00EF0B1C"/>
    <w:rsid w:val="00EF1044"/>
    <w:rsid w:val="00EF1238"/>
    <w:rsid w:val="00EF12DA"/>
    <w:rsid w:val="00EF1B6C"/>
    <w:rsid w:val="00EF1B92"/>
    <w:rsid w:val="00EF1EC0"/>
    <w:rsid w:val="00EF1FCB"/>
    <w:rsid w:val="00EF24F6"/>
    <w:rsid w:val="00EF2609"/>
    <w:rsid w:val="00EF2628"/>
    <w:rsid w:val="00EF3470"/>
    <w:rsid w:val="00EF3708"/>
    <w:rsid w:val="00EF393D"/>
    <w:rsid w:val="00EF3A16"/>
    <w:rsid w:val="00EF3CCE"/>
    <w:rsid w:val="00EF3E3F"/>
    <w:rsid w:val="00EF3FD0"/>
    <w:rsid w:val="00EF4277"/>
    <w:rsid w:val="00EF45C9"/>
    <w:rsid w:val="00EF4BF5"/>
    <w:rsid w:val="00EF4D1D"/>
    <w:rsid w:val="00EF4D57"/>
    <w:rsid w:val="00EF4FD3"/>
    <w:rsid w:val="00EF516F"/>
    <w:rsid w:val="00EF573C"/>
    <w:rsid w:val="00EF5C24"/>
    <w:rsid w:val="00EF628C"/>
    <w:rsid w:val="00EF67E7"/>
    <w:rsid w:val="00EF688B"/>
    <w:rsid w:val="00EF7335"/>
    <w:rsid w:val="00EF7336"/>
    <w:rsid w:val="00EF73C8"/>
    <w:rsid w:val="00EF75E4"/>
    <w:rsid w:val="00EF76E2"/>
    <w:rsid w:val="00EF77BA"/>
    <w:rsid w:val="00EF77BC"/>
    <w:rsid w:val="00EF79EB"/>
    <w:rsid w:val="00F00366"/>
    <w:rsid w:val="00F00A8B"/>
    <w:rsid w:val="00F0100F"/>
    <w:rsid w:val="00F0123E"/>
    <w:rsid w:val="00F01A69"/>
    <w:rsid w:val="00F01D1F"/>
    <w:rsid w:val="00F01D9F"/>
    <w:rsid w:val="00F01E5F"/>
    <w:rsid w:val="00F029CC"/>
    <w:rsid w:val="00F03084"/>
    <w:rsid w:val="00F0315C"/>
    <w:rsid w:val="00F03470"/>
    <w:rsid w:val="00F03CBD"/>
    <w:rsid w:val="00F041B1"/>
    <w:rsid w:val="00F042D8"/>
    <w:rsid w:val="00F04555"/>
    <w:rsid w:val="00F046B5"/>
    <w:rsid w:val="00F047D7"/>
    <w:rsid w:val="00F058F9"/>
    <w:rsid w:val="00F05F86"/>
    <w:rsid w:val="00F05FAE"/>
    <w:rsid w:val="00F060A2"/>
    <w:rsid w:val="00F0621C"/>
    <w:rsid w:val="00F068D3"/>
    <w:rsid w:val="00F06B17"/>
    <w:rsid w:val="00F06C31"/>
    <w:rsid w:val="00F06FD1"/>
    <w:rsid w:val="00F07333"/>
    <w:rsid w:val="00F07687"/>
    <w:rsid w:val="00F07C5A"/>
    <w:rsid w:val="00F07CC5"/>
    <w:rsid w:val="00F07E96"/>
    <w:rsid w:val="00F07F6B"/>
    <w:rsid w:val="00F10206"/>
    <w:rsid w:val="00F10434"/>
    <w:rsid w:val="00F109AB"/>
    <w:rsid w:val="00F11257"/>
    <w:rsid w:val="00F113AB"/>
    <w:rsid w:val="00F113F9"/>
    <w:rsid w:val="00F1189F"/>
    <w:rsid w:val="00F11954"/>
    <w:rsid w:val="00F11DC1"/>
    <w:rsid w:val="00F12BFD"/>
    <w:rsid w:val="00F12E3A"/>
    <w:rsid w:val="00F12EB5"/>
    <w:rsid w:val="00F139F1"/>
    <w:rsid w:val="00F13FC4"/>
    <w:rsid w:val="00F14899"/>
    <w:rsid w:val="00F14937"/>
    <w:rsid w:val="00F14AEC"/>
    <w:rsid w:val="00F14F81"/>
    <w:rsid w:val="00F14FAD"/>
    <w:rsid w:val="00F153FD"/>
    <w:rsid w:val="00F15BF1"/>
    <w:rsid w:val="00F160A3"/>
    <w:rsid w:val="00F16731"/>
    <w:rsid w:val="00F16875"/>
    <w:rsid w:val="00F16B61"/>
    <w:rsid w:val="00F16DC5"/>
    <w:rsid w:val="00F16DCB"/>
    <w:rsid w:val="00F16EB2"/>
    <w:rsid w:val="00F178E4"/>
    <w:rsid w:val="00F1793D"/>
    <w:rsid w:val="00F179E2"/>
    <w:rsid w:val="00F200BA"/>
    <w:rsid w:val="00F20880"/>
    <w:rsid w:val="00F2108F"/>
    <w:rsid w:val="00F215AE"/>
    <w:rsid w:val="00F219B5"/>
    <w:rsid w:val="00F21EAB"/>
    <w:rsid w:val="00F2280B"/>
    <w:rsid w:val="00F22A28"/>
    <w:rsid w:val="00F22E45"/>
    <w:rsid w:val="00F23788"/>
    <w:rsid w:val="00F23C98"/>
    <w:rsid w:val="00F23F94"/>
    <w:rsid w:val="00F243C3"/>
    <w:rsid w:val="00F24599"/>
    <w:rsid w:val="00F247CC"/>
    <w:rsid w:val="00F2482E"/>
    <w:rsid w:val="00F24FA8"/>
    <w:rsid w:val="00F25E3C"/>
    <w:rsid w:val="00F260D9"/>
    <w:rsid w:val="00F26152"/>
    <w:rsid w:val="00F26361"/>
    <w:rsid w:val="00F263A6"/>
    <w:rsid w:val="00F2642D"/>
    <w:rsid w:val="00F26DF1"/>
    <w:rsid w:val="00F274FD"/>
    <w:rsid w:val="00F2780B"/>
    <w:rsid w:val="00F27BFF"/>
    <w:rsid w:val="00F27FF1"/>
    <w:rsid w:val="00F30387"/>
    <w:rsid w:val="00F30ED3"/>
    <w:rsid w:val="00F311AF"/>
    <w:rsid w:val="00F31421"/>
    <w:rsid w:val="00F319B7"/>
    <w:rsid w:val="00F31A88"/>
    <w:rsid w:val="00F31C14"/>
    <w:rsid w:val="00F31F69"/>
    <w:rsid w:val="00F321C7"/>
    <w:rsid w:val="00F32D12"/>
    <w:rsid w:val="00F3321F"/>
    <w:rsid w:val="00F3325D"/>
    <w:rsid w:val="00F332AC"/>
    <w:rsid w:val="00F336B9"/>
    <w:rsid w:val="00F33CDA"/>
    <w:rsid w:val="00F33D79"/>
    <w:rsid w:val="00F33EFD"/>
    <w:rsid w:val="00F34F81"/>
    <w:rsid w:val="00F34FEF"/>
    <w:rsid w:val="00F35319"/>
    <w:rsid w:val="00F35897"/>
    <w:rsid w:val="00F359F1"/>
    <w:rsid w:val="00F36CD5"/>
    <w:rsid w:val="00F36E49"/>
    <w:rsid w:val="00F37774"/>
    <w:rsid w:val="00F37BE0"/>
    <w:rsid w:val="00F401B6"/>
    <w:rsid w:val="00F40353"/>
    <w:rsid w:val="00F406AC"/>
    <w:rsid w:val="00F406E2"/>
    <w:rsid w:val="00F41125"/>
    <w:rsid w:val="00F4124D"/>
    <w:rsid w:val="00F417C8"/>
    <w:rsid w:val="00F4192B"/>
    <w:rsid w:val="00F41AA3"/>
    <w:rsid w:val="00F41E60"/>
    <w:rsid w:val="00F41E61"/>
    <w:rsid w:val="00F41FB9"/>
    <w:rsid w:val="00F42914"/>
    <w:rsid w:val="00F43122"/>
    <w:rsid w:val="00F43509"/>
    <w:rsid w:val="00F4362E"/>
    <w:rsid w:val="00F447DD"/>
    <w:rsid w:val="00F44B0C"/>
    <w:rsid w:val="00F44D7A"/>
    <w:rsid w:val="00F44E1C"/>
    <w:rsid w:val="00F45015"/>
    <w:rsid w:val="00F4575F"/>
    <w:rsid w:val="00F45902"/>
    <w:rsid w:val="00F45E3F"/>
    <w:rsid w:val="00F46231"/>
    <w:rsid w:val="00F462FC"/>
    <w:rsid w:val="00F469A6"/>
    <w:rsid w:val="00F46FDE"/>
    <w:rsid w:val="00F4751D"/>
    <w:rsid w:val="00F476DD"/>
    <w:rsid w:val="00F4797D"/>
    <w:rsid w:val="00F47AAA"/>
    <w:rsid w:val="00F47D8F"/>
    <w:rsid w:val="00F505BB"/>
    <w:rsid w:val="00F511B5"/>
    <w:rsid w:val="00F51461"/>
    <w:rsid w:val="00F51552"/>
    <w:rsid w:val="00F51BE1"/>
    <w:rsid w:val="00F51DAD"/>
    <w:rsid w:val="00F5233D"/>
    <w:rsid w:val="00F52C59"/>
    <w:rsid w:val="00F533D8"/>
    <w:rsid w:val="00F5399F"/>
    <w:rsid w:val="00F540AA"/>
    <w:rsid w:val="00F541CF"/>
    <w:rsid w:val="00F543B9"/>
    <w:rsid w:val="00F54C14"/>
    <w:rsid w:val="00F55539"/>
    <w:rsid w:val="00F556E1"/>
    <w:rsid w:val="00F5590F"/>
    <w:rsid w:val="00F56850"/>
    <w:rsid w:val="00F572BB"/>
    <w:rsid w:val="00F574D6"/>
    <w:rsid w:val="00F6068C"/>
    <w:rsid w:val="00F609AF"/>
    <w:rsid w:val="00F612B6"/>
    <w:rsid w:val="00F613CB"/>
    <w:rsid w:val="00F6151D"/>
    <w:rsid w:val="00F6186E"/>
    <w:rsid w:val="00F61930"/>
    <w:rsid w:val="00F61A92"/>
    <w:rsid w:val="00F61C19"/>
    <w:rsid w:val="00F61D27"/>
    <w:rsid w:val="00F620C0"/>
    <w:rsid w:val="00F62161"/>
    <w:rsid w:val="00F62815"/>
    <w:rsid w:val="00F62823"/>
    <w:rsid w:val="00F62964"/>
    <w:rsid w:val="00F62A2E"/>
    <w:rsid w:val="00F62AB4"/>
    <w:rsid w:val="00F63075"/>
    <w:rsid w:val="00F63292"/>
    <w:rsid w:val="00F63646"/>
    <w:rsid w:val="00F6383F"/>
    <w:rsid w:val="00F6386F"/>
    <w:rsid w:val="00F63899"/>
    <w:rsid w:val="00F63908"/>
    <w:rsid w:val="00F639EE"/>
    <w:rsid w:val="00F63CC6"/>
    <w:rsid w:val="00F63DD2"/>
    <w:rsid w:val="00F63E50"/>
    <w:rsid w:val="00F641F8"/>
    <w:rsid w:val="00F642CB"/>
    <w:rsid w:val="00F64397"/>
    <w:rsid w:val="00F64623"/>
    <w:rsid w:val="00F64932"/>
    <w:rsid w:val="00F64F84"/>
    <w:rsid w:val="00F65272"/>
    <w:rsid w:val="00F65C86"/>
    <w:rsid w:val="00F65E43"/>
    <w:rsid w:val="00F666C6"/>
    <w:rsid w:val="00F668C3"/>
    <w:rsid w:val="00F66D70"/>
    <w:rsid w:val="00F66E07"/>
    <w:rsid w:val="00F67394"/>
    <w:rsid w:val="00F67AA2"/>
    <w:rsid w:val="00F67C3D"/>
    <w:rsid w:val="00F67E9D"/>
    <w:rsid w:val="00F7000B"/>
    <w:rsid w:val="00F7005A"/>
    <w:rsid w:val="00F7008E"/>
    <w:rsid w:val="00F701E6"/>
    <w:rsid w:val="00F70424"/>
    <w:rsid w:val="00F70497"/>
    <w:rsid w:val="00F70AD4"/>
    <w:rsid w:val="00F70C00"/>
    <w:rsid w:val="00F70E2E"/>
    <w:rsid w:val="00F70F87"/>
    <w:rsid w:val="00F71327"/>
    <w:rsid w:val="00F71C13"/>
    <w:rsid w:val="00F72069"/>
    <w:rsid w:val="00F720BD"/>
    <w:rsid w:val="00F7236E"/>
    <w:rsid w:val="00F72818"/>
    <w:rsid w:val="00F72BDE"/>
    <w:rsid w:val="00F72DA0"/>
    <w:rsid w:val="00F72DDB"/>
    <w:rsid w:val="00F7381E"/>
    <w:rsid w:val="00F739DC"/>
    <w:rsid w:val="00F7413D"/>
    <w:rsid w:val="00F74229"/>
    <w:rsid w:val="00F744B6"/>
    <w:rsid w:val="00F74879"/>
    <w:rsid w:val="00F74CB2"/>
    <w:rsid w:val="00F74DAB"/>
    <w:rsid w:val="00F752FF"/>
    <w:rsid w:val="00F75C49"/>
    <w:rsid w:val="00F75E4F"/>
    <w:rsid w:val="00F76E49"/>
    <w:rsid w:val="00F7744C"/>
    <w:rsid w:val="00F7761B"/>
    <w:rsid w:val="00F77C6C"/>
    <w:rsid w:val="00F77E18"/>
    <w:rsid w:val="00F77F78"/>
    <w:rsid w:val="00F80CCA"/>
    <w:rsid w:val="00F80DEC"/>
    <w:rsid w:val="00F81524"/>
    <w:rsid w:val="00F818AD"/>
    <w:rsid w:val="00F820B8"/>
    <w:rsid w:val="00F820D4"/>
    <w:rsid w:val="00F8264F"/>
    <w:rsid w:val="00F82E85"/>
    <w:rsid w:val="00F8317C"/>
    <w:rsid w:val="00F831A0"/>
    <w:rsid w:val="00F833A6"/>
    <w:rsid w:val="00F83570"/>
    <w:rsid w:val="00F83762"/>
    <w:rsid w:val="00F83EE9"/>
    <w:rsid w:val="00F8497B"/>
    <w:rsid w:val="00F84B36"/>
    <w:rsid w:val="00F85696"/>
    <w:rsid w:val="00F85AB6"/>
    <w:rsid w:val="00F85DA3"/>
    <w:rsid w:val="00F864E3"/>
    <w:rsid w:val="00F86D5B"/>
    <w:rsid w:val="00F86F4B"/>
    <w:rsid w:val="00F87049"/>
    <w:rsid w:val="00F876AC"/>
    <w:rsid w:val="00F87FBB"/>
    <w:rsid w:val="00F90071"/>
    <w:rsid w:val="00F9020A"/>
    <w:rsid w:val="00F90380"/>
    <w:rsid w:val="00F90883"/>
    <w:rsid w:val="00F90A0F"/>
    <w:rsid w:val="00F90D8F"/>
    <w:rsid w:val="00F90DCE"/>
    <w:rsid w:val="00F912FF"/>
    <w:rsid w:val="00F91518"/>
    <w:rsid w:val="00F91844"/>
    <w:rsid w:val="00F91BF5"/>
    <w:rsid w:val="00F91C4F"/>
    <w:rsid w:val="00F92770"/>
    <w:rsid w:val="00F93EF8"/>
    <w:rsid w:val="00F93FEF"/>
    <w:rsid w:val="00F941AC"/>
    <w:rsid w:val="00F94C8B"/>
    <w:rsid w:val="00F951F7"/>
    <w:rsid w:val="00F952CC"/>
    <w:rsid w:val="00F957F8"/>
    <w:rsid w:val="00F95A20"/>
    <w:rsid w:val="00F95A82"/>
    <w:rsid w:val="00F95AF4"/>
    <w:rsid w:val="00F95C7E"/>
    <w:rsid w:val="00F961EE"/>
    <w:rsid w:val="00F962ED"/>
    <w:rsid w:val="00F9657F"/>
    <w:rsid w:val="00F96C26"/>
    <w:rsid w:val="00F96ED2"/>
    <w:rsid w:val="00F97945"/>
    <w:rsid w:val="00F97D14"/>
    <w:rsid w:val="00F97E9D"/>
    <w:rsid w:val="00FA00D7"/>
    <w:rsid w:val="00FA013B"/>
    <w:rsid w:val="00FA0ABD"/>
    <w:rsid w:val="00FA1007"/>
    <w:rsid w:val="00FA1322"/>
    <w:rsid w:val="00FA13A6"/>
    <w:rsid w:val="00FA1430"/>
    <w:rsid w:val="00FA1B87"/>
    <w:rsid w:val="00FA1BDB"/>
    <w:rsid w:val="00FA1CF0"/>
    <w:rsid w:val="00FA1EFF"/>
    <w:rsid w:val="00FA233B"/>
    <w:rsid w:val="00FA2982"/>
    <w:rsid w:val="00FA2C3E"/>
    <w:rsid w:val="00FA2D87"/>
    <w:rsid w:val="00FA30F7"/>
    <w:rsid w:val="00FA31CB"/>
    <w:rsid w:val="00FA3B8F"/>
    <w:rsid w:val="00FA3B97"/>
    <w:rsid w:val="00FA415C"/>
    <w:rsid w:val="00FA4640"/>
    <w:rsid w:val="00FA4741"/>
    <w:rsid w:val="00FA4982"/>
    <w:rsid w:val="00FA4B0D"/>
    <w:rsid w:val="00FA50B3"/>
    <w:rsid w:val="00FA5432"/>
    <w:rsid w:val="00FA5C4C"/>
    <w:rsid w:val="00FA6362"/>
    <w:rsid w:val="00FA65E0"/>
    <w:rsid w:val="00FA67F8"/>
    <w:rsid w:val="00FA6EE7"/>
    <w:rsid w:val="00FA73FE"/>
    <w:rsid w:val="00FA778D"/>
    <w:rsid w:val="00FA7E3A"/>
    <w:rsid w:val="00FA7EC7"/>
    <w:rsid w:val="00FB0815"/>
    <w:rsid w:val="00FB0C94"/>
    <w:rsid w:val="00FB0DF4"/>
    <w:rsid w:val="00FB0F74"/>
    <w:rsid w:val="00FB0F9F"/>
    <w:rsid w:val="00FB109A"/>
    <w:rsid w:val="00FB110E"/>
    <w:rsid w:val="00FB18D0"/>
    <w:rsid w:val="00FB1D2C"/>
    <w:rsid w:val="00FB1E6C"/>
    <w:rsid w:val="00FB1E8C"/>
    <w:rsid w:val="00FB20C9"/>
    <w:rsid w:val="00FB28CA"/>
    <w:rsid w:val="00FB3DB8"/>
    <w:rsid w:val="00FB4126"/>
    <w:rsid w:val="00FB44E3"/>
    <w:rsid w:val="00FB4F28"/>
    <w:rsid w:val="00FB5022"/>
    <w:rsid w:val="00FB54EC"/>
    <w:rsid w:val="00FB5745"/>
    <w:rsid w:val="00FB5A9E"/>
    <w:rsid w:val="00FB5BB8"/>
    <w:rsid w:val="00FB5D4C"/>
    <w:rsid w:val="00FB5E25"/>
    <w:rsid w:val="00FB5EFD"/>
    <w:rsid w:val="00FB5FCA"/>
    <w:rsid w:val="00FB6859"/>
    <w:rsid w:val="00FB690A"/>
    <w:rsid w:val="00FB6F10"/>
    <w:rsid w:val="00FB70B2"/>
    <w:rsid w:val="00FB71B2"/>
    <w:rsid w:val="00FB727A"/>
    <w:rsid w:val="00FB75D6"/>
    <w:rsid w:val="00FB78B1"/>
    <w:rsid w:val="00FC0012"/>
    <w:rsid w:val="00FC0A46"/>
    <w:rsid w:val="00FC0EC4"/>
    <w:rsid w:val="00FC0F92"/>
    <w:rsid w:val="00FC10E2"/>
    <w:rsid w:val="00FC12B8"/>
    <w:rsid w:val="00FC15C8"/>
    <w:rsid w:val="00FC1FD8"/>
    <w:rsid w:val="00FC2884"/>
    <w:rsid w:val="00FC2902"/>
    <w:rsid w:val="00FC304C"/>
    <w:rsid w:val="00FC3682"/>
    <w:rsid w:val="00FC3CF6"/>
    <w:rsid w:val="00FC40F6"/>
    <w:rsid w:val="00FC4863"/>
    <w:rsid w:val="00FC4D93"/>
    <w:rsid w:val="00FC4F3D"/>
    <w:rsid w:val="00FC5128"/>
    <w:rsid w:val="00FC51C4"/>
    <w:rsid w:val="00FC5526"/>
    <w:rsid w:val="00FC5763"/>
    <w:rsid w:val="00FC5DC4"/>
    <w:rsid w:val="00FC6077"/>
    <w:rsid w:val="00FC651A"/>
    <w:rsid w:val="00FC6A21"/>
    <w:rsid w:val="00FC7629"/>
    <w:rsid w:val="00FC788E"/>
    <w:rsid w:val="00FD045A"/>
    <w:rsid w:val="00FD0602"/>
    <w:rsid w:val="00FD06A8"/>
    <w:rsid w:val="00FD0AC4"/>
    <w:rsid w:val="00FD0BE0"/>
    <w:rsid w:val="00FD1178"/>
    <w:rsid w:val="00FD13EF"/>
    <w:rsid w:val="00FD1DCA"/>
    <w:rsid w:val="00FD1F88"/>
    <w:rsid w:val="00FD2378"/>
    <w:rsid w:val="00FD245C"/>
    <w:rsid w:val="00FD26EA"/>
    <w:rsid w:val="00FD2A73"/>
    <w:rsid w:val="00FD3273"/>
    <w:rsid w:val="00FD3276"/>
    <w:rsid w:val="00FD370F"/>
    <w:rsid w:val="00FD377A"/>
    <w:rsid w:val="00FD3D38"/>
    <w:rsid w:val="00FD3F7A"/>
    <w:rsid w:val="00FD41C2"/>
    <w:rsid w:val="00FD473C"/>
    <w:rsid w:val="00FD4957"/>
    <w:rsid w:val="00FD51CB"/>
    <w:rsid w:val="00FD5405"/>
    <w:rsid w:val="00FD5858"/>
    <w:rsid w:val="00FD6106"/>
    <w:rsid w:val="00FD64CD"/>
    <w:rsid w:val="00FD6779"/>
    <w:rsid w:val="00FD6D6A"/>
    <w:rsid w:val="00FD6E9E"/>
    <w:rsid w:val="00FD6F64"/>
    <w:rsid w:val="00FD7276"/>
    <w:rsid w:val="00FD7A47"/>
    <w:rsid w:val="00FE005B"/>
    <w:rsid w:val="00FE008B"/>
    <w:rsid w:val="00FE0447"/>
    <w:rsid w:val="00FE0508"/>
    <w:rsid w:val="00FE09D8"/>
    <w:rsid w:val="00FE0B0E"/>
    <w:rsid w:val="00FE127C"/>
    <w:rsid w:val="00FE17F4"/>
    <w:rsid w:val="00FE18A1"/>
    <w:rsid w:val="00FE206B"/>
    <w:rsid w:val="00FE292D"/>
    <w:rsid w:val="00FE2D23"/>
    <w:rsid w:val="00FE2F4B"/>
    <w:rsid w:val="00FE307B"/>
    <w:rsid w:val="00FE312B"/>
    <w:rsid w:val="00FE31EC"/>
    <w:rsid w:val="00FE3625"/>
    <w:rsid w:val="00FE3B00"/>
    <w:rsid w:val="00FE3CEB"/>
    <w:rsid w:val="00FE4A97"/>
    <w:rsid w:val="00FE4EF7"/>
    <w:rsid w:val="00FE4FE7"/>
    <w:rsid w:val="00FE5729"/>
    <w:rsid w:val="00FE5A5B"/>
    <w:rsid w:val="00FE5AB4"/>
    <w:rsid w:val="00FE5D54"/>
    <w:rsid w:val="00FE5FDB"/>
    <w:rsid w:val="00FE608B"/>
    <w:rsid w:val="00FE6A77"/>
    <w:rsid w:val="00FE6CC6"/>
    <w:rsid w:val="00FE6E41"/>
    <w:rsid w:val="00FE6F86"/>
    <w:rsid w:val="00FE701B"/>
    <w:rsid w:val="00FE76CE"/>
    <w:rsid w:val="00FE79B4"/>
    <w:rsid w:val="00FE7EC2"/>
    <w:rsid w:val="00FF07FF"/>
    <w:rsid w:val="00FF08E3"/>
    <w:rsid w:val="00FF08E6"/>
    <w:rsid w:val="00FF0CCD"/>
    <w:rsid w:val="00FF0CD4"/>
    <w:rsid w:val="00FF0D73"/>
    <w:rsid w:val="00FF10DA"/>
    <w:rsid w:val="00FF1135"/>
    <w:rsid w:val="00FF1580"/>
    <w:rsid w:val="00FF158A"/>
    <w:rsid w:val="00FF193B"/>
    <w:rsid w:val="00FF23D0"/>
    <w:rsid w:val="00FF2886"/>
    <w:rsid w:val="00FF31DC"/>
    <w:rsid w:val="00FF31F4"/>
    <w:rsid w:val="00FF3246"/>
    <w:rsid w:val="00FF3762"/>
    <w:rsid w:val="00FF40D7"/>
    <w:rsid w:val="00FF47F6"/>
    <w:rsid w:val="00FF48E6"/>
    <w:rsid w:val="00FF4C2E"/>
    <w:rsid w:val="00FF4E09"/>
    <w:rsid w:val="00FF5978"/>
    <w:rsid w:val="00FF5CCB"/>
    <w:rsid w:val="00FF5D69"/>
    <w:rsid w:val="00FF6412"/>
    <w:rsid w:val="00FF66FD"/>
    <w:rsid w:val="00FF6901"/>
    <w:rsid w:val="00FF6A4D"/>
    <w:rsid w:val="00FF708C"/>
    <w:rsid w:val="00FF716C"/>
    <w:rsid w:val="00FF72FD"/>
    <w:rsid w:val="00FF7424"/>
    <w:rsid w:val="00FF7613"/>
    <w:rsid w:val="00FF7841"/>
    <w:rsid w:val="00FF7A65"/>
    <w:rsid w:val="00FF7AC3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5FAE"/>
    <w:pPr>
      <w:spacing w:before="80" w:line="276" w:lineRule="auto"/>
      <w:jc w:val="both"/>
    </w:pPr>
    <w:rPr>
      <w:rFonts w:asciiTheme="minorHAnsi" w:hAnsiTheme="minorHAnsi" w:cstheme="minorHAnsi"/>
      <w:szCs w:val="24"/>
      <w:lang w:eastAsia="en-US"/>
    </w:rPr>
  </w:style>
  <w:style w:type="paragraph" w:styleId="Heading1">
    <w:name w:val="heading 1"/>
    <w:basedOn w:val="Header"/>
    <w:next w:val="ListNumber"/>
    <w:link w:val="Heading1Char"/>
    <w:autoRedefine/>
    <w:qFormat/>
    <w:rsid w:val="004321F8"/>
    <w:pPr>
      <w:keepNext/>
      <w:tabs>
        <w:tab w:val="clear" w:pos="4153"/>
        <w:tab w:val="clear" w:pos="8306"/>
      </w:tabs>
      <w:spacing w:before="240" w:after="120" w:line="240" w:lineRule="auto"/>
      <w:ind w:left="426" w:hanging="426"/>
      <w:jc w:val="left"/>
      <w:outlineLvl w:val="0"/>
    </w:pPr>
    <w:rPr>
      <w:rFonts w:ascii="Lucida Bright" w:eastAsia="Arial Unicode MS" w:hAnsi="Lucida Bright"/>
      <w:color w:val="000000" w:themeColor="text1"/>
      <w:spacing w:val="10"/>
      <w:kern w:val="28"/>
      <w:sz w:val="36"/>
      <w:szCs w:val="20"/>
      <w14:textFill>
        <w14:solidFill>
          <w14:schemeClr w14:val="tx1">
            <w14:lumMod w14:val="65000"/>
            <w14:lumOff w14:val="35000"/>
            <w14:lumMod w14:val="75000"/>
            <w14:lumMod w14:val="65000"/>
            <w14:lumOff w14:val="35000"/>
          </w14:schemeClr>
        </w14:solidFill>
      </w14:textFill>
    </w:rPr>
  </w:style>
  <w:style w:type="paragraph" w:styleId="Heading2">
    <w:name w:val="heading 2"/>
    <w:basedOn w:val="Header"/>
    <w:next w:val="Normal"/>
    <w:link w:val="Heading2Char"/>
    <w:autoRedefine/>
    <w:qFormat/>
    <w:rsid w:val="006C76F5"/>
    <w:pPr>
      <w:keepNext/>
      <w:keepLines/>
      <w:numPr>
        <w:ilvl w:val="1"/>
        <w:numId w:val="15"/>
      </w:numPr>
      <w:tabs>
        <w:tab w:val="clear" w:pos="4153"/>
        <w:tab w:val="clear" w:pos="8306"/>
      </w:tabs>
      <w:spacing w:before="0" w:after="0"/>
      <w:ind w:left="720"/>
      <w:outlineLvl w:val="1"/>
    </w:pPr>
    <w:rPr>
      <w:rFonts w:ascii="Lucida Sans Unicode" w:eastAsia="Arial Unicode MS" w:hAnsi="Lucida Sans Unicode"/>
      <w:color w:val="404040" w:themeColor="text1" w:themeTint="BF"/>
      <w:sz w:val="24"/>
      <w:szCs w:val="20"/>
    </w:rPr>
  </w:style>
  <w:style w:type="paragraph" w:styleId="Heading3">
    <w:name w:val="heading 3"/>
    <w:basedOn w:val="Header"/>
    <w:next w:val="Normal"/>
    <w:link w:val="Heading3Char"/>
    <w:autoRedefine/>
    <w:qFormat/>
    <w:rsid w:val="00BA7B2F"/>
    <w:pPr>
      <w:keepNext/>
      <w:keepLines/>
      <w:tabs>
        <w:tab w:val="clear" w:pos="4153"/>
        <w:tab w:val="clear" w:pos="8306"/>
      </w:tabs>
      <w:spacing w:before="160" w:after="160" w:line="220" w:lineRule="atLeast"/>
      <w:outlineLvl w:val="2"/>
    </w:pPr>
    <w:rPr>
      <w:rFonts w:ascii="Lucida Sans Unicode" w:eastAsia="Arial Unicode MS" w:hAnsi="Lucida Sans Unicode"/>
      <w:i/>
      <w:color w:val="404040" w:themeColor="text1" w:themeTint="BF"/>
      <w:sz w:val="24"/>
    </w:rPr>
  </w:style>
  <w:style w:type="paragraph" w:styleId="Heading4">
    <w:name w:val="heading 4"/>
    <w:basedOn w:val="Header"/>
    <w:next w:val="Normal"/>
    <w:link w:val="Heading4Char"/>
    <w:autoRedefine/>
    <w:qFormat/>
    <w:rsid w:val="00FC10E2"/>
    <w:pPr>
      <w:keepNext/>
      <w:keepLines/>
      <w:numPr>
        <w:ilvl w:val="3"/>
        <w:numId w:val="2"/>
      </w:numPr>
      <w:tabs>
        <w:tab w:val="clear" w:pos="4153"/>
        <w:tab w:val="clear" w:pos="8306"/>
      </w:tabs>
      <w:spacing w:before="120" w:after="120" w:line="220" w:lineRule="atLeast"/>
      <w:outlineLvl w:val="3"/>
    </w:pPr>
    <w:rPr>
      <w:rFonts w:ascii="Calibri" w:eastAsia="Arial Unicode MS" w:hAnsi="Calibri"/>
      <w:sz w:val="24"/>
      <w:szCs w:val="20"/>
    </w:rPr>
  </w:style>
  <w:style w:type="paragraph" w:styleId="Heading5">
    <w:name w:val="heading 5"/>
    <w:basedOn w:val="Heading4"/>
    <w:next w:val="Normal"/>
    <w:qFormat/>
    <w:rsid w:val="00C37217"/>
    <w:pPr>
      <w:numPr>
        <w:ilvl w:val="4"/>
      </w:numPr>
      <w:spacing w:before="80"/>
      <w:outlineLvl w:val="4"/>
    </w:pPr>
    <w:rPr>
      <w:spacing w:val="-4"/>
      <w:sz w:val="22"/>
    </w:rPr>
  </w:style>
  <w:style w:type="paragraph" w:styleId="Heading6">
    <w:name w:val="heading 6"/>
    <w:basedOn w:val="Header"/>
    <w:next w:val="Normal"/>
    <w:qFormat/>
    <w:rsid w:val="00C37217"/>
    <w:pPr>
      <w:numPr>
        <w:ilvl w:val="5"/>
        <w:numId w:val="2"/>
      </w:numPr>
      <w:tabs>
        <w:tab w:val="clear" w:pos="4153"/>
        <w:tab w:val="clear" w:pos="8306"/>
      </w:tabs>
      <w:outlineLvl w:val="5"/>
    </w:pPr>
    <w:rPr>
      <w:rFonts w:eastAsia="Arial Unicode MS"/>
      <w:szCs w:val="20"/>
    </w:rPr>
  </w:style>
  <w:style w:type="paragraph" w:styleId="Heading7">
    <w:name w:val="heading 7"/>
    <w:basedOn w:val="Normal"/>
    <w:next w:val="Normal"/>
    <w:qFormat/>
    <w:rsid w:val="00C37217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3721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3721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37217"/>
    <w:pPr>
      <w:tabs>
        <w:tab w:val="center" w:pos="4153"/>
        <w:tab w:val="right" w:pos="8306"/>
      </w:tabs>
      <w:spacing w:after="40"/>
    </w:pPr>
    <w:rPr>
      <w:b/>
    </w:rPr>
  </w:style>
  <w:style w:type="paragraph" w:styleId="TOC3">
    <w:name w:val="toc 3"/>
    <w:basedOn w:val="Header"/>
    <w:next w:val="Normal"/>
    <w:uiPriority w:val="39"/>
    <w:rsid w:val="00C37217"/>
    <w:pPr>
      <w:tabs>
        <w:tab w:val="clear" w:pos="4153"/>
        <w:tab w:val="clear" w:pos="8306"/>
      </w:tabs>
      <w:spacing w:before="160" w:after="160"/>
      <w:ind w:left="340"/>
    </w:pPr>
    <w:rPr>
      <w:iCs/>
    </w:rPr>
  </w:style>
  <w:style w:type="paragraph" w:styleId="Footer">
    <w:name w:val="footer"/>
    <w:basedOn w:val="FootnoteText"/>
    <w:rsid w:val="00C37217"/>
    <w:pPr>
      <w:tabs>
        <w:tab w:val="right" w:pos="6840"/>
      </w:tabs>
      <w:jc w:val="both"/>
    </w:pPr>
  </w:style>
  <w:style w:type="paragraph" w:styleId="FootnoteText">
    <w:name w:val="footnote text"/>
    <w:basedOn w:val="Normal"/>
    <w:semiHidden/>
    <w:rsid w:val="00C37217"/>
    <w:pPr>
      <w:spacing w:before="60"/>
      <w:jc w:val="right"/>
    </w:pPr>
    <w:rPr>
      <w:sz w:val="16"/>
      <w:szCs w:val="20"/>
    </w:rPr>
  </w:style>
  <w:style w:type="paragraph" w:customStyle="1" w:styleId="ReqDes">
    <w:name w:val="Req_Des"/>
    <w:basedOn w:val="Normal"/>
    <w:rsid w:val="00C37217"/>
    <w:pPr>
      <w:spacing w:before="40"/>
    </w:pPr>
    <w:rPr>
      <w:rFonts w:ascii="Arial" w:hAnsi="Arial"/>
      <w:bCs/>
      <w:szCs w:val="20"/>
    </w:rPr>
  </w:style>
  <w:style w:type="paragraph" w:customStyle="1" w:styleId="Bullets1">
    <w:name w:val="Bullets 1"/>
    <w:basedOn w:val="Normal"/>
    <w:next w:val="Normal"/>
    <w:rsid w:val="00C37217"/>
    <w:pPr>
      <w:numPr>
        <w:numId w:val="1"/>
      </w:numPr>
      <w:spacing w:after="80"/>
    </w:pPr>
    <w:rPr>
      <w:rFonts w:ascii="Arial" w:hAnsi="Arial"/>
      <w:szCs w:val="20"/>
    </w:rPr>
  </w:style>
  <w:style w:type="paragraph" w:customStyle="1" w:styleId="HeaderBase">
    <w:name w:val="Header Base"/>
    <w:basedOn w:val="Normal"/>
    <w:rsid w:val="00C37217"/>
    <w:rPr>
      <w:rFonts w:ascii="Arial" w:hAnsi="Arial"/>
      <w:szCs w:val="20"/>
    </w:rPr>
  </w:style>
  <w:style w:type="paragraph" w:customStyle="1" w:styleId="TableHeader">
    <w:name w:val="Table Header"/>
    <w:basedOn w:val="Normal"/>
    <w:rsid w:val="00C37217"/>
    <w:pPr>
      <w:spacing w:after="40"/>
    </w:pPr>
    <w:rPr>
      <w:b/>
      <w:color w:val="FFFFFF"/>
      <w:szCs w:val="20"/>
    </w:rPr>
  </w:style>
  <w:style w:type="paragraph" w:customStyle="1" w:styleId="TableContent">
    <w:name w:val="Table Content"/>
    <w:basedOn w:val="Normal"/>
    <w:rsid w:val="00C37217"/>
    <w:rPr>
      <w:szCs w:val="20"/>
    </w:rPr>
  </w:style>
  <w:style w:type="character" w:styleId="Hyperlink">
    <w:name w:val="Hyperlink"/>
    <w:basedOn w:val="DefaultParagraphFont"/>
    <w:uiPriority w:val="99"/>
    <w:rsid w:val="00C37217"/>
    <w:rPr>
      <w:rFonts w:ascii="Arial" w:hAnsi="Arial"/>
      <w:color w:val="0000FF"/>
      <w:sz w:val="22"/>
      <w:u w:val="single"/>
    </w:rPr>
  </w:style>
  <w:style w:type="paragraph" w:styleId="TOC1">
    <w:name w:val="toc 1"/>
    <w:basedOn w:val="Header"/>
    <w:next w:val="Normal"/>
    <w:uiPriority w:val="39"/>
    <w:rsid w:val="00C37217"/>
    <w:pPr>
      <w:tabs>
        <w:tab w:val="clear" w:pos="4153"/>
        <w:tab w:val="clear" w:pos="8306"/>
      </w:tabs>
      <w:spacing w:before="240" w:after="240"/>
      <w:ind w:left="284" w:hanging="284"/>
    </w:pPr>
    <w:rPr>
      <w:bCs/>
      <w:sz w:val="24"/>
    </w:rPr>
  </w:style>
  <w:style w:type="paragraph" w:styleId="TOC2">
    <w:name w:val="toc 2"/>
    <w:basedOn w:val="Header"/>
    <w:next w:val="Normal"/>
    <w:uiPriority w:val="39"/>
    <w:rsid w:val="00C37217"/>
    <w:pPr>
      <w:keepLines/>
      <w:tabs>
        <w:tab w:val="clear" w:pos="4153"/>
        <w:tab w:val="clear" w:pos="8306"/>
      </w:tabs>
      <w:spacing w:before="200" w:after="200"/>
      <w:ind w:left="170"/>
    </w:pPr>
    <w:rPr>
      <w:smallCaps/>
      <w:sz w:val="22"/>
    </w:rPr>
  </w:style>
  <w:style w:type="paragraph" w:customStyle="1" w:styleId="HeaderName">
    <w:name w:val="Header Name"/>
    <w:basedOn w:val="Header"/>
    <w:rsid w:val="00C37217"/>
    <w:pPr>
      <w:tabs>
        <w:tab w:val="clear" w:pos="4153"/>
        <w:tab w:val="clear" w:pos="8306"/>
      </w:tabs>
    </w:pPr>
    <w:rPr>
      <w:rFonts w:ascii="Arial" w:hAnsi="Arial"/>
      <w:b w:val="0"/>
      <w:szCs w:val="20"/>
    </w:rPr>
  </w:style>
  <w:style w:type="character" w:styleId="PageNumber">
    <w:name w:val="page number"/>
    <w:rsid w:val="00C37217"/>
    <w:rPr>
      <w:rFonts w:ascii="Arial" w:hAnsi="Arial"/>
      <w:sz w:val="18"/>
    </w:rPr>
  </w:style>
  <w:style w:type="paragraph" w:customStyle="1" w:styleId="Namefooter">
    <w:name w:val="Name footer"/>
    <w:basedOn w:val="Footer"/>
    <w:rsid w:val="00C37217"/>
    <w:pPr>
      <w:spacing w:before="40"/>
    </w:pPr>
    <w:rPr>
      <w:rFonts w:ascii="Arial" w:hAnsi="Arial"/>
      <w:b/>
    </w:rPr>
  </w:style>
  <w:style w:type="paragraph" w:customStyle="1" w:styleId="Title1">
    <w:name w:val="Title 1"/>
    <w:basedOn w:val="Normal"/>
    <w:next w:val="Normal"/>
    <w:rsid w:val="00C37217"/>
    <w:pPr>
      <w:pBdr>
        <w:bottom w:val="single" w:sz="12" w:space="4" w:color="auto"/>
      </w:pBdr>
      <w:spacing w:before="120" w:after="240" w:line="240" w:lineRule="atLeast"/>
    </w:pPr>
    <w:rPr>
      <w:rFonts w:cs="Arial"/>
      <w:b/>
      <w:bCs/>
      <w:kern w:val="28"/>
      <w:sz w:val="36"/>
      <w:szCs w:val="32"/>
    </w:rPr>
  </w:style>
  <w:style w:type="paragraph" w:customStyle="1" w:styleId="Index">
    <w:name w:val="Index"/>
    <w:basedOn w:val="Title1"/>
    <w:next w:val="Normal"/>
    <w:rsid w:val="00C37217"/>
    <w:pPr>
      <w:keepNext/>
      <w:keepLines/>
      <w:pageBreakBefore/>
      <w:pBdr>
        <w:bottom w:val="single" w:sz="6" w:space="4" w:color="auto"/>
      </w:pBdr>
      <w:spacing w:after="360" w:line="240" w:lineRule="auto"/>
    </w:pPr>
    <w:rPr>
      <w:spacing w:val="20"/>
      <w:sz w:val="32"/>
    </w:rPr>
  </w:style>
  <w:style w:type="paragraph" w:styleId="Subtitle">
    <w:name w:val="Subtitle"/>
    <w:basedOn w:val="Normal"/>
    <w:next w:val="Normal"/>
    <w:qFormat/>
    <w:rsid w:val="00C37217"/>
    <w:pPr>
      <w:keepNext/>
      <w:keepLines/>
      <w:tabs>
        <w:tab w:val="right" w:leader="dot" w:pos="8222"/>
        <w:tab w:val="right" w:leader="dot" w:pos="8280"/>
      </w:tabs>
      <w:spacing w:before="120" w:after="120" w:line="240" w:lineRule="atLeast"/>
      <w:ind w:firstLine="108"/>
    </w:pPr>
    <w:rPr>
      <w:b/>
      <w:snapToGrid w:val="0"/>
      <w:color w:val="000000"/>
      <w:kern w:val="28"/>
      <w:sz w:val="28"/>
      <w:szCs w:val="20"/>
    </w:rPr>
  </w:style>
  <w:style w:type="paragraph" w:styleId="Caption">
    <w:name w:val="caption"/>
    <w:basedOn w:val="Normal"/>
    <w:next w:val="Normal"/>
    <w:qFormat/>
    <w:rsid w:val="00C37217"/>
    <w:pPr>
      <w:spacing w:after="40"/>
      <w:jc w:val="center"/>
    </w:pPr>
    <w:rPr>
      <w:bCs/>
      <w:i/>
      <w:sz w:val="18"/>
      <w:szCs w:val="20"/>
    </w:rPr>
  </w:style>
  <w:style w:type="paragraph" w:styleId="BodyTextIndent">
    <w:name w:val="Body Text Indent"/>
    <w:basedOn w:val="Normal"/>
    <w:rsid w:val="00C37217"/>
    <w:rPr>
      <w:i/>
      <w:iCs/>
      <w:color w:val="0000FF"/>
    </w:rPr>
  </w:style>
  <w:style w:type="paragraph" w:styleId="BodyText">
    <w:name w:val="Body Text"/>
    <w:basedOn w:val="Normal"/>
    <w:rsid w:val="00C37217"/>
    <w:pPr>
      <w:spacing w:before="40" w:after="40"/>
    </w:pPr>
    <w:rPr>
      <w:rFonts w:ascii="Arial" w:hAnsi="Arial"/>
      <w:szCs w:val="20"/>
    </w:rPr>
  </w:style>
  <w:style w:type="paragraph" w:styleId="TableofAuthorities">
    <w:name w:val="table of authorities"/>
    <w:basedOn w:val="Normal"/>
    <w:semiHidden/>
    <w:rsid w:val="00C37217"/>
    <w:pPr>
      <w:tabs>
        <w:tab w:val="right" w:leader="dot" w:pos="7560"/>
      </w:tabs>
      <w:autoSpaceDE w:val="0"/>
      <w:autoSpaceDN w:val="0"/>
      <w:adjustRightInd w:val="0"/>
      <w:spacing w:before="0"/>
      <w:ind w:left="1440" w:hanging="360"/>
    </w:pPr>
    <w:rPr>
      <w:rFonts w:ascii="Arial" w:hAnsi="Arial" w:cs="Arial"/>
      <w:szCs w:val="22"/>
      <w:lang w:val="en-US"/>
    </w:rPr>
  </w:style>
  <w:style w:type="paragraph" w:styleId="BodyTextIndent2">
    <w:name w:val="Body Text Indent 2"/>
    <w:basedOn w:val="Normal"/>
    <w:rsid w:val="00C37217"/>
    <w:rPr>
      <w:color w:val="0000FF"/>
    </w:rPr>
  </w:style>
  <w:style w:type="paragraph" w:styleId="TableofFigures">
    <w:name w:val="table of figures"/>
    <w:basedOn w:val="Normal"/>
    <w:next w:val="Normal"/>
    <w:uiPriority w:val="99"/>
    <w:rsid w:val="00C37217"/>
  </w:style>
  <w:style w:type="paragraph" w:styleId="TOC7">
    <w:name w:val="toc 7"/>
    <w:basedOn w:val="Normal"/>
    <w:next w:val="Normal"/>
    <w:autoRedefine/>
    <w:uiPriority w:val="39"/>
    <w:rsid w:val="00C37217"/>
    <w:pPr>
      <w:ind w:left="1200"/>
    </w:pPr>
  </w:style>
  <w:style w:type="paragraph" w:styleId="TOC4">
    <w:name w:val="toc 4"/>
    <w:basedOn w:val="Normal"/>
    <w:next w:val="Normal"/>
    <w:autoRedefine/>
    <w:uiPriority w:val="39"/>
    <w:rsid w:val="00C37217"/>
    <w:pPr>
      <w:ind w:left="600"/>
    </w:pPr>
  </w:style>
  <w:style w:type="paragraph" w:styleId="BodyTextIndent3">
    <w:name w:val="Body Text Indent 3"/>
    <w:basedOn w:val="Normal"/>
    <w:rsid w:val="00C37217"/>
    <w:rPr>
      <w:color w:val="3366FF"/>
    </w:rPr>
  </w:style>
  <w:style w:type="character" w:styleId="FollowedHyperlink">
    <w:name w:val="FollowedHyperlink"/>
    <w:basedOn w:val="DefaultParagraphFont"/>
    <w:rsid w:val="00C37217"/>
    <w:rPr>
      <w:color w:val="800080"/>
      <w:u w:val="single"/>
    </w:rPr>
  </w:style>
  <w:style w:type="paragraph" w:styleId="NormalWeb">
    <w:name w:val="Normal (Web)"/>
    <w:basedOn w:val="Normal"/>
    <w:uiPriority w:val="99"/>
    <w:rsid w:val="00C37217"/>
    <w:pPr>
      <w:spacing w:before="100" w:beforeAutospacing="1" w:after="100" w:afterAutospacing="1"/>
      <w:jc w:val="left"/>
    </w:pPr>
    <w:rPr>
      <w:rFonts w:ascii="Arial" w:hAnsi="Arial"/>
      <w:color w:val="000000"/>
      <w:sz w:val="24"/>
      <w:lang w:val="en-US"/>
    </w:rPr>
  </w:style>
  <w:style w:type="character" w:customStyle="1" w:styleId="verdana10n1">
    <w:name w:val="verdana10n1"/>
    <w:basedOn w:val="DefaultParagraphFont"/>
    <w:rsid w:val="00C37217"/>
    <w:rPr>
      <w:rFonts w:ascii="Verdana" w:hAnsi="Verdana" w:hint="default"/>
      <w:strike w:val="0"/>
      <w:dstrike w:val="0"/>
      <w:color w:val="000000"/>
      <w:spacing w:val="336"/>
      <w:sz w:val="15"/>
      <w:szCs w:val="15"/>
      <w:u w:val="none"/>
      <w:effect w:val="none"/>
    </w:rPr>
  </w:style>
  <w:style w:type="character" w:styleId="CommentReference">
    <w:name w:val="annotation reference"/>
    <w:basedOn w:val="DefaultParagraphFont"/>
    <w:semiHidden/>
    <w:rsid w:val="00481FDE"/>
    <w:rPr>
      <w:sz w:val="16"/>
      <w:szCs w:val="16"/>
    </w:rPr>
  </w:style>
  <w:style w:type="paragraph" w:styleId="CommentText">
    <w:name w:val="annotation text"/>
    <w:basedOn w:val="Normal"/>
    <w:link w:val="CommentTextChar"/>
    <w:rsid w:val="00481FDE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481FDE"/>
    <w:rPr>
      <w:b/>
      <w:bCs/>
    </w:rPr>
  </w:style>
  <w:style w:type="paragraph" w:styleId="BalloonText">
    <w:name w:val="Balloon Text"/>
    <w:basedOn w:val="Normal"/>
    <w:semiHidden/>
    <w:rsid w:val="00481FDE"/>
    <w:rPr>
      <w:rFonts w:ascii="Tahoma" w:hAnsi="Tahoma" w:cs="Tahoma"/>
      <w:sz w:val="16"/>
      <w:szCs w:val="16"/>
    </w:rPr>
  </w:style>
  <w:style w:type="paragraph" w:customStyle="1" w:styleId="Reference">
    <w:name w:val="Reference"/>
    <w:basedOn w:val="Normal"/>
    <w:rsid w:val="00EE0DC9"/>
    <w:pPr>
      <w:numPr>
        <w:numId w:val="3"/>
      </w:numPr>
    </w:pPr>
  </w:style>
  <w:style w:type="table" w:styleId="TableGrid">
    <w:name w:val="Table Grid"/>
    <w:basedOn w:val="TableNormal"/>
    <w:rsid w:val="004474C5"/>
    <w:pPr>
      <w:spacing w:before="80"/>
      <w:ind w:left="113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7F64A1"/>
    <w:pPr>
      <w:widowControl w:val="0"/>
      <w:suppressAutoHyphens/>
      <w:spacing w:before="120" w:after="120"/>
    </w:pPr>
    <w:rPr>
      <w:rFonts w:ascii="Verdana" w:eastAsia="DejaVuSans" w:hAnsi="Verdana"/>
      <w:sz w:val="18"/>
      <w:lang w:val="en-US"/>
    </w:rPr>
  </w:style>
  <w:style w:type="paragraph" w:styleId="ListBullet2">
    <w:name w:val="List Bullet 2"/>
    <w:basedOn w:val="Normal"/>
    <w:rsid w:val="007F64A1"/>
    <w:pPr>
      <w:widowControl w:val="0"/>
      <w:numPr>
        <w:numId w:val="4"/>
      </w:numPr>
      <w:tabs>
        <w:tab w:val="clear" w:pos="643"/>
      </w:tabs>
      <w:suppressAutoHyphens/>
      <w:spacing w:before="120" w:after="120"/>
      <w:ind w:left="0" w:firstLine="0"/>
    </w:pPr>
    <w:rPr>
      <w:rFonts w:ascii="Verdana" w:eastAsia="DejaVuSans" w:hAnsi="Verdana"/>
    </w:rPr>
  </w:style>
  <w:style w:type="paragraph" w:styleId="DocumentMap">
    <w:name w:val="Document Map"/>
    <w:basedOn w:val="Normal"/>
    <w:link w:val="DocumentMapChar"/>
    <w:rsid w:val="0009183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91835"/>
    <w:rPr>
      <w:rFonts w:ascii="Tahoma" w:hAnsi="Tahoma" w:cs="Tahoma"/>
      <w:sz w:val="16"/>
      <w:szCs w:val="16"/>
      <w:lang w:val="en-GB" w:eastAsia="en-US"/>
    </w:rPr>
  </w:style>
  <w:style w:type="paragraph" w:styleId="Revision">
    <w:name w:val="Revision"/>
    <w:hidden/>
    <w:uiPriority w:val="99"/>
    <w:semiHidden/>
    <w:rsid w:val="00733F61"/>
    <w:rPr>
      <w:rFonts w:ascii="Helvetica" w:hAnsi="Helvetica"/>
      <w:szCs w:val="24"/>
      <w:lang w:val="en-GB" w:eastAsia="en-US"/>
    </w:rPr>
  </w:style>
  <w:style w:type="paragraph" w:styleId="Index1">
    <w:name w:val="index 1"/>
    <w:basedOn w:val="Normal"/>
    <w:next w:val="Normal"/>
    <w:autoRedefine/>
    <w:rsid w:val="00A67A4D"/>
    <w:pPr>
      <w:ind w:left="200" w:hanging="200"/>
    </w:pPr>
  </w:style>
  <w:style w:type="paragraph" w:styleId="ListParagraph">
    <w:name w:val="List Paragraph"/>
    <w:basedOn w:val="Normal"/>
    <w:link w:val="ListParagraphChar"/>
    <w:uiPriority w:val="34"/>
    <w:qFormat/>
    <w:rsid w:val="00553C24"/>
    <w:pPr>
      <w:spacing w:before="0"/>
      <w:ind w:left="720"/>
      <w:jc w:val="left"/>
    </w:pPr>
    <w:rPr>
      <w:rFonts w:ascii="Calibri" w:eastAsia="Calibri" w:hAnsi="Calibri"/>
      <w:sz w:val="22"/>
      <w:szCs w:val="22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8D6FCA"/>
    <w:pPr>
      <w:spacing w:before="480" w:after="0" w:line="276" w:lineRule="auto"/>
      <w:outlineLvl w:val="9"/>
    </w:pPr>
    <w:rPr>
      <w:rFonts w:ascii="Cambria" w:eastAsia="Times New Roman" w:hAnsi="Cambria"/>
      <w:bCs/>
      <w:color w:val="365F91"/>
      <w:spacing w:val="0"/>
      <w:kern w:val="0"/>
      <w:szCs w:val="28"/>
      <w:lang w:val="en-US"/>
      <w14:textFill>
        <w14:solidFill>
          <w14:srgbClr w14:val="365F91">
            <w14:lumMod w14:val="65000"/>
            <w14:lumOff w14:val="35000"/>
          </w14:srgbClr>
        </w14:solidFill>
      </w14:textFill>
    </w:rPr>
  </w:style>
  <w:style w:type="character" w:customStyle="1" w:styleId="Heading4Char">
    <w:name w:val="Heading 4 Char"/>
    <w:basedOn w:val="DefaultParagraphFont"/>
    <w:link w:val="Heading4"/>
    <w:rsid w:val="00FC10E2"/>
    <w:rPr>
      <w:rFonts w:ascii="Calibri" w:eastAsia="Arial Unicode MS" w:hAnsi="Calibri" w:cstheme="minorHAnsi"/>
      <w:b/>
      <w:sz w:val="24"/>
      <w:lang w:eastAsia="en-US"/>
    </w:rPr>
  </w:style>
  <w:style w:type="table" w:customStyle="1" w:styleId="LightGrid-Accent11">
    <w:name w:val="Light Grid - Accent 11"/>
    <w:basedOn w:val="TableNormal"/>
    <w:uiPriority w:val="62"/>
    <w:rsid w:val="00492EF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2925F0"/>
    <w:pPr>
      <w:spacing w:before="0" w:after="100"/>
      <w:ind w:left="880"/>
      <w:jc w:val="left"/>
    </w:pPr>
    <w:rPr>
      <w:rFonts w:ascii="Calibri" w:hAnsi="Calibri"/>
      <w:sz w:val="22"/>
      <w:szCs w:val="22"/>
      <w:lang w:eastAsia="pt-PT"/>
    </w:rPr>
  </w:style>
  <w:style w:type="paragraph" w:styleId="TOC6">
    <w:name w:val="toc 6"/>
    <w:basedOn w:val="Normal"/>
    <w:next w:val="Normal"/>
    <w:autoRedefine/>
    <w:uiPriority w:val="39"/>
    <w:unhideWhenUsed/>
    <w:rsid w:val="002925F0"/>
    <w:pPr>
      <w:spacing w:before="0" w:after="100"/>
      <w:ind w:left="1100"/>
      <w:jc w:val="left"/>
    </w:pPr>
    <w:rPr>
      <w:rFonts w:ascii="Calibri" w:hAnsi="Calibri"/>
      <w:sz w:val="22"/>
      <w:szCs w:val="22"/>
      <w:lang w:eastAsia="pt-PT"/>
    </w:rPr>
  </w:style>
  <w:style w:type="paragraph" w:styleId="TOC8">
    <w:name w:val="toc 8"/>
    <w:basedOn w:val="Normal"/>
    <w:next w:val="Normal"/>
    <w:autoRedefine/>
    <w:uiPriority w:val="39"/>
    <w:unhideWhenUsed/>
    <w:rsid w:val="002925F0"/>
    <w:pPr>
      <w:spacing w:before="0" w:after="100"/>
      <w:ind w:left="1540"/>
      <w:jc w:val="left"/>
    </w:pPr>
    <w:rPr>
      <w:rFonts w:ascii="Calibri" w:hAnsi="Calibri"/>
      <w:sz w:val="22"/>
      <w:szCs w:val="22"/>
      <w:lang w:eastAsia="pt-PT"/>
    </w:rPr>
  </w:style>
  <w:style w:type="paragraph" w:styleId="TOC9">
    <w:name w:val="toc 9"/>
    <w:basedOn w:val="Normal"/>
    <w:next w:val="Normal"/>
    <w:autoRedefine/>
    <w:uiPriority w:val="39"/>
    <w:unhideWhenUsed/>
    <w:rsid w:val="002925F0"/>
    <w:pPr>
      <w:spacing w:before="0" w:after="100"/>
      <w:ind w:left="1760"/>
      <w:jc w:val="left"/>
    </w:pPr>
    <w:rPr>
      <w:rFonts w:ascii="Calibri" w:hAnsi="Calibri"/>
      <w:sz w:val="22"/>
      <w:szCs w:val="22"/>
      <w:lang w:eastAsia="pt-PT"/>
    </w:rPr>
  </w:style>
  <w:style w:type="table" w:styleId="TableGrid8">
    <w:name w:val="Table Grid 8"/>
    <w:basedOn w:val="TableNormal"/>
    <w:rsid w:val="0007484F"/>
    <w:pPr>
      <w:spacing w:before="80"/>
      <w:ind w:left="1134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E55574"/>
    <w:pPr>
      <w:spacing w:before="80"/>
      <w:ind w:left="1134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E55574"/>
    <w:pPr>
      <w:spacing w:before="80"/>
      <w:ind w:left="1134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E55574"/>
    <w:pPr>
      <w:spacing w:before="80"/>
      <w:ind w:left="1134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71205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2059"/>
    <w:rPr>
      <w:rFonts w:ascii="Helvetica" w:hAnsi="Helvetica"/>
      <w:i/>
      <w:iCs/>
      <w:color w:val="000000" w:themeColor="text1"/>
      <w:szCs w:val="24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FC10E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567BD2"/>
    <w:pPr>
      <w:spacing w:line="264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ranTitle">
    <w:name w:val="Altran Title"/>
    <w:basedOn w:val="Normal"/>
    <w:next w:val="Normal"/>
    <w:link w:val="AltranTitleChar"/>
    <w:autoRedefine/>
    <w:rsid w:val="00583FE5"/>
    <w:pPr>
      <w:spacing w:before="0" w:line="264" w:lineRule="auto"/>
      <w:jc w:val="left"/>
    </w:pPr>
    <w:rPr>
      <w:rFonts w:ascii="Arial" w:hAnsi="Arial" w:cs="Arial"/>
      <w:b/>
      <w:color w:val="1E398D"/>
      <w:sz w:val="32"/>
      <w:szCs w:val="32"/>
      <w:lang w:val="en-GB"/>
    </w:rPr>
  </w:style>
  <w:style w:type="character" w:customStyle="1" w:styleId="apple-converted-space">
    <w:name w:val="apple-converted-space"/>
    <w:basedOn w:val="DefaultParagraphFont"/>
    <w:rsid w:val="002B7422"/>
  </w:style>
  <w:style w:type="character" w:customStyle="1" w:styleId="Heading2Char">
    <w:name w:val="Heading 2 Char"/>
    <w:basedOn w:val="DefaultParagraphFont"/>
    <w:link w:val="Heading2"/>
    <w:rsid w:val="006C76F5"/>
    <w:rPr>
      <w:rFonts w:ascii="Lucida Sans Unicode" w:eastAsia="Arial Unicode MS" w:hAnsi="Lucida Sans Unicode" w:cstheme="minorHAnsi"/>
      <w:b/>
      <w:color w:val="404040" w:themeColor="text1" w:themeTint="BF"/>
      <w:sz w:val="24"/>
      <w:lang w:eastAsia="en-US"/>
    </w:rPr>
  </w:style>
  <w:style w:type="table" w:customStyle="1" w:styleId="TableGrid3">
    <w:name w:val="Table Grid3"/>
    <w:basedOn w:val="TableNormal"/>
    <w:next w:val="TableGrid"/>
    <w:rsid w:val="00D45C5F"/>
    <w:pPr>
      <w:spacing w:line="264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Number">
    <w:name w:val="List Number"/>
    <w:basedOn w:val="Normal"/>
    <w:rsid w:val="00AE602D"/>
    <w:pPr>
      <w:numPr>
        <w:numId w:val="14"/>
      </w:numPr>
      <w:contextualSpacing/>
    </w:pPr>
  </w:style>
  <w:style w:type="character" w:customStyle="1" w:styleId="HeaderChar">
    <w:name w:val="Header Char"/>
    <w:basedOn w:val="DefaultParagraphFont"/>
    <w:link w:val="Header"/>
    <w:rsid w:val="00DC0564"/>
    <w:rPr>
      <w:rFonts w:asciiTheme="minorHAnsi" w:hAnsiTheme="minorHAnsi" w:cstheme="minorHAnsi"/>
      <w:b/>
      <w:szCs w:val="24"/>
      <w:lang w:eastAsia="en-US"/>
    </w:rPr>
  </w:style>
  <w:style w:type="paragraph" w:styleId="Index2">
    <w:name w:val="index 2"/>
    <w:basedOn w:val="Normal"/>
    <w:next w:val="Normal"/>
    <w:autoRedefine/>
    <w:rsid w:val="00DC0564"/>
    <w:pPr>
      <w:spacing w:before="0" w:line="240" w:lineRule="auto"/>
      <w:ind w:left="400" w:hanging="200"/>
      <w:jc w:val="left"/>
    </w:pPr>
    <w:rPr>
      <w:rFonts w:ascii="Calibri" w:hAnsi="Calibri" w:cs="Calibri"/>
      <w:szCs w:val="20"/>
    </w:rPr>
  </w:style>
  <w:style w:type="paragraph" w:styleId="Index3">
    <w:name w:val="index 3"/>
    <w:basedOn w:val="Normal"/>
    <w:next w:val="Normal"/>
    <w:autoRedefine/>
    <w:rsid w:val="00DC0564"/>
    <w:pPr>
      <w:spacing w:before="0" w:line="240" w:lineRule="auto"/>
      <w:ind w:left="600" w:hanging="200"/>
      <w:jc w:val="left"/>
    </w:pPr>
    <w:rPr>
      <w:rFonts w:ascii="Calibri" w:hAnsi="Calibri" w:cs="Calibri"/>
      <w:szCs w:val="20"/>
    </w:rPr>
  </w:style>
  <w:style w:type="paragraph" w:styleId="Index4">
    <w:name w:val="index 4"/>
    <w:basedOn w:val="Normal"/>
    <w:next w:val="Normal"/>
    <w:autoRedefine/>
    <w:rsid w:val="00DC0564"/>
    <w:pPr>
      <w:spacing w:before="0" w:line="240" w:lineRule="auto"/>
      <w:ind w:left="800" w:hanging="200"/>
      <w:jc w:val="left"/>
    </w:pPr>
    <w:rPr>
      <w:rFonts w:ascii="Calibri" w:hAnsi="Calibri" w:cs="Calibri"/>
      <w:szCs w:val="20"/>
    </w:rPr>
  </w:style>
  <w:style w:type="paragraph" w:styleId="Index5">
    <w:name w:val="index 5"/>
    <w:basedOn w:val="Normal"/>
    <w:next w:val="Normal"/>
    <w:autoRedefine/>
    <w:rsid w:val="00DC0564"/>
    <w:pPr>
      <w:spacing w:before="0" w:line="240" w:lineRule="auto"/>
      <w:ind w:left="1000" w:hanging="200"/>
      <w:jc w:val="left"/>
    </w:pPr>
    <w:rPr>
      <w:rFonts w:ascii="Calibri" w:hAnsi="Calibri" w:cs="Calibri"/>
      <w:szCs w:val="20"/>
    </w:rPr>
  </w:style>
  <w:style w:type="paragraph" w:styleId="Index6">
    <w:name w:val="index 6"/>
    <w:basedOn w:val="Normal"/>
    <w:next w:val="Normal"/>
    <w:autoRedefine/>
    <w:rsid w:val="00DC0564"/>
    <w:pPr>
      <w:spacing w:before="0" w:line="240" w:lineRule="auto"/>
      <w:ind w:left="1200" w:hanging="200"/>
      <w:jc w:val="left"/>
    </w:pPr>
    <w:rPr>
      <w:rFonts w:ascii="Calibri" w:hAnsi="Calibri" w:cs="Calibri"/>
      <w:szCs w:val="20"/>
    </w:rPr>
  </w:style>
  <w:style w:type="paragraph" w:styleId="Index7">
    <w:name w:val="index 7"/>
    <w:basedOn w:val="Normal"/>
    <w:next w:val="Normal"/>
    <w:autoRedefine/>
    <w:rsid w:val="00DC0564"/>
    <w:pPr>
      <w:spacing w:before="0" w:line="240" w:lineRule="auto"/>
      <w:ind w:left="1400" w:hanging="200"/>
      <w:jc w:val="left"/>
    </w:pPr>
    <w:rPr>
      <w:rFonts w:ascii="Calibri" w:hAnsi="Calibri" w:cs="Calibri"/>
      <w:szCs w:val="20"/>
    </w:rPr>
  </w:style>
  <w:style w:type="paragraph" w:styleId="Index8">
    <w:name w:val="index 8"/>
    <w:basedOn w:val="Normal"/>
    <w:next w:val="Normal"/>
    <w:autoRedefine/>
    <w:rsid w:val="00DC0564"/>
    <w:pPr>
      <w:spacing w:before="0" w:line="240" w:lineRule="auto"/>
      <w:ind w:left="1600" w:hanging="200"/>
      <w:jc w:val="left"/>
    </w:pPr>
    <w:rPr>
      <w:rFonts w:ascii="Calibri" w:hAnsi="Calibri" w:cs="Calibri"/>
      <w:szCs w:val="20"/>
    </w:rPr>
  </w:style>
  <w:style w:type="paragraph" w:styleId="Index9">
    <w:name w:val="index 9"/>
    <w:basedOn w:val="Normal"/>
    <w:next w:val="Normal"/>
    <w:autoRedefine/>
    <w:rsid w:val="00DC0564"/>
    <w:pPr>
      <w:spacing w:before="0" w:line="240" w:lineRule="auto"/>
      <w:ind w:left="1800" w:hanging="200"/>
      <w:jc w:val="left"/>
    </w:pPr>
    <w:rPr>
      <w:rFonts w:ascii="Calibri" w:hAnsi="Calibri" w:cs="Calibri"/>
      <w:szCs w:val="20"/>
    </w:rPr>
  </w:style>
  <w:style w:type="paragraph" w:styleId="IndexHeading">
    <w:name w:val="index heading"/>
    <w:basedOn w:val="Normal"/>
    <w:next w:val="Index1"/>
    <w:rsid w:val="00DC0564"/>
    <w:pPr>
      <w:spacing w:before="120" w:after="120" w:line="240" w:lineRule="auto"/>
      <w:ind w:left="1134"/>
      <w:jc w:val="left"/>
    </w:pPr>
    <w:rPr>
      <w:rFonts w:ascii="Calibri" w:hAnsi="Calibri" w:cs="Calibri"/>
      <w:b/>
      <w:bCs/>
      <w:i/>
      <w:iCs/>
      <w:szCs w:val="20"/>
    </w:rPr>
  </w:style>
  <w:style w:type="paragraph" w:styleId="NoSpacing">
    <w:name w:val="No Spacing"/>
    <w:link w:val="NoSpacingChar"/>
    <w:uiPriority w:val="1"/>
    <w:qFormat/>
    <w:rsid w:val="00DC0564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0564"/>
    <w:rPr>
      <w:rFonts w:ascii="Calibri" w:hAnsi="Calibri"/>
      <w:sz w:val="22"/>
      <w:szCs w:val="22"/>
      <w:lang w:val="en-US" w:eastAsia="en-US"/>
    </w:rPr>
  </w:style>
  <w:style w:type="table" w:styleId="MediumShading1-Accent5">
    <w:name w:val="Medium Shading 1 Accent 5"/>
    <w:basedOn w:val="TableNormal"/>
    <w:uiPriority w:val="63"/>
    <w:rsid w:val="00DC0564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C0564"/>
    <w:rPr>
      <w:rFonts w:ascii="Cambria" w:hAnsi="Cambria"/>
      <w:color w:val="000000"/>
      <w:sz w:val="22"/>
      <w:szCs w:val="22"/>
      <w:lang w:val="pt-BR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DC0564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LightList-Accent11">
    <w:name w:val="Light List - Accent 11"/>
    <w:basedOn w:val="TableNormal"/>
    <w:uiPriority w:val="61"/>
    <w:rsid w:val="00DC056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Grid-Accent5">
    <w:name w:val="Light Grid Accent 5"/>
    <w:basedOn w:val="TableNormal"/>
    <w:uiPriority w:val="62"/>
    <w:rsid w:val="00DC0564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List-Accent5">
    <w:name w:val="Light List Accent 5"/>
    <w:basedOn w:val="TableNormal"/>
    <w:uiPriority w:val="61"/>
    <w:rsid w:val="00DC0564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DC056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DC0564"/>
    <w:rPr>
      <w:i/>
      <w:iCs/>
      <w:color w:val="auto"/>
    </w:rPr>
  </w:style>
  <w:style w:type="character" w:customStyle="1" w:styleId="CommentTextChar">
    <w:name w:val="Comment Text Char"/>
    <w:basedOn w:val="DefaultParagraphFont"/>
    <w:link w:val="CommentText"/>
    <w:rsid w:val="00DC0564"/>
    <w:rPr>
      <w:rFonts w:asciiTheme="minorHAnsi" w:hAnsiTheme="minorHAnsi" w:cstheme="minorHAnsi"/>
      <w:lang w:eastAsia="en-US"/>
    </w:rPr>
  </w:style>
  <w:style w:type="table" w:styleId="LightList-Accent2">
    <w:name w:val="Light List Accent 2"/>
    <w:basedOn w:val="TableNormal"/>
    <w:uiPriority w:val="61"/>
    <w:rsid w:val="00DC056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DC056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DC056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DC05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C056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DC05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C0564"/>
    <w:rPr>
      <w:color w:val="808080"/>
    </w:rPr>
  </w:style>
  <w:style w:type="table" w:customStyle="1" w:styleId="LightList-Accent121">
    <w:name w:val="Light List - Accent 121"/>
    <w:basedOn w:val="TableNormal"/>
    <w:uiPriority w:val="61"/>
    <w:rsid w:val="00DC056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024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E2F"/>
    <w:rPr>
      <w:rFonts w:ascii="Courier New" w:hAnsi="Courier New" w:cs="Courier New"/>
    </w:rPr>
  </w:style>
  <w:style w:type="character" w:customStyle="1" w:styleId="str">
    <w:name w:val="str"/>
    <w:basedOn w:val="DefaultParagraphFont"/>
    <w:rsid w:val="00024E2F"/>
  </w:style>
  <w:style w:type="paragraph" w:customStyle="1" w:styleId="AltranCoverTitleStyle">
    <w:name w:val="AltranCoverTitleStyle"/>
    <w:basedOn w:val="AltranTitle"/>
    <w:link w:val="AltranCoverTitleStyleChar"/>
    <w:qFormat/>
    <w:rsid w:val="008A1C86"/>
    <w:pPr>
      <w:jc w:val="right"/>
    </w:pPr>
    <w:rPr>
      <w:rFonts w:ascii="Lucida Bright" w:hAnsi="Lucida Bright"/>
      <w:color w:val="3095B4"/>
      <w:sz w:val="48"/>
      <w:lang w:val="pt-PT"/>
    </w:rPr>
  </w:style>
  <w:style w:type="paragraph" w:customStyle="1" w:styleId="AltranCoverSubTitleStyle">
    <w:name w:val="AltranCoverSubTitleStyle"/>
    <w:basedOn w:val="AltranTitle"/>
    <w:link w:val="AltranCoverSubTitleStyleChar"/>
    <w:qFormat/>
    <w:rsid w:val="008A1C86"/>
    <w:pPr>
      <w:jc w:val="right"/>
    </w:pPr>
    <w:rPr>
      <w:rFonts w:ascii="Lucida Sans Unicode" w:hAnsi="Lucida Sans Unicode" w:cs="Lucida Sans Unicode"/>
      <w:color w:val="808080"/>
      <w:sz w:val="44"/>
      <w:szCs w:val="20"/>
      <w:lang w:val="pt-PT"/>
    </w:rPr>
  </w:style>
  <w:style w:type="character" w:customStyle="1" w:styleId="AltranTitleChar">
    <w:name w:val="Altran Title Char"/>
    <w:basedOn w:val="DefaultParagraphFont"/>
    <w:link w:val="AltranTitle"/>
    <w:rsid w:val="008A1C86"/>
    <w:rPr>
      <w:rFonts w:ascii="Arial" w:hAnsi="Arial" w:cs="Arial"/>
      <w:b/>
      <w:color w:val="1E398D"/>
      <w:sz w:val="32"/>
      <w:szCs w:val="32"/>
      <w:lang w:val="en-GB" w:eastAsia="en-US"/>
    </w:rPr>
  </w:style>
  <w:style w:type="character" w:customStyle="1" w:styleId="AltranCoverTitleStyleChar">
    <w:name w:val="AltranCoverTitleStyle Char"/>
    <w:basedOn w:val="AltranTitleChar"/>
    <w:link w:val="AltranCoverTitleStyle"/>
    <w:rsid w:val="008A1C86"/>
    <w:rPr>
      <w:rFonts w:ascii="Lucida Bright" w:hAnsi="Lucida Bright" w:cs="Arial"/>
      <w:b/>
      <w:color w:val="3095B4"/>
      <w:sz w:val="48"/>
      <w:szCs w:val="32"/>
      <w:lang w:val="en-GB" w:eastAsia="en-US"/>
    </w:rPr>
  </w:style>
  <w:style w:type="paragraph" w:customStyle="1" w:styleId="AltranHeading1">
    <w:name w:val="AltranHeading1"/>
    <w:basedOn w:val="Heading1"/>
    <w:link w:val="AltranHeading1Char"/>
    <w:qFormat/>
    <w:rsid w:val="008A1C86"/>
    <w:pPr>
      <w:numPr>
        <w:numId w:val="72"/>
      </w:numPr>
    </w:pPr>
  </w:style>
  <w:style w:type="character" w:customStyle="1" w:styleId="AltranCoverSubTitleStyleChar">
    <w:name w:val="AltranCoverSubTitleStyle Char"/>
    <w:basedOn w:val="AltranTitleChar"/>
    <w:link w:val="AltranCoverSubTitleStyle"/>
    <w:rsid w:val="008A1C86"/>
    <w:rPr>
      <w:rFonts w:ascii="Lucida Sans Unicode" w:hAnsi="Lucida Sans Unicode" w:cs="Lucida Sans Unicode"/>
      <w:b/>
      <w:color w:val="808080"/>
      <w:sz w:val="44"/>
      <w:szCs w:val="32"/>
      <w:lang w:val="en-GB" w:eastAsia="en-US"/>
    </w:rPr>
  </w:style>
  <w:style w:type="paragraph" w:customStyle="1" w:styleId="AltranHeading2">
    <w:name w:val="AltranHeading2"/>
    <w:basedOn w:val="Heading2"/>
    <w:link w:val="AltranHeading2Char"/>
    <w:qFormat/>
    <w:rsid w:val="00E733C8"/>
    <w:pPr>
      <w:numPr>
        <w:numId w:val="72"/>
      </w:numPr>
    </w:pPr>
  </w:style>
  <w:style w:type="character" w:customStyle="1" w:styleId="Heading1Char">
    <w:name w:val="Heading 1 Char"/>
    <w:basedOn w:val="HeaderChar"/>
    <w:link w:val="Heading1"/>
    <w:rsid w:val="008A1C86"/>
    <w:rPr>
      <w:rFonts w:ascii="Lucida Bright" w:eastAsia="Arial Unicode MS" w:hAnsi="Lucida Bright" w:cstheme="minorHAnsi"/>
      <w:b/>
      <w:color w:val="000000" w:themeColor="text1"/>
      <w:spacing w:val="10"/>
      <w:kern w:val="28"/>
      <w:sz w:val="36"/>
      <w:szCs w:val="24"/>
      <w:lang w:eastAsia="en-US"/>
      <w14:textFill>
        <w14:solidFill>
          <w14:schemeClr w14:val="tx1">
            <w14:lumMod w14:val="65000"/>
            <w14:lumOff w14:val="35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ltranHeading1Char">
    <w:name w:val="AltranHeading1 Char"/>
    <w:basedOn w:val="Heading1Char"/>
    <w:link w:val="AltranHeading1"/>
    <w:rsid w:val="008A1C86"/>
    <w:rPr>
      <w:rFonts w:ascii="Lucida Bright" w:eastAsia="Arial Unicode MS" w:hAnsi="Lucida Bright" w:cstheme="minorHAnsi"/>
      <w:b/>
      <w:color w:val="000000" w:themeColor="text1"/>
      <w:spacing w:val="10"/>
      <w:kern w:val="28"/>
      <w:sz w:val="36"/>
      <w:szCs w:val="24"/>
      <w:lang w:eastAsia="en-US"/>
      <w14:textFill>
        <w14:solidFill>
          <w14:schemeClr w14:val="tx1">
            <w14:lumMod w14:val="65000"/>
            <w14:lumOff w14:val="35000"/>
            <w14:lumMod w14:val="75000"/>
            <w14:lumMod w14:val="65000"/>
            <w14:lumOff w14:val="35000"/>
          </w14:schemeClr>
        </w14:solidFill>
      </w14:textFill>
    </w:rPr>
  </w:style>
  <w:style w:type="paragraph" w:customStyle="1" w:styleId="BulletStyle">
    <w:name w:val="BulletStyle"/>
    <w:basedOn w:val="ListParagraph"/>
    <w:link w:val="BulletStyleChar"/>
    <w:rsid w:val="00E463F6"/>
    <w:pPr>
      <w:numPr>
        <w:numId w:val="86"/>
      </w:numPr>
      <w:spacing w:line="240" w:lineRule="auto"/>
    </w:pPr>
    <w:rPr>
      <w:color w:val="000000"/>
    </w:rPr>
  </w:style>
  <w:style w:type="character" w:customStyle="1" w:styleId="AltranHeading2Char">
    <w:name w:val="AltranHeading2 Char"/>
    <w:basedOn w:val="Heading2Char"/>
    <w:link w:val="AltranHeading2"/>
    <w:rsid w:val="00E733C8"/>
    <w:rPr>
      <w:rFonts w:ascii="Lucida Sans Unicode" w:eastAsia="Arial Unicode MS" w:hAnsi="Lucida Sans Unicode" w:cstheme="minorHAnsi"/>
      <w:b/>
      <w:color w:val="404040" w:themeColor="text1" w:themeTint="BF"/>
      <w:sz w:val="24"/>
      <w:lang w:eastAsia="en-US"/>
    </w:rPr>
  </w:style>
  <w:style w:type="paragraph" w:customStyle="1" w:styleId="AltranBulletStyle">
    <w:name w:val="AltranBulletStyle"/>
    <w:basedOn w:val="BulletStyle"/>
    <w:link w:val="AltranBulletStyleChar"/>
    <w:rsid w:val="00D977CC"/>
    <w:rPr>
      <w:rFonts w:ascii="Lucida Sans Unicode" w:hAnsi="Lucida Sans Unicode" w:cs="Lucida Sans Unicode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463F6"/>
    <w:rPr>
      <w:rFonts w:ascii="Calibri" w:eastAsia="Calibri" w:hAnsi="Calibri" w:cstheme="minorHAnsi"/>
      <w:sz w:val="22"/>
      <w:szCs w:val="22"/>
    </w:rPr>
  </w:style>
  <w:style w:type="character" w:customStyle="1" w:styleId="BulletStyleChar">
    <w:name w:val="BulletStyle Char"/>
    <w:basedOn w:val="ListParagraphChar"/>
    <w:link w:val="BulletStyle"/>
    <w:rsid w:val="00E463F6"/>
    <w:rPr>
      <w:rFonts w:ascii="Calibri" w:eastAsia="Calibri" w:hAnsi="Calibri" w:cstheme="minorHAnsi"/>
      <w:color w:val="000000"/>
      <w:sz w:val="22"/>
      <w:szCs w:val="22"/>
    </w:rPr>
  </w:style>
  <w:style w:type="paragraph" w:customStyle="1" w:styleId="AltranNormal">
    <w:name w:val="AltranNormal"/>
    <w:basedOn w:val="Normal"/>
    <w:link w:val="AltranNormalChar"/>
    <w:qFormat/>
    <w:rsid w:val="0007773E"/>
    <w:rPr>
      <w:rFonts w:ascii="Lucida Sans Unicode" w:hAnsi="Lucida Sans Unicode" w:cs="Lucida Sans Unicode"/>
    </w:rPr>
  </w:style>
  <w:style w:type="character" w:customStyle="1" w:styleId="AltranBulletStyleChar">
    <w:name w:val="AltranBulletStyle Char"/>
    <w:basedOn w:val="BulletStyleChar"/>
    <w:link w:val="AltranBulletStyle"/>
    <w:rsid w:val="00D977CC"/>
    <w:rPr>
      <w:rFonts w:ascii="Lucida Sans Unicode" w:eastAsia="Calibri" w:hAnsi="Lucida Sans Unicode" w:cs="Lucida Sans Unicode"/>
      <w:color w:val="000000"/>
      <w:sz w:val="22"/>
      <w:szCs w:val="22"/>
    </w:rPr>
  </w:style>
  <w:style w:type="character" w:customStyle="1" w:styleId="AltranNormalChar">
    <w:name w:val="AltranNormal Char"/>
    <w:basedOn w:val="DefaultParagraphFont"/>
    <w:link w:val="AltranNormal"/>
    <w:rsid w:val="0007773E"/>
    <w:rPr>
      <w:rFonts w:ascii="Lucida Sans Unicode" w:hAnsi="Lucida Sans Unicode" w:cs="Lucida Sans Unicode"/>
      <w:szCs w:val="24"/>
      <w:lang w:eastAsia="en-US"/>
    </w:rPr>
  </w:style>
  <w:style w:type="paragraph" w:customStyle="1" w:styleId="AltranRNFU">
    <w:name w:val="AltranRNF U"/>
    <w:basedOn w:val="ListParagraph"/>
    <w:link w:val="AltranRNFUChar"/>
    <w:rsid w:val="006568BE"/>
    <w:pPr>
      <w:widowControl w:val="0"/>
      <w:numPr>
        <w:numId w:val="17"/>
      </w:numPr>
      <w:suppressAutoHyphens/>
      <w:spacing w:after="120" w:line="240" w:lineRule="auto"/>
      <w:ind w:hanging="720"/>
    </w:pPr>
  </w:style>
  <w:style w:type="character" w:customStyle="1" w:styleId="AltranRNFUChar">
    <w:name w:val="AltranRNF U Char"/>
    <w:basedOn w:val="ListParagraphChar"/>
    <w:link w:val="AltranRNFU"/>
    <w:rsid w:val="006568BE"/>
    <w:rPr>
      <w:rFonts w:ascii="Calibri" w:eastAsia="Calibri" w:hAnsi="Calibri" w:cstheme="minorHAnsi"/>
      <w:sz w:val="22"/>
      <w:szCs w:val="22"/>
    </w:rPr>
  </w:style>
  <w:style w:type="paragraph" w:customStyle="1" w:styleId="AltranHeading3">
    <w:name w:val="AltranHeading3"/>
    <w:basedOn w:val="Heading3"/>
    <w:link w:val="AltranHeading3Char"/>
    <w:qFormat/>
    <w:rsid w:val="00BA7B2F"/>
    <w:pPr>
      <w:numPr>
        <w:ilvl w:val="2"/>
        <w:numId w:val="72"/>
      </w:numPr>
    </w:pPr>
  </w:style>
  <w:style w:type="character" w:customStyle="1" w:styleId="Heading3Char">
    <w:name w:val="Heading 3 Char"/>
    <w:basedOn w:val="HeaderChar"/>
    <w:link w:val="Heading3"/>
    <w:rsid w:val="00BA7B2F"/>
    <w:rPr>
      <w:rFonts w:ascii="Lucida Sans Unicode" w:eastAsia="Arial Unicode MS" w:hAnsi="Lucida Sans Unicode" w:cstheme="minorHAnsi"/>
      <w:b/>
      <w:i/>
      <w:color w:val="404040" w:themeColor="text1" w:themeTint="BF"/>
      <w:sz w:val="24"/>
      <w:szCs w:val="24"/>
      <w:lang w:eastAsia="en-US"/>
    </w:rPr>
  </w:style>
  <w:style w:type="character" w:customStyle="1" w:styleId="AltranHeading3Char">
    <w:name w:val="AltranHeading3 Char"/>
    <w:basedOn w:val="Heading3Char"/>
    <w:link w:val="AltranHeading3"/>
    <w:rsid w:val="00BA7B2F"/>
    <w:rPr>
      <w:rFonts w:ascii="Lucida Sans Unicode" w:eastAsia="Arial Unicode MS" w:hAnsi="Lucida Sans Unicode" w:cstheme="minorHAnsi"/>
      <w:b/>
      <w:i/>
      <w:color w:val="404040" w:themeColor="text1" w:themeTint="BF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5FAE"/>
    <w:pPr>
      <w:spacing w:before="80" w:line="276" w:lineRule="auto"/>
      <w:jc w:val="both"/>
    </w:pPr>
    <w:rPr>
      <w:rFonts w:asciiTheme="minorHAnsi" w:hAnsiTheme="minorHAnsi" w:cstheme="minorHAnsi"/>
      <w:szCs w:val="24"/>
      <w:lang w:eastAsia="en-US"/>
    </w:rPr>
  </w:style>
  <w:style w:type="paragraph" w:styleId="Heading1">
    <w:name w:val="heading 1"/>
    <w:basedOn w:val="Header"/>
    <w:next w:val="ListNumber"/>
    <w:link w:val="Heading1Char"/>
    <w:autoRedefine/>
    <w:qFormat/>
    <w:rsid w:val="004321F8"/>
    <w:pPr>
      <w:keepNext/>
      <w:tabs>
        <w:tab w:val="clear" w:pos="4153"/>
        <w:tab w:val="clear" w:pos="8306"/>
      </w:tabs>
      <w:spacing w:before="240" w:after="120" w:line="240" w:lineRule="auto"/>
      <w:ind w:left="426" w:hanging="426"/>
      <w:jc w:val="left"/>
      <w:outlineLvl w:val="0"/>
    </w:pPr>
    <w:rPr>
      <w:rFonts w:ascii="Lucida Bright" w:eastAsia="Arial Unicode MS" w:hAnsi="Lucida Bright"/>
      <w:color w:val="000000" w:themeColor="text1"/>
      <w:spacing w:val="10"/>
      <w:kern w:val="28"/>
      <w:sz w:val="36"/>
      <w:szCs w:val="20"/>
      <w14:textFill>
        <w14:solidFill>
          <w14:schemeClr w14:val="tx1">
            <w14:lumMod w14:val="65000"/>
            <w14:lumOff w14:val="35000"/>
            <w14:lumMod w14:val="75000"/>
            <w14:lumMod w14:val="65000"/>
            <w14:lumOff w14:val="35000"/>
          </w14:schemeClr>
        </w14:solidFill>
      </w14:textFill>
    </w:rPr>
  </w:style>
  <w:style w:type="paragraph" w:styleId="Heading2">
    <w:name w:val="heading 2"/>
    <w:basedOn w:val="Header"/>
    <w:next w:val="Normal"/>
    <w:link w:val="Heading2Char"/>
    <w:autoRedefine/>
    <w:qFormat/>
    <w:rsid w:val="006C76F5"/>
    <w:pPr>
      <w:keepNext/>
      <w:keepLines/>
      <w:numPr>
        <w:ilvl w:val="1"/>
        <w:numId w:val="15"/>
      </w:numPr>
      <w:tabs>
        <w:tab w:val="clear" w:pos="4153"/>
        <w:tab w:val="clear" w:pos="8306"/>
      </w:tabs>
      <w:spacing w:before="0" w:after="0"/>
      <w:ind w:left="720"/>
      <w:outlineLvl w:val="1"/>
    </w:pPr>
    <w:rPr>
      <w:rFonts w:ascii="Lucida Sans Unicode" w:eastAsia="Arial Unicode MS" w:hAnsi="Lucida Sans Unicode"/>
      <w:color w:val="404040" w:themeColor="text1" w:themeTint="BF"/>
      <w:sz w:val="24"/>
      <w:szCs w:val="20"/>
    </w:rPr>
  </w:style>
  <w:style w:type="paragraph" w:styleId="Heading3">
    <w:name w:val="heading 3"/>
    <w:basedOn w:val="Header"/>
    <w:next w:val="Normal"/>
    <w:link w:val="Heading3Char"/>
    <w:autoRedefine/>
    <w:qFormat/>
    <w:rsid w:val="00BA7B2F"/>
    <w:pPr>
      <w:keepNext/>
      <w:keepLines/>
      <w:tabs>
        <w:tab w:val="clear" w:pos="4153"/>
        <w:tab w:val="clear" w:pos="8306"/>
      </w:tabs>
      <w:spacing w:before="160" w:after="160" w:line="220" w:lineRule="atLeast"/>
      <w:outlineLvl w:val="2"/>
    </w:pPr>
    <w:rPr>
      <w:rFonts w:ascii="Lucida Sans Unicode" w:eastAsia="Arial Unicode MS" w:hAnsi="Lucida Sans Unicode"/>
      <w:i/>
      <w:color w:val="404040" w:themeColor="text1" w:themeTint="BF"/>
      <w:sz w:val="24"/>
    </w:rPr>
  </w:style>
  <w:style w:type="paragraph" w:styleId="Heading4">
    <w:name w:val="heading 4"/>
    <w:basedOn w:val="Header"/>
    <w:next w:val="Normal"/>
    <w:link w:val="Heading4Char"/>
    <w:autoRedefine/>
    <w:qFormat/>
    <w:rsid w:val="00FC10E2"/>
    <w:pPr>
      <w:keepNext/>
      <w:keepLines/>
      <w:numPr>
        <w:ilvl w:val="3"/>
        <w:numId w:val="2"/>
      </w:numPr>
      <w:tabs>
        <w:tab w:val="clear" w:pos="4153"/>
        <w:tab w:val="clear" w:pos="8306"/>
      </w:tabs>
      <w:spacing w:before="120" w:after="120" w:line="220" w:lineRule="atLeast"/>
      <w:outlineLvl w:val="3"/>
    </w:pPr>
    <w:rPr>
      <w:rFonts w:ascii="Calibri" w:eastAsia="Arial Unicode MS" w:hAnsi="Calibri"/>
      <w:sz w:val="24"/>
      <w:szCs w:val="20"/>
    </w:rPr>
  </w:style>
  <w:style w:type="paragraph" w:styleId="Heading5">
    <w:name w:val="heading 5"/>
    <w:basedOn w:val="Heading4"/>
    <w:next w:val="Normal"/>
    <w:qFormat/>
    <w:rsid w:val="00C37217"/>
    <w:pPr>
      <w:numPr>
        <w:ilvl w:val="4"/>
      </w:numPr>
      <w:spacing w:before="80"/>
      <w:outlineLvl w:val="4"/>
    </w:pPr>
    <w:rPr>
      <w:spacing w:val="-4"/>
      <w:sz w:val="22"/>
    </w:rPr>
  </w:style>
  <w:style w:type="paragraph" w:styleId="Heading6">
    <w:name w:val="heading 6"/>
    <w:basedOn w:val="Header"/>
    <w:next w:val="Normal"/>
    <w:qFormat/>
    <w:rsid w:val="00C37217"/>
    <w:pPr>
      <w:numPr>
        <w:ilvl w:val="5"/>
        <w:numId w:val="2"/>
      </w:numPr>
      <w:tabs>
        <w:tab w:val="clear" w:pos="4153"/>
        <w:tab w:val="clear" w:pos="8306"/>
      </w:tabs>
      <w:outlineLvl w:val="5"/>
    </w:pPr>
    <w:rPr>
      <w:rFonts w:eastAsia="Arial Unicode MS"/>
      <w:szCs w:val="20"/>
    </w:rPr>
  </w:style>
  <w:style w:type="paragraph" w:styleId="Heading7">
    <w:name w:val="heading 7"/>
    <w:basedOn w:val="Normal"/>
    <w:next w:val="Normal"/>
    <w:qFormat/>
    <w:rsid w:val="00C37217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3721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3721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37217"/>
    <w:pPr>
      <w:tabs>
        <w:tab w:val="center" w:pos="4153"/>
        <w:tab w:val="right" w:pos="8306"/>
      </w:tabs>
      <w:spacing w:after="40"/>
    </w:pPr>
    <w:rPr>
      <w:b/>
    </w:rPr>
  </w:style>
  <w:style w:type="paragraph" w:styleId="TOC3">
    <w:name w:val="toc 3"/>
    <w:basedOn w:val="Header"/>
    <w:next w:val="Normal"/>
    <w:uiPriority w:val="39"/>
    <w:rsid w:val="00C37217"/>
    <w:pPr>
      <w:tabs>
        <w:tab w:val="clear" w:pos="4153"/>
        <w:tab w:val="clear" w:pos="8306"/>
      </w:tabs>
      <w:spacing w:before="160" w:after="160"/>
      <w:ind w:left="340"/>
    </w:pPr>
    <w:rPr>
      <w:iCs/>
    </w:rPr>
  </w:style>
  <w:style w:type="paragraph" w:styleId="Footer">
    <w:name w:val="footer"/>
    <w:basedOn w:val="FootnoteText"/>
    <w:rsid w:val="00C37217"/>
    <w:pPr>
      <w:tabs>
        <w:tab w:val="right" w:pos="6840"/>
      </w:tabs>
      <w:jc w:val="both"/>
    </w:pPr>
  </w:style>
  <w:style w:type="paragraph" w:styleId="FootnoteText">
    <w:name w:val="footnote text"/>
    <w:basedOn w:val="Normal"/>
    <w:semiHidden/>
    <w:rsid w:val="00C37217"/>
    <w:pPr>
      <w:spacing w:before="60"/>
      <w:jc w:val="right"/>
    </w:pPr>
    <w:rPr>
      <w:sz w:val="16"/>
      <w:szCs w:val="20"/>
    </w:rPr>
  </w:style>
  <w:style w:type="paragraph" w:customStyle="1" w:styleId="ReqDes">
    <w:name w:val="Req_Des"/>
    <w:basedOn w:val="Normal"/>
    <w:rsid w:val="00C37217"/>
    <w:pPr>
      <w:spacing w:before="40"/>
    </w:pPr>
    <w:rPr>
      <w:rFonts w:ascii="Arial" w:hAnsi="Arial"/>
      <w:bCs/>
      <w:szCs w:val="20"/>
    </w:rPr>
  </w:style>
  <w:style w:type="paragraph" w:customStyle="1" w:styleId="Bullets1">
    <w:name w:val="Bullets 1"/>
    <w:basedOn w:val="Normal"/>
    <w:next w:val="Normal"/>
    <w:rsid w:val="00C37217"/>
    <w:pPr>
      <w:numPr>
        <w:numId w:val="1"/>
      </w:numPr>
      <w:spacing w:after="80"/>
    </w:pPr>
    <w:rPr>
      <w:rFonts w:ascii="Arial" w:hAnsi="Arial"/>
      <w:szCs w:val="20"/>
    </w:rPr>
  </w:style>
  <w:style w:type="paragraph" w:customStyle="1" w:styleId="HeaderBase">
    <w:name w:val="Header Base"/>
    <w:basedOn w:val="Normal"/>
    <w:rsid w:val="00C37217"/>
    <w:rPr>
      <w:rFonts w:ascii="Arial" w:hAnsi="Arial"/>
      <w:szCs w:val="20"/>
    </w:rPr>
  </w:style>
  <w:style w:type="paragraph" w:customStyle="1" w:styleId="TableHeader">
    <w:name w:val="Table Header"/>
    <w:basedOn w:val="Normal"/>
    <w:rsid w:val="00C37217"/>
    <w:pPr>
      <w:spacing w:after="40"/>
    </w:pPr>
    <w:rPr>
      <w:b/>
      <w:color w:val="FFFFFF"/>
      <w:szCs w:val="20"/>
    </w:rPr>
  </w:style>
  <w:style w:type="paragraph" w:customStyle="1" w:styleId="TableContent">
    <w:name w:val="Table Content"/>
    <w:basedOn w:val="Normal"/>
    <w:rsid w:val="00C37217"/>
    <w:rPr>
      <w:szCs w:val="20"/>
    </w:rPr>
  </w:style>
  <w:style w:type="character" w:styleId="Hyperlink">
    <w:name w:val="Hyperlink"/>
    <w:basedOn w:val="DefaultParagraphFont"/>
    <w:uiPriority w:val="99"/>
    <w:rsid w:val="00C37217"/>
    <w:rPr>
      <w:rFonts w:ascii="Arial" w:hAnsi="Arial"/>
      <w:color w:val="0000FF"/>
      <w:sz w:val="22"/>
      <w:u w:val="single"/>
    </w:rPr>
  </w:style>
  <w:style w:type="paragraph" w:styleId="TOC1">
    <w:name w:val="toc 1"/>
    <w:basedOn w:val="Header"/>
    <w:next w:val="Normal"/>
    <w:uiPriority w:val="39"/>
    <w:rsid w:val="00C37217"/>
    <w:pPr>
      <w:tabs>
        <w:tab w:val="clear" w:pos="4153"/>
        <w:tab w:val="clear" w:pos="8306"/>
      </w:tabs>
      <w:spacing w:before="240" w:after="240"/>
      <w:ind w:left="284" w:hanging="284"/>
    </w:pPr>
    <w:rPr>
      <w:bCs/>
      <w:sz w:val="24"/>
    </w:rPr>
  </w:style>
  <w:style w:type="paragraph" w:styleId="TOC2">
    <w:name w:val="toc 2"/>
    <w:basedOn w:val="Header"/>
    <w:next w:val="Normal"/>
    <w:uiPriority w:val="39"/>
    <w:rsid w:val="00C37217"/>
    <w:pPr>
      <w:keepLines/>
      <w:tabs>
        <w:tab w:val="clear" w:pos="4153"/>
        <w:tab w:val="clear" w:pos="8306"/>
      </w:tabs>
      <w:spacing w:before="200" w:after="200"/>
      <w:ind w:left="170"/>
    </w:pPr>
    <w:rPr>
      <w:smallCaps/>
      <w:sz w:val="22"/>
    </w:rPr>
  </w:style>
  <w:style w:type="paragraph" w:customStyle="1" w:styleId="HeaderName">
    <w:name w:val="Header Name"/>
    <w:basedOn w:val="Header"/>
    <w:rsid w:val="00C37217"/>
    <w:pPr>
      <w:tabs>
        <w:tab w:val="clear" w:pos="4153"/>
        <w:tab w:val="clear" w:pos="8306"/>
      </w:tabs>
    </w:pPr>
    <w:rPr>
      <w:rFonts w:ascii="Arial" w:hAnsi="Arial"/>
      <w:b w:val="0"/>
      <w:szCs w:val="20"/>
    </w:rPr>
  </w:style>
  <w:style w:type="character" w:styleId="PageNumber">
    <w:name w:val="page number"/>
    <w:rsid w:val="00C37217"/>
    <w:rPr>
      <w:rFonts w:ascii="Arial" w:hAnsi="Arial"/>
      <w:sz w:val="18"/>
    </w:rPr>
  </w:style>
  <w:style w:type="paragraph" w:customStyle="1" w:styleId="Namefooter">
    <w:name w:val="Name footer"/>
    <w:basedOn w:val="Footer"/>
    <w:rsid w:val="00C37217"/>
    <w:pPr>
      <w:spacing w:before="40"/>
    </w:pPr>
    <w:rPr>
      <w:rFonts w:ascii="Arial" w:hAnsi="Arial"/>
      <w:b/>
    </w:rPr>
  </w:style>
  <w:style w:type="paragraph" w:customStyle="1" w:styleId="Title1">
    <w:name w:val="Title 1"/>
    <w:basedOn w:val="Normal"/>
    <w:next w:val="Normal"/>
    <w:rsid w:val="00C37217"/>
    <w:pPr>
      <w:pBdr>
        <w:bottom w:val="single" w:sz="12" w:space="4" w:color="auto"/>
      </w:pBdr>
      <w:spacing w:before="120" w:after="240" w:line="240" w:lineRule="atLeast"/>
    </w:pPr>
    <w:rPr>
      <w:rFonts w:cs="Arial"/>
      <w:b/>
      <w:bCs/>
      <w:kern w:val="28"/>
      <w:sz w:val="36"/>
      <w:szCs w:val="32"/>
    </w:rPr>
  </w:style>
  <w:style w:type="paragraph" w:customStyle="1" w:styleId="Index">
    <w:name w:val="Index"/>
    <w:basedOn w:val="Title1"/>
    <w:next w:val="Normal"/>
    <w:rsid w:val="00C37217"/>
    <w:pPr>
      <w:keepNext/>
      <w:keepLines/>
      <w:pageBreakBefore/>
      <w:pBdr>
        <w:bottom w:val="single" w:sz="6" w:space="4" w:color="auto"/>
      </w:pBdr>
      <w:spacing w:after="360" w:line="240" w:lineRule="auto"/>
    </w:pPr>
    <w:rPr>
      <w:spacing w:val="20"/>
      <w:sz w:val="32"/>
    </w:rPr>
  </w:style>
  <w:style w:type="paragraph" w:styleId="Subtitle">
    <w:name w:val="Subtitle"/>
    <w:basedOn w:val="Normal"/>
    <w:next w:val="Normal"/>
    <w:qFormat/>
    <w:rsid w:val="00C37217"/>
    <w:pPr>
      <w:keepNext/>
      <w:keepLines/>
      <w:tabs>
        <w:tab w:val="right" w:leader="dot" w:pos="8222"/>
        <w:tab w:val="right" w:leader="dot" w:pos="8280"/>
      </w:tabs>
      <w:spacing w:before="120" w:after="120" w:line="240" w:lineRule="atLeast"/>
      <w:ind w:firstLine="108"/>
    </w:pPr>
    <w:rPr>
      <w:b/>
      <w:snapToGrid w:val="0"/>
      <w:color w:val="000000"/>
      <w:kern w:val="28"/>
      <w:sz w:val="28"/>
      <w:szCs w:val="20"/>
    </w:rPr>
  </w:style>
  <w:style w:type="paragraph" w:styleId="Caption">
    <w:name w:val="caption"/>
    <w:basedOn w:val="Normal"/>
    <w:next w:val="Normal"/>
    <w:qFormat/>
    <w:rsid w:val="00C37217"/>
    <w:pPr>
      <w:spacing w:after="40"/>
      <w:jc w:val="center"/>
    </w:pPr>
    <w:rPr>
      <w:bCs/>
      <w:i/>
      <w:sz w:val="18"/>
      <w:szCs w:val="20"/>
    </w:rPr>
  </w:style>
  <w:style w:type="paragraph" w:styleId="BodyTextIndent">
    <w:name w:val="Body Text Indent"/>
    <w:basedOn w:val="Normal"/>
    <w:rsid w:val="00C37217"/>
    <w:rPr>
      <w:i/>
      <w:iCs/>
      <w:color w:val="0000FF"/>
    </w:rPr>
  </w:style>
  <w:style w:type="paragraph" w:styleId="BodyText">
    <w:name w:val="Body Text"/>
    <w:basedOn w:val="Normal"/>
    <w:rsid w:val="00C37217"/>
    <w:pPr>
      <w:spacing w:before="40" w:after="40"/>
    </w:pPr>
    <w:rPr>
      <w:rFonts w:ascii="Arial" w:hAnsi="Arial"/>
      <w:szCs w:val="20"/>
    </w:rPr>
  </w:style>
  <w:style w:type="paragraph" w:styleId="TableofAuthorities">
    <w:name w:val="table of authorities"/>
    <w:basedOn w:val="Normal"/>
    <w:semiHidden/>
    <w:rsid w:val="00C37217"/>
    <w:pPr>
      <w:tabs>
        <w:tab w:val="right" w:leader="dot" w:pos="7560"/>
      </w:tabs>
      <w:autoSpaceDE w:val="0"/>
      <w:autoSpaceDN w:val="0"/>
      <w:adjustRightInd w:val="0"/>
      <w:spacing w:before="0"/>
      <w:ind w:left="1440" w:hanging="360"/>
    </w:pPr>
    <w:rPr>
      <w:rFonts w:ascii="Arial" w:hAnsi="Arial" w:cs="Arial"/>
      <w:szCs w:val="22"/>
      <w:lang w:val="en-US"/>
    </w:rPr>
  </w:style>
  <w:style w:type="paragraph" w:styleId="BodyTextIndent2">
    <w:name w:val="Body Text Indent 2"/>
    <w:basedOn w:val="Normal"/>
    <w:rsid w:val="00C37217"/>
    <w:rPr>
      <w:color w:val="0000FF"/>
    </w:rPr>
  </w:style>
  <w:style w:type="paragraph" w:styleId="TableofFigures">
    <w:name w:val="table of figures"/>
    <w:basedOn w:val="Normal"/>
    <w:next w:val="Normal"/>
    <w:uiPriority w:val="99"/>
    <w:rsid w:val="00C37217"/>
  </w:style>
  <w:style w:type="paragraph" w:styleId="TOC7">
    <w:name w:val="toc 7"/>
    <w:basedOn w:val="Normal"/>
    <w:next w:val="Normal"/>
    <w:autoRedefine/>
    <w:uiPriority w:val="39"/>
    <w:rsid w:val="00C37217"/>
    <w:pPr>
      <w:ind w:left="1200"/>
    </w:pPr>
  </w:style>
  <w:style w:type="paragraph" w:styleId="TOC4">
    <w:name w:val="toc 4"/>
    <w:basedOn w:val="Normal"/>
    <w:next w:val="Normal"/>
    <w:autoRedefine/>
    <w:uiPriority w:val="39"/>
    <w:rsid w:val="00C37217"/>
    <w:pPr>
      <w:ind w:left="600"/>
    </w:pPr>
  </w:style>
  <w:style w:type="paragraph" w:styleId="BodyTextIndent3">
    <w:name w:val="Body Text Indent 3"/>
    <w:basedOn w:val="Normal"/>
    <w:rsid w:val="00C37217"/>
    <w:rPr>
      <w:color w:val="3366FF"/>
    </w:rPr>
  </w:style>
  <w:style w:type="character" w:styleId="FollowedHyperlink">
    <w:name w:val="FollowedHyperlink"/>
    <w:basedOn w:val="DefaultParagraphFont"/>
    <w:rsid w:val="00C37217"/>
    <w:rPr>
      <w:color w:val="800080"/>
      <w:u w:val="single"/>
    </w:rPr>
  </w:style>
  <w:style w:type="paragraph" w:styleId="NormalWeb">
    <w:name w:val="Normal (Web)"/>
    <w:basedOn w:val="Normal"/>
    <w:uiPriority w:val="99"/>
    <w:rsid w:val="00C37217"/>
    <w:pPr>
      <w:spacing w:before="100" w:beforeAutospacing="1" w:after="100" w:afterAutospacing="1"/>
      <w:jc w:val="left"/>
    </w:pPr>
    <w:rPr>
      <w:rFonts w:ascii="Arial" w:hAnsi="Arial"/>
      <w:color w:val="000000"/>
      <w:sz w:val="24"/>
      <w:lang w:val="en-US"/>
    </w:rPr>
  </w:style>
  <w:style w:type="character" w:customStyle="1" w:styleId="verdana10n1">
    <w:name w:val="verdana10n1"/>
    <w:basedOn w:val="DefaultParagraphFont"/>
    <w:rsid w:val="00C37217"/>
    <w:rPr>
      <w:rFonts w:ascii="Verdana" w:hAnsi="Verdana" w:hint="default"/>
      <w:strike w:val="0"/>
      <w:dstrike w:val="0"/>
      <w:color w:val="000000"/>
      <w:spacing w:val="336"/>
      <w:sz w:val="15"/>
      <w:szCs w:val="15"/>
      <w:u w:val="none"/>
      <w:effect w:val="none"/>
    </w:rPr>
  </w:style>
  <w:style w:type="character" w:styleId="CommentReference">
    <w:name w:val="annotation reference"/>
    <w:basedOn w:val="DefaultParagraphFont"/>
    <w:semiHidden/>
    <w:rsid w:val="00481FDE"/>
    <w:rPr>
      <w:sz w:val="16"/>
      <w:szCs w:val="16"/>
    </w:rPr>
  </w:style>
  <w:style w:type="paragraph" w:styleId="CommentText">
    <w:name w:val="annotation text"/>
    <w:basedOn w:val="Normal"/>
    <w:link w:val="CommentTextChar"/>
    <w:rsid w:val="00481FDE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481FDE"/>
    <w:rPr>
      <w:b/>
      <w:bCs/>
    </w:rPr>
  </w:style>
  <w:style w:type="paragraph" w:styleId="BalloonText">
    <w:name w:val="Balloon Text"/>
    <w:basedOn w:val="Normal"/>
    <w:semiHidden/>
    <w:rsid w:val="00481FDE"/>
    <w:rPr>
      <w:rFonts w:ascii="Tahoma" w:hAnsi="Tahoma" w:cs="Tahoma"/>
      <w:sz w:val="16"/>
      <w:szCs w:val="16"/>
    </w:rPr>
  </w:style>
  <w:style w:type="paragraph" w:customStyle="1" w:styleId="Reference">
    <w:name w:val="Reference"/>
    <w:basedOn w:val="Normal"/>
    <w:rsid w:val="00EE0DC9"/>
    <w:pPr>
      <w:numPr>
        <w:numId w:val="3"/>
      </w:numPr>
    </w:pPr>
  </w:style>
  <w:style w:type="table" w:styleId="TableGrid">
    <w:name w:val="Table Grid"/>
    <w:basedOn w:val="TableNormal"/>
    <w:rsid w:val="004474C5"/>
    <w:pPr>
      <w:spacing w:before="80"/>
      <w:ind w:left="113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7F64A1"/>
    <w:pPr>
      <w:widowControl w:val="0"/>
      <w:suppressAutoHyphens/>
      <w:spacing w:before="120" w:after="120"/>
    </w:pPr>
    <w:rPr>
      <w:rFonts w:ascii="Verdana" w:eastAsia="DejaVuSans" w:hAnsi="Verdana"/>
      <w:sz w:val="18"/>
      <w:lang w:val="en-US"/>
    </w:rPr>
  </w:style>
  <w:style w:type="paragraph" w:styleId="ListBullet2">
    <w:name w:val="List Bullet 2"/>
    <w:basedOn w:val="Normal"/>
    <w:rsid w:val="007F64A1"/>
    <w:pPr>
      <w:widowControl w:val="0"/>
      <w:numPr>
        <w:numId w:val="4"/>
      </w:numPr>
      <w:tabs>
        <w:tab w:val="clear" w:pos="643"/>
      </w:tabs>
      <w:suppressAutoHyphens/>
      <w:spacing w:before="120" w:after="120"/>
      <w:ind w:left="0" w:firstLine="0"/>
    </w:pPr>
    <w:rPr>
      <w:rFonts w:ascii="Verdana" w:eastAsia="DejaVuSans" w:hAnsi="Verdana"/>
    </w:rPr>
  </w:style>
  <w:style w:type="paragraph" w:styleId="DocumentMap">
    <w:name w:val="Document Map"/>
    <w:basedOn w:val="Normal"/>
    <w:link w:val="DocumentMapChar"/>
    <w:rsid w:val="0009183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91835"/>
    <w:rPr>
      <w:rFonts w:ascii="Tahoma" w:hAnsi="Tahoma" w:cs="Tahoma"/>
      <w:sz w:val="16"/>
      <w:szCs w:val="16"/>
      <w:lang w:val="en-GB" w:eastAsia="en-US"/>
    </w:rPr>
  </w:style>
  <w:style w:type="paragraph" w:styleId="Revision">
    <w:name w:val="Revision"/>
    <w:hidden/>
    <w:uiPriority w:val="99"/>
    <w:semiHidden/>
    <w:rsid w:val="00733F61"/>
    <w:rPr>
      <w:rFonts w:ascii="Helvetica" w:hAnsi="Helvetica"/>
      <w:szCs w:val="24"/>
      <w:lang w:val="en-GB" w:eastAsia="en-US"/>
    </w:rPr>
  </w:style>
  <w:style w:type="paragraph" w:styleId="Index1">
    <w:name w:val="index 1"/>
    <w:basedOn w:val="Normal"/>
    <w:next w:val="Normal"/>
    <w:autoRedefine/>
    <w:rsid w:val="00A67A4D"/>
    <w:pPr>
      <w:ind w:left="200" w:hanging="200"/>
    </w:pPr>
  </w:style>
  <w:style w:type="paragraph" w:styleId="ListParagraph">
    <w:name w:val="List Paragraph"/>
    <w:basedOn w:val="Normal"/>
    <w:link w:val="ListParagraphChar"/>
    <w:uiPriority w:val="34"/>
    <w:qFormat/>
    <w:rsid w:val="00553C24"/>
    <w:pPr>
      <w:spacing w:before="0"/>
      <w:ind w:left="720"/>
      <w:jc w:val="left"/>
    </w:pPr>
    <w:rPr>
      <w:rFonts w:ascii="Calibri" w:eastAsia="Calibri" w:hAnsi="Calibri"/>
      <w:sz w:val="22"/>
      <w:szCs w:val="22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8D6FCA"/>
    <w:pPr>
      <w:spacing w:before="480" w:after="0" w:line="276" w:lineRule="auto"/>
      <w:outlineLvl w:val="9"/>
    </w:pPr>
    <w:rPr>
      <w:rFonts w:ascii="Cambria" w:eastAsia="Times New Roman" w:hAnsi="Cambria"/>
      <w:bCs/>
      <w:color w:val="365F91"/>
      <w:spacing w:val="0"/>
      <w:kern w:val="0"/>
      <w:szCs w:val="28"/>
      <w:lang w:val="en-US"/>
      <w14:textFill>
        <w14:solidFill>
          <w14:srgbClr w14:val="365F91">
            <w14:lumMod w14:val="65000"/>
            <w14:lumOff w14:val="35000"/>
          </w14:srgbClr>
        </w14:solidFill>
      </w14:textFill>
    </w:rPr>
  </w:style>
  <w:style w:type="character" w:customStyle="1" w:styleId="Heading4Char">
    <w:name w:val="Heading 4 Char"/>
    <w:basedOn w:val="DefaultParagraphFont"/>
    <w:link w:val="Heading4"/>
    <w:rsid w:val="00FC10E2"/>
    <w:rPr>
      <w:rFonts w:ascii="Calibri" w:eastAsia="Arial Unicode MS" w:hAnsi="Calibri" w:cstheme="minorHAnsi"/>
      <w:b/>
      <w:sz w:val="24"/>
      <w:lang w:eastAsia="en-US"/>
    </w:rPr>
  </w:style>
  <w:style w:type="table" w:customStyle="1" w:styleId="LightGrid-Accent11">
    <w:name w:val="Light Grid - Accent 11"/>
    <w:basedOn w:val="TableNormal"/>
    <w:uiPriority w:val="62"/>
    <w:rsid w:val="00492EF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2925F0"/>
    <w:pPr>
      <w:spacing w:before="0" w:after="100"/>
      <w:ind w:left="880"/>
      <w:jc w:val="left"/>
    </w:pPr>
    <w:rPr>
      <w:rFonts w:ascii="Calibri" w:hAnsi="Calibri"/>
      <w:sz w:val="22"/>
      <w:szCs w:val="22"/>
      <w:lang w:eastAsia="pt-PT"/>
    </w:rPr>
  </w:style>
  <w:style w:type="paragraph" w:styleId="TOC6">
    <w:name w:val="toc 6"/>
    <w:basedOn w:val="Normal"/>
    <w:next w:val="Normal"/>
    <w:autoRedefine/>
    <w:uiPriority w:val="39"/>
    <w:unhideWhenUsed/>
    <w:rsid w:val="002925F0"/>
    <w:pPr>
      <w:spacing w:before="0" w:after="100"/>
      <w:ind w:left="1100"/>
      <w:jc w:val="left"/>
    </w:pPr>
    <w:rPr>
      <w:rFonts w:ascii="Calibri" w:hAnsi="Calibri"/>
      <w:sz w:val="22"/>
      <w:szCs w:val="22"/>
      <w:lang w:eastAsia="pt-PT"/>
    </w:rPr>
  </w:style>
  <w:style w:type="paragraph" w:styleId="TOC8">
    <w:name w:val="toc 8"/>
    <w:basedOn w:val="Normal"/>
    <w:next w:val="Normal"/>
    <w:autoRedefine/>
    <w:uiPriority w:val="39"/>
    <w:unhideWhenUsed/>
    <w:rsid w:val="002925F0"/>
    <w:pPr>
      <w:spacing w:before="0" w:after="100"/>
      <w:ind w:left="1540"/>
      <w:jc w:val="left"/>
    </w:pPr>
    <w:rPr>
      <w:rFonts w:ascii="Calibri" w:hAnsi="Calibri"/>
      <w:sz w:val="22"/>
      <w:szCs w:val="22"/>
      <w:lang w:eastAsia="pt-PT"/>
    </w:rPr>
  </w:style>
  <w:style w:type="paragraph" w:styleId="TOC9">
    <w:name w:val="toc 9"/>
    <w:basedOn w:val="Normal"/>
    <w:next w:val="Normal"/>
    <w:autoRedefine/>
    <w:uiPriority w:val="39"/>
    <w:unhideWhenUsed/>
    <w:rsid w:val="002925F0"/>
    <w:pPr>
      <w:spacing w:before="0" w:after="100"/>
      <w:ind w:left="1760"/>
      <w:jc w:val="left"/>
    </w:pPr>
    <w:rPr>
      <w:rFonts w:ascii="Calibri" w:hAnsi="Calibri"/>
      <w:sz w:val="22"/>
      <w:szCs w:val="22"/>
      <w:lang w:eastAsia="pt-PT"/>
    </w:rPr>
  </w:style>
  <w:style w:type="table" w:styleId="TableGrid8">
    <w:name w:val="Table Grid 8"/>
    <w:basedOn w:val="TableNormal"/>
    <w:rsid w:val="0007484F"/>
    <w:pPr>
      <w:spacing w:before="80"/>
      <w:ind w:left="1134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E55574"/>
    <w:pPr>
      <w:spacing w:before="80"/>
      <w:ind w:left="1134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E55574"/>
    <w:pPr>
      <w:spacing w:before="80"/>
      <w:ind w:left="1134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E55574"/>
    <w:pPr>
      <w:spacing w:before="80"/>
      <w:ind w:left="1134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71205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2059"/>
    <w:rPr>
      <w:rFonts w:ascii="Helvetica" w:hAnsi="Helvetica"/>
      <w:i/>
      <w:iCs/>
      <w:color w:val="000000" w:themeColor="text1"/>
      <w:szCs w:val="24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FC10E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567BD2"/>
    <w:pPr>
      <w:spacing w:line="264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ranTitle">
    <w:name w:val="Altran Title"/>
    <w:basedOn w:val="Normal"/>
    <w:next w:val="Normal"/>
    <w:link w:val="AltranTitleChar"/>
    <w:autoRedefine/>
    <w:rsid w:val="00583FE5"/>
    <w:pPr>
      <w:spacing w:before="0" w:line="264" w:lineRule="auto"/>
      <w:jc w:val="left"/>
    </w:pPr>
    <w:rPr>
      <w:rFonts w:ascii="Arial" w:hAnsi="Arial" w:cs="Arial"/>
      <w:b/>
      <w:color w:val="1E398D"/>
      <w:sz w:val="32"/>
      <w:szCs w:val="32"/>
      <w:lang w:val="en-GB"/>
    </w:rPr>
  </w:style>
  <w:style w:type="character" w:customStyle="1" w:styleId="apple-converted-space">
    <w:name w:val="apple-converted-space"/>
    <w:basedOn w:val="DefaultParagraphFont"/>
    <w:rsid w:val="002B7422"/>
  </w:style>
  <w:style w:type="character" w:customStyle="1" w:styleId="Heading2Char">
    <w:name w:val="Heading 2 Char"/>
    <w:basedOn w:val="DefaultParagraphFont"/>
    <w:link w:val="Heading2"/>
    <w:rsid w:val="006C76F5"/>
    <w:rPr>
      <w:rFonts w:ascii="Lucida Sans Unicode" w:eastAsia="Arial Unicode MS" w:hAnsi="Lucida Sans Unicode" w:cstheme="minorHAnsi"/>
      <w:b/>
      <w:color w:val="404040" w:themeColor="text1" w:themeTint="BF"/>
      <w:sz w:val="24"/>
      <w:lang w:eastAsia="en-US"/>
    </w:rPr>
  </w:style>
  <w:style w:type="table" w:customStyle="1" w:styleId="TableGrid3">
    <w:name w:val="Table Grid3"/>
    <w:basedOn w:val="TableNormal"/>
    <w:next w:val="TableGrid"/>
    <w:rsid w:val="00D45C5F"/>
    <w:pPr>
      <w:spacing w:line="264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Number">
    <w:name w:val="List Number"/>
    <w:basedOn w:val="Normal"/>
    <w:rsid w:val="00AE602D"/>
    <w:pPr>
      <w:numPr>
        <w:numId w:val="14"/>
      </w:numPr>
      <w:contextualSpacing/>
    </w:pPr>
  </w:style>
  <w:style w:type="character" w:customStyle="1" w:styleId="HeaderChar">
    <w:name w:val="Header Char"/>
    <w:basedOn w:val="DefaultParagraphFont"/>
    <w:link w:val="Header"/>
    <w:rsid w:val="00DC0564"/>
    <w:rPr>
      <w:rFonts w:asciiTheme="minorHAnsi" w:hAnsiTheme="minorHAnsi" w:cstheme="minorHAnsi"/>
      <w:b/>
      <w:szCs w:val="24"/>
      <w:lang w:eastAsia="en-US"/>
    </w:rPr>
  </w:style>
  <w:style w:type="paragraph" w:styleId="Index2">
    <w:name w:val="index 2"/>
    <w:basedOn w:val="Normal"/>
    <w:next w:val="Normal"/>
    <w:autoRedefine/>
    <w:rsid w:val="00DC0564"/>
    <w:pPr>
      <w:spacing w:before="0" w:line="240" w:lineRule="auto"/>
      <w:ind w:left="400" w:hanging="200"/>
      <w:jc w:val="left"/>
    </w:pPr>
    <w:rPr>
      <w:rFonts w:ascii="Calibri" w:hAnsi="Calibri" w:cs="Calibri"/>
      <w:szCs w:val="20"/>
    </w:rPr>
  </w:style>
  <w:style w:type="paragraph" w:styleId="Index3">
    <w:name w:val="index 3"/>
    <w:basedOn w:val="Normal"/>
    <w:next w:val="Normal"/>
    <w:autoRedefine/>
    <w:rsid w:val="00DC0564"/>
    <w:pPr>
      <w:spacing w:before="0" w:line="240" w:lineRule="auto"/>
      <w:ind w:left="600" w:hanging="200"/>
      <w:jc w:val="left"/>
    </w:pPr>
    <w:rPr>
      <w:rFonts w:ascii="Calibri" w:hAnsi="Calibri" w:cs="Calibri"/>
      <w:szCs w:val="20"/>
    </w:rPr>
  </w:style>
  <w:style w:type="paragraph" w:styleId="Index4">
    <w:name w:val="index 4"/>
    <w:basedOn w:val="Normal"/>
    <w:next w:val="Normal"/>
    <w:autoRedefine/>
    <w:rsid w:val="00DC0564"/>
    <w:pPr>
      <w:spacing w:before="0" w:line="240" w:lineRule="auto"/>
      <w:ind w:left="800" w:hanging="200"/>
      <w:jc w:val="left"/>
    </w:pPr>
    <w:rPr>
      <w:rFonts w:ascii="Calibri" w:hAnsi="Calibri" w:cs="Calibri"/>
      <w:szCs w:val="20"/>
    </w:rPr>
  </w:style>
  <w:style w:type="paragraph" w:styleId="Index5">
    <w:name w:val="index 5"/>
    <w:basedOn w:val="Normal"/>
    <w:next w:val="Normal"/>
    <w:autoRedefine/>
    <w:rsid w:val="00DC0564"/>
    <w:pPr>
      <w:spacing w:before="0" w:line="240" w:lineRule="auto"/>
      <w:ind w:left="1000" w:hanging="200"/>
      <w:jc w:val="left"/>
    </w:pPr>
    <w:rPr>
      <w:rFonts w:ascii="Calibri" w:hAnsi="Calibri" w:cs="Calibri"/>
      <w:szCs w:val="20"/>
    </w:rPr>
  </w:style>
  <w:style w:type="paragraph" w:styleId="Index6">
    <w:name w:val="index 6"/>
    <w:basedOn w:val="Normal"/>
    <w:next w:val="Normal"/>
    <w:autoRedefine/>
    <w:rsid w:val="00DC0564"/>
    <w:pPr>
      <w:spacing w:before="0" w:line="240" w:lineRule="auto"/>
      <w:ind w:left="1200" w:hanging="200"/>
      <w:jc w:val="left"/>
    </w:pPr>
    <w:rPr>
      <w:rFonts w:ascii="Calibri" w:hAnsi="Calibri" w:cs="Calibri"/>
      <w:szCs w:val="20"/>
    </w:rPr>
  </w:style>
  <w:style w:type="paragraph" w:styleId="Index7">
    <w:name w:val="index 7"/>
    <w:basedOn w:val="Normal"/>
    <w:next w:val="Normal"/>
    <w:autoRedefine/>
    <w:rsid w:val="00DC0564"/>
    <w:pPr>
      <w:spacing w:before="0" w:line="240" w:lineRule="auto"/>
      <w:ind w:left="1400" w:hanging="200"/>
      <w:jc w:val="left"/>
    </w:pPr>
    <w:rPr>
      <w:rFonts w:ascii="Calibri" w:hAnsi="Calibri" w:cs="Calibri"/>
      <w:szCs w:val="20"/>
    </w:rPr>
  </w:style>
  <w:style w:type="paragraph" w:styleId="Index8">
    <w:name w:val="index 8"/>
    <w:basedOn w:val="Normal"/>
    <w:next w:val="Normal"/>
    <w:autoRedefine/>
    <w:rsid w:val="00DC0564"/>
    <w:pPr>
      <w:spacing w:before="0" w:line="240" w:lineRule="auto"/>
      <w:ind w:left="1600" w:hanging="200"/>
      <w:jc w:val="left"/>
    </w:pPr>
    <w:rPr>
      <w:rFonts w:ascii="Calibri" w:hAnsi="Calibri" w:cs="Calibri"/>
      <w:szCs w:val="20"/>
    </w:rPr>
  </w:style>
  <w:style w:type="paragraph" w:styleId="Index9">
    <w:name w:val="index 9"/>
    <w:basedOn w:val="Normal"/>
    <w:next w:val="Normal"/>
    <w:autoRedefine/>
    <w:rsid w:val="00DC0564"/>
    <w:pPr>
      <w:spacing w:before="0" w:line="240" w:lineRule="auto"/>
      <w:ind w:left="1800" w:hanging="200"/>
      <w:jc w:val="left"/>
    </w:pPr>
    <w:rPr>
      <w:rFonts w:ascii="Calibri" w:hAnsi="Calibri" w:cs="Calibri"/>
      <w:szCs w:val="20"/>
    </w:rPr>
  </w:style>
  <w:style w:type="paragraph" w:styleId="IndexHeading">
    <w:name w:val="index heading"/>
    <w:basedOn w:val="Normal"/>
    <w:next w:val="Index1"/>
    <w:rsid w:val="00DC0564"/>
    <w:pPr>
      <w:spacing w:before="120" w:after="120" w:line="240" w:lineRule="auto"/>
      <w:ind w:left="1134"/>
      <w:jc w:val="left"/>
    </w:pPr>
    <w:rPr>
      <w:rFonts w:ascii="Calibri" w:hAnsi="Calibri" w:cs="Calibri"/>
      <w:b/>
      <w:bCs/>
      <w:i/>
      <w:iCs/>
      <w:szCs w:val="20"/>
    </w:rPr>
  </w:style>
  <w:style w:type="paragraph" w:styleId="NoSpacing">
    <w:name w:val="No Spacing"/>
    <w:link w:val="NoSpacingChar"/>
    <w:uiPriority w:val="1"/>
    <w:qFormat/>
    <w:rsid w:val="00DC0564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0564"/>
    <w:rPr>
      <w:rFonts w:ascii="Calibri" w:hAnsi="Calibri"/>
      <w:sz w:val="22"/>
      <w:szCs w:val="22"/>
      <w:lang w:val="en-US" w:eastAsia="en-US"/>
    </w:rPr>
  </w:style>
  <w:style w:type="table" w:styleId="MediumShading1-Accent5">
    <w:name w:val="Medium Shading 1 Accent 5"/>
    <w:basedOn w:val="TableNormal"/>
    <w:uiPriority w:val="63"/>
    <w:rsid w:val="00DC0564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C0564"/>
    <w:rPr>
      <w:rFonts w:ascii="Cambria" w:hAnsi="Cambria"/>
      <w:color w:val="000000"/>
      <w:sz w:val="22"/>
      <w:szCs w:val="22"/>
      <w:lang w:val="pt-BR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DC0564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LightList-Accent11">
    <w:name w:val="Light List - Accent 11"/>
    <w:basedOn w:val="TableNormal"/>
    <w:uiPriority w:val="61"/>
    <w:rsid w:val="00DC056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Grid-Accent5">
    <w:name w:val="Light Grid Accent 5"/>
    <w:basedOn w:val="TableNormal"/>
    <w:uiPriority w:val="62"/>
    <w:rsid w:val="00DC0564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List-Accent5">
    <w:name w:val="Light List Accent 5"/>
    <w:basedOn w:val="TableNormal"/>
    <w:uiPriority w:val="61"/>
    <w:rsid w:val="00DC0564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DC056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DC0564"/>
    <w:rPr>
      <w:i/>
      <w:iCs/>
      <w:color w:val="auto"/>
    </w:rPr>
  </w:style>
  <w:style w:type="character" w:customStyle="1" w:styleId="CommentTextChar">
    <w:name w:val="Comment Text Char"/>
    <w:basedOn w:val="DefaultParagraphFont"/>
    <w:link w:val="CommentText"/>
    <w:rsid w:val="00DC0564"/>
    <w:rPr>
      <w:rFonts w:asciiTheme="minorHAnsi" w:hAnsiTheme="minorHAnsi" w:cstheme="minorHAnsi"/>
      <w:lang w:eastAsia="en-US"/>
    </w:rPr>
  </w:style>
  <w:style w:type="table" w:styleId="LightList-Accent2">
    <w:name w:val="Light List Accent 2"/>
    <w:basedOn w:val="TableNormal"/>
    <w:uiPriority w:val="61"/>
    <w:rsid w:val="00DC056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DC056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DC056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DC05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C056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DC05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C0564"/>
    <w:rPr>
      <w:color w:val="808080"/>
    </w:rPr>
  </w:style>
  <w:style w:type="table" w:customStyle="1" w:styleId="LightList-Accent121">
    <w:name w:val="Light List - Accent 121"/>
    <w:basedOn w:val="TableNormal"/>
    <w:uiPriority w:val="61"/>
    <w:rsid w:val="00DC056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024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E2F"/>
    <w:rPr>
      <w:rFonts w:ascii="Courier New" w:hAnsi="Courier New" w:cs="Courier New"/>
    </w:rPr>
  </w:style>
  <w:style w:type="character" w:customStyle="1" w:styleId="str">
    <w:name w:val="str"/>
    <w:basedOn w:val="DefaultParagraphFont"/>
    <w:rsid w:val="00024E2F"/>
  </w:style>
  <w:style w:type="paragraph" w:customStyle="1" w:styleId="AltranCoverTitleStyle">
    <w:name w:val="AltranCoverTitleStyle"/>
    <w:basedOn w:val="AltranTitle"/>
    <w:link w:val="AltranCoverTitleStyleChar"/>
    <w:qFormat/>
    <w:rsid w:val="008A1C86"/>
    <w:pPr>
      <w:jc w:val="right"/>
    </w:pPr>
    <w:rPr>
      <w:rFonts w:ascii="Lucida Bright" w:hAnsi="Lucida Bright"/>
      <w:color w:val="3095B4"/>
      <w:sz w:val="48"/>
      <w:lang w:val="pt-PT"/>
    </w:rPr>
  </w:style>
  <w:style w:type="paragraph" w:customStyle="1" w:styleId="AltranCoverSubTitleStyle">
    <w:name w:val="AltranCoverSubTitleStyle"/>
    <w:basedOn w:val="AltranTitle"/>
    <w:link w:val="AltranCoverSubTitleStyleChar"/>
    <w:qFormat/>
    <w:rsid w:val="008A1C86"/>
    <w:pPr>
      <w:jc w:val="right"/>
    </w:pPr>
    <w:rPr>
      <w:rFonts w:ascii="Lucida Sans Unicode" w:hAnsi="Lucida Sans Unicode" w:cs="Lucida Sans Unicode"/>
      <w:color w:val="808080"/>
      <w:sz w:val="44"/>
      <w:szCs w:val="20"/>
      <w:lang w:val="pt-PT"/>
    </w:rPr>
  </w:style>
  <w:style w:type="character" w:customStyle="1" w:styleId="AltranTitleChar">
    <w:name w:val="Altran Title Char"/>
    <w:basedOn w:val="DefaultParagraphFont"/>
    <w:link w:val="AltranTitle"/>
    <w:rsid w:val="008A1C86"/>
    <w:rPr>
      <w:rFonts w:ascii="Arial" w:hAnsi="Arial" w:cs="Arial"/>
      <w:b/>
      <w:color w:val="1E398D"/>
      <w:sz w:val="32"/>
      <w:szCs w:val="32"/>
      <w:lang w:val="en-GB" w:eastAsia="en-US"/>
    </w:rPr>
  </w:style>
  <w:style w:type="character" w:customStyle="1" w:styleId="AltranCoverTitleStyleChar">
    <w:name w:val="AltranCoverTitleStyle Char"/>
    <w:basedOn w:val="AltranTitleChar"/>
    <w:link w:val="AltranCoverTitleStyle"/>
    <w:rsid w:val="008A1C86"/>
    <w:rPr>
      <w:rFonts w:ascii="Lucida Bright" w:hAnsi="Lucida Bright" w:cs="Arial"/>
      <w:b/>
      <w:color w:val="3095B4"/>
      <w:sz w:val="48"/>
      <w:szCs w:val="32"/>
      <w:lang w:val="en-GB" w:eastAsia="en-US"/>
    </w:rPr>
  </w:style>
  <w:style w:type="paragraph" w:customStyle="1" w:styleId="AltranHeading1">
    <w:name w:val="AltranHeading1"/>
    <w:basedOn w:val="Heading1"/>
    <w:link w:val="AltranHeading1Char"/>
    <w:qFormat/>
    <w:rsid w:val="008A1C86"/>
    <w:pPr>
      <w:numPr>
        <w:numId w:val="72"/>
      </w:numPr>
    </w:pPr>
  </w:style>
  <w:style w:type="character" w:customStyle="1" w:styleId="AltranCoverSubTitleStyleChar">
    <w:name w:val="AltranCoverSubTitleStyle Char"/>
    <w:basedOn w:val="AltranTitleChar"/>
    <w:link w:val="AltranCoverSubTitleStyle"/>
    <w:rsid w:val="008A1C86"/>
    <w:rPr>
      <w:rFonts w:ascii="Lucida Sans Unicode" w:hAnsi="Lucida Sans Unicode" w:cs="Lucida Sans Unicode"/>
      <w:b/>
      <w:color w:val="808080"/>
      <w:sz w:val="44"/>
      <w:szCs w:val="32"/>
      <w:lang w:val="en-GB" w:eastAsia="en-US"/>
    </w:rPr>
  </w:style>
  <w:style w:type="paragraph" w:customStyle="1" w:styleId="AltranHeading2">
    <w:name w:val="AltranHeading2"/>
    <w:basedOn w:val="Heading2"/>
    <w:link w:val="AltranHeading2Char"/>
    <w:qFormat/>
    <w:rsid w:val="00E733C8"/>
    <w:pPr>
      <w:numPr>
        <w:numId w:val="72"/>
      </w:numPr>
    </w:pPr>
  </w:style>
  <w:style w:type="character" w:customStyle="1" w:styleId="Heading1Char">
    <w:name w:val="Heading 1 Char"/>
    <w:basedOn w:val="HeaderChar"/>
    <w:link w:val="Heading1"/>
    <w:rsid w:val="008A1C86"/>
    <w:rPr>
      <w:rFonts w:ascii="Lucida Bright" w:eastAsia="Arial Unicode MS" w:hAnsi="Lucida Bright" w:cstheme="minorHAnsi"/>
      <w:b/>
      <w:color w:val="000000" w:themeColor="text1"/>
      <w:spacing w:val="10"/>
      <w:kern w:val="28"/>
      <w:sz w:val="36"/>
      <w:szCs w:val="24"/>
      <w:lang w:eastAsia="en-US"/>
      <w14:textFill>
        <w14:solidFill>
          <w14:schemeClr w14:val="tx1">
            <w14:lumMod w14:val="65000"/>
            <w14:lumOff w14:val="35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ltranHeading1Char">
    <w:name w:val="AltranHeading1 Char"/>
    <w:basedOn w:val="Heading1Char"/>
    <w:link w:val="AltranHeading1"/>
    <w:rsid w:val="008A1C86"/>
    <w:rPr>
      <w:rFonts w:ascii="Lucida Bright" w:eastAsia="Arial Unicode MS" w:hAnsi="Lucida Bright" w:cstheme="minorHAnsi"/>
      <w:b/>
      <w:color w:val="000000" w:themeColor="text1"/>
      <w:spacing w:val="10"/>
      <w:kern w:val="28"/>
      <w:sz w:val="36"/>
      <w:szCs w:val="24"/>
      <w:lang w:eastAsia="en-US"/>
      <w14:textFill>
        <w14:solidFill>
          <w14:schemeClr w14:val="tx1">
            <w14:lumMod w14:val="65000"/>
            <w14:lumOff w14:val="35000"/>
            <w14:lumMod w14:val="75000"/>
            <w14:lumMod w14:val="65000"/>
            <w14:lumOff w14:val="35000"/>
          </w14:schemeClr>
        </w14:solidFill>
      </w14:textFill>
    </w:rPr>
  </w:style>
  <w:style w:type="paragraph" w:customStyle="1" w:styleId="BulletStyle">
    <w:name w:val="BulletStyle"/>
    <w:basedOn w:val="ListParagraph"/>
    <w:link w:val="BulletStyleChar"/>
    <w:rsid w:val="00E463F6"/>
    <w:pPr>
      <w:numPr>
        <w:numId w:val="86"/>
      </w:numPr>
      <w:spacing w:line="240" w:lineRule="auto"/>
    </w:pPr>
    <w:rPr>
      <w:color w:val="000000"/>
    </w:rPr>
  </w:style>
  <w:style w:type="character" w:customStyle="1" w:styleId="AltranHeading2Char">
    <w:name w:val="AltranHeading2 Char"/>
    <w:basedOn w:val="Heading2Char"/>
    <w:link w:val="AltranHeading2"/>
    <w:rsid w:val="00E733C8"/>
    <w:rPr>
      <w:rFonts w:ascii="Lucida Sans Unicode" w:eastAsia="Arial Unicode MS" w:hAnsi="Lucida Sans Unicode" w:cstheme="minorHAnsi"/>
      <w:b/>
      <w:color w:val="404040" w:themeColor="text1" w:themeTint="BF"/>
      <w:sz w:val="24"/>
      <w:lang w:eastAsia="en-US"/>
    </w:rPr>
  </w:style>
  <w:style w:type="paragraph" w:customStyle="1" w:styleId="AltranBulletStyle">
    <w:name w:val="AltranBulletStyle"/>
    <w:basedOn w:val="BulletStyle"/>
    <w:link w:val="AltranBulletStyleChar"/>
    <w:rsid w:val="00D977CC"/>
    <w:rPr>
      <w:rFonts w:ascii="Lucida Sans Unicode" w:hAnsi="Lucida Sans Unicode" w:cs="Lucida Sans Unicode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463F6"/>
    <w:rPr>
      <w:rFonts w:ascii="Calibri" w:eastAsia="Calibri" w:hAnsi="Calibri" w:cstheme="minorHAnsi"/>
      <w:sz w:val="22"/>
      <w:szCs w:val="22"/>
    </w:rPr>
  </w:style>
  <w:style w:type="character" w:customStyle="1" w:styleId="BulletStyleChar">
    <w:name w:val="BulletStyle Char"/>
    <w:basedOn w:val="ListParagraphChar"/>
    <w:link w:val="BulletStyle"/>
    <w:rsid w:val="00E463F6"/>
    <w:rPr>
      <w:rFonts w:ascii="Calibri" w:eastAsia="Calibri" w:hAnsi="Calibri" w:cstheme="minorHAnsi"/>
      <w:color w:val="000000"/>
      <w:sz w:val="22"/>
      <w:szCs w:val="22"/>
    </w:rPr>
  </w:style>
  <w:style w:type="paragraph" w:customStyle="1" w:styleId="AltranNormal">
    <w:name w:val="AltranNormal"/>
    <w:basedOn w:val="Normal"/>
    <w:link w:val="AltranNormalChar"/>
    <w:qFormat/>
    <w:rsid w:val="0007773E"/>
    <w:rPr>
      <w:rFonts w:ascii="Lucida Sans Unicode" w:hAnsi="Lucida Sans Unicode" w:cs="Lucida Sans Unicode"/>
    </w:rPr>
  </w:style>
  <w:style w:type="character" w:customStyle="1" w:styleId="AltranBulletStyleChar">
    <w:name w:val="AltranBulletStyle Char"/>
    <w:basedOn w:val="BulletStyleChar"/>
    <w:link w:val="AltranBulletStyle"/>
    <w:rsid w:val="00D977CC"/>
    <w:rPr>
      <w:rFonts w:ascii="Lucida Sans Unicode" w:eastAsia="Calibri" w:hAnsi="Lucida Sans Unicode" w:cs="Lucida Sans Unicode"/>
      <w:color w:val="000000"/>
      <w:sz w:val="22"/>
      <w:szCs w:val="22"/>
    </w:rPr>
  </w:style>
  <w:style w:type="character" w:customStyle="1" w:styleId="AltranNormalChar">
    <w:name w:val="AltranNormal Char"/>
    <w:basedOn w:val="DefaultParagraphFont"/>
    <w:link w:val="AltranNormal"/>
    <w:rsid w:val="0007773E"/>
    <w:rPr>
      <w:rFonts w:ascii="Lucida Sans Unicode" w:hAnsi="Lucida Sans Unicode" w:cs="Lucida Sans Unicode"/>
      <w:szCs w:val="24"/>
      <w:lang w:eastAsia="en-US"/>
    </w:rPr>
  </w:style>
  <w:style w:type="paragraph" w:customStyle="1" w:styleId="AltranRNFU">
    <w:name w:val="AltranRNF U"/>
    <w:basedOn w:val="ListParagraph"/>
    <w:link w:val="AltranRNFUChar"/>
    <w:rsid w:val="006568BE"/>
    <w:pPr>
      <w:widowControl w:val="0"/>
      <w:numPr>
        <w:numId w:val="17"/>
      </w:numPr>
      <w:suppressAutoHyphens/>
      <w:spacing w:after="120" w:line="240" w:lineRule="auto"/>
      <w:ind w:hanging="720"/>
    </w:pPr>
  </w:style>
  <w:style w:type="character" w:customStyle="1" w:styleId="AltranRNFUChar">
    <w:name w:val="AltranRNF U Char"/>
    <w:basedOn w:val="ListParagraphChar"/>
    <w:link w:val="AltranRNFU"/>
    <w:rsid w:val="006568BE"/>
    <w:rPr>
      <w:rFonts w:ascii="Calibri" w:eastAsia="Calibri" w:hAnsi="Calibri" w:cstheme="minorHAnsi"/>
      <w:sz w:val="22"/>
      <w:szCs w:val="22"/>
    </w:rPr>
  </w:style>
  <w:style w:type="paragraph" w:customStyle="1" w:styleId="AltranHeading3">
    <w:name w:val="AltranHeading3"/>
    <w:basedOn w:val="Heading3"/>
    <w:link w:val="AltranHeading3Char"/>
    <w:qFormat/>
    <w:rsid w:val="00BA7B2F"/>
    <w:pPr>
      <w:numPr>
        <w:ilvl w:val="2"/>
        <w:numId w:val="72"/>
      </w:numPr>
    </w:pPr>
  </w:style>
  <w:style w:type="character" w:customStyle="1" w:styleId="Heading3Char">
    <w:name w:val="Heading 3 Char"/>
    <w:basedOn w:val="HeaderChar"/>
    <w:link w:val="Heading3"/>
    <w:rsid w:val="00BA7B2F"/>
    <w:rPr>
      <w:rFonts w:ascii="Lucida Sans Unicode" w:eastAsia="Arial Unicode MS" w:hAnsi="Lucida Sans Unicode" w:cstheme="minorHAnsi"/>
      <w:b/>
      <w:i/>
      <w:color w:val="404040" w:themeColor="text1" w:themeTint="BF"/>
      <w:sz w:val="24"/>
      <w:szCs w:val="24"/>
      <w:lang w:eastAsia="en-US"/>
    </w:rPr>
  </w:style>
  <w:style w:type="character" w:customStyle="1" w:styleId="AltranHeading3Char">
    <w:name w:val="AltranHeading3 Char"/>
    <w:basedOn w:val="Heading3Char"/>
    <w:link w:val="AltranHeading3"/>
    <w:rsid w:val="00BA7B2F"/>
    <w:rPr>
      <w:rFonts w:ascii="Lucida Sans Unicode" w:eastAsia="Arial Unicode MS" w:hAnsi="Lucida Sans Unicode" w:cstheme="minorHAnsi"/>
      <w:b/>
      <w:i/>
      <w:color w:val="404040" w:themeColor="text1" w:themeTint="B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1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5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edro.furtado@altran.p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nsultingManager\CTA\AcademiaAltior\RevisaoFinal\RevisaoLayout\DossierTecnicoMDAEspecificacaoRequisit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0A67A-7C8E-4359-A222-770F06844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DossierTecnicoMDAEspecificacaoRequisitos.dotx</Template>
  <TotalTime>43</TotalTime>
  <Pages>9</Pages>
  <Words>1155</Words>
  <Characters>6242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WSPace - Análise de Requisitos para Proposta</vt:lpstr>
      <vt:lpstr>GestFormare - Especificação de Requisitos </vt:lpstr>
    </vt:vector>
  </TitlesOfParts>
  <Manager>Pedro Furtado</Manager>
  <Company>Altior</Company>
  <LinksUpToDate>false</LinksUpToDate>
  <CharactersWithSpaces>7383</CharactersWithSpaces>
  <SharedDoc>false</SharedDoc>
  <HLinks>
    <vt:vector size="834" baseType="variant">
      <vt:variant>
        <vt:i4>5767181</vt:i4>
      </vt:variant>
      <vt:variant>
        <vt:i4>729</vt:i4>
      </vt:variant>
      <vt:variant>
        <vt:i4>0</vt:i4>
      </vt:variant>
      <vt:variant>
        <vt:i4>5</vt:i4>
      </vt:variant>
      <vt:variant>
        <vt:lpwstr>HistoricoFormacao2009.xls</vt:lpwstr>
      </vt:variant>
      <vt:variant>
        <vt:lpwstr/>
      </vt:variant>
      <vt:variant>
        <vt:i4>13435118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_Importação_de_utilizadores</vt:lpwstr>
      </vt:variant>
      <vt:variant>
        <vt:i4>3145828</vt:i4>
      </vt:variant>
      <vt:variant>
        <vt:i4>723</vt:i4>
      </vt:variant>
      <vt:variant>
        <vt:i4>0</vt:i4>
      </vt:variant>
      <vt:variant>
        <vt:i4>5</vt:i4>
      </vt:variant>
      <vt:variant>
        <vt:lpwstr>Relatorios de Formacao.xls</vt:lpwstr>
      </vt:variant>
      <vt:variant>
        <vt:lpwstr/>
      </vt:variant>
      <vt:variant>
        <vt:i4>2097208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_Formadores_1</vt:lpwstr>
      </vt:variant>
      <vt:variant>
        <vt:i4>11010198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_Custos_da_Acção</vt:lpwstr>
      </vt:variant>
      <vt:variant>
        <vt:i4>11010198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_Custos_da_Acção</vt:lpwstr>
      </vt:variant>
      <vt:variant>
        <vt:i4>11075640</vt:i4>
      </vt:variant>
      <vt:variant>
        <vt:i4>711</vt:i4>
      </vt:variant>
      <vt:variant>
        <vt:i4>0</vt:i4>
      </vt:variant>
      <vt:variant>
        <vt:i4>5</vt:i4>
      </vt:variant>
      <vt:variant>
        <vt:lpwstr>Relatórios oficiais.xls</vt:lpwstr>
      </vt:variant>
      <vt:variant>
        <vt:lpwstr/>
      </vt:variant>
      <vt:variant>
        <vt:i4>917508</vt:i4>
      </vt:variant>
      <vt:variant>
        <vt:i4>708</vt:i4>
      </vt:variant>
      <vt:variant>
        <vt:i4>0</vt:i4>
      </vt:variant>
      <vt:variant>
        <vt:i4>5</vt:i4>
      </vt:variant>
      <vt:variant>
        <vt:lpwstr>Dossier Tecnico Pedagogico - Modelo.xlsx</vt:lpwstr>
      </vt:variant>
      <vt:variant>
        <vt:lpwstr/>
      </vt:variant>
      <vt:variant>
        <vt:i4>12255242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_MÓDULO_Acções_de</vt:lpwstr>
      </vt:variant>
      <vt:variant>
        <vt:i4>15204583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_Plano_Formação</vt:lpwstr>
      </vt:variant>
      <vt:variant>
        <vt:i4>15204583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_Plano_Formação</vt:lpwstr>
      </vt:variant>
      <vt:variant>
        <vt:i4>3080239</vt:i4>
      </vt:variant>
      <vt:variant>
        <vt:i4>696</vt:i4>
      </vt:variant>
      <vt:variant>
        <vt:i4>0</vt:i4>
      </vt:variant>
      <vt:variant>
        <vt:i4>5</vt:i4>
      </vt:variant>
      <vt:variant>
        <vt:lpwstr>AnexoA-CodigodaareadeFormalario.doc</vt:lpwstr>
      </vt:variant>
      <vt:variant>
        <vt:lpwstr/>
      </vt:variant>
      <vt:variant>
        <vt:i4>2228350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_Colaborador_(Formando)</vt:lpwstr>
      </vt:variant>
      <vt:variant>
        <vt:i4>5767283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_Acção_de_Formação</vt:lpwstr>
      </vt:variant>
      <vt:variant>
        <vt:i4>8257625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_Curso</vt:lpwstr>
      </vt:variant>
      <vt:variant>
        <vt:i4>2162730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_Cursos_1</vt:lpwstr>
      </vt:variant>
      <vt:variant>
        <vt:i4>6619353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_Módulo</vt:lpwstr>
      </vt:variant>
      <vt:variant>
        <vt:i4>5177350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_Curso_1</vt:lpwstr>
      </vt:variant>
      <vt:variant>
        <vt:i4>2097208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_Formadores_1</vt:lpwstr>
      </vt:variant>
      <vt:variant>
        <vt:i4>2097208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_Formadores_1</vt:lpwstr>
      </vt:variant>
      <vt:variant>
        <vt:i4>2228350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_Colaborador_(Formando)</vt:lpwstr>
      </vt:variant>
      <vt:variant>
        <vt:i4>5046353</vt:i4>
      </vt:variant>
      <vt:variant>
        <vt:i4>660</vt:i4>
      </vt:variant>
      <vt:variant>
        <vt:i4>0</vt:i4>
      </vt:variant>
      <vt:variant>
        <vt:i4>5</vt:i4>
      </vt:variant>
      <vt:variant>
        <vt:lpwstr>Query Colaboradores - Dados Reais.xls</vt:lpwstr>
      </vt:variant>
      <vt:variant>
        <vt:lpwstr/>
      </vt:variant>
      <vt:variant>
        <vt:i4>14024822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_MÓDULO_Actualização_de</vt:lpwstr>
      </vt:variant>
      <vt:variant>
        <vt:i4>8061003</vt:i4>
      </vt:variant>
      <vt:variant>
        <vt:i4>654</vt:i4>
      </vt:variant>
      <vt:variant>
        <vt:i4>0</vt:i4>
      </vt:variant>
      <vt:variant>
        <vt:i4>5</vt:i4>
      </vt:variant>
      <vt:variant>
        <vt:lpwstr>POPH - ExecucaoFisica_Formadores.xls</vt:lpwstr>
      </vt:variant>
      <vt:variant>
        <vt:lpwstr/>
      </vt:variant>
      <vt:variant>
        <vt:i4>5636204</vt:i4>
      </vt:variant>
      <vt:variant>
        <vt:i4>651</vt:i4>
      </vt:variant>
      <vt:variant>
        <vt:i4>0</vt:i4>
      </vt:variant>
      <vt:variant>
        <vt:i4>5</vt:i4>
      </vt:variant>
      <vt:variant>
        <vt:lpwstr>POPH - ExecucaoFisica_Formandos.xls</vt:lpwstr>
      </vt:variant>
      <vt:variant>
        <vt:lpwstr/>
      </vt:variant>
      <vt:variant>
        <vt:i4>11075640</vt:i4>
      </vt:variant>
      <vt:variant>
        <vt:i4>648</vt:i4>
      </vt:variant>
      <vt:variant>
        <vt:i4>0</vt:i4>
      </vt:variant>
      <vt:variant>
        <vt:i4>5</vt:i4>
      </vt:variant>
      <vt:variant>
        <vt:lpwstr>Relatórios oficiais.xls</vt:lpwstr>
      </vt:variant>
      <vt:variant>
        <vt:lpwstr/>
      </vt:variant>
      <vt:variant>
        <vt:i4>3145828</vt:i4>
      </vt:variant>
      <vt:variant>
        <vt:i4>645</vt:i4>
      </vt:variant>
      <vt:variant>
        <vt:i4>0</vt:i4>
      </vt:variant>
      <vt:variant>
        <vt:i4>5</vt:i4>
      </vt:variant>
      <vt:variant>
        <vt:lpwstr>Relatorios de Formacao.xls</vt:lpwstr>
      </vt:variant>
      <vt:variant>
        <vt:lpwstr/>
      </vt:variant>
      <vt:variant>
        <vt:i4>8323195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_MÓDULO_Gestão_de_1</vt:lpwstr>
      </vt:variant>
      <vt:variant>
        <vt:i4>8781878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_MÓDULO_Definição_de</vt:lpwstr>
      </vt:variant>
      <vt:variant>
        <vt:i4>12255242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_MÓDULO_Acções_de</vt:lpwstr>
      </vt:variant>
      <vt:variant>
        <vt:i4>5177544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_MÓDULO_Cursos</vt:lpwstr>
      </vt:variant>
      <vt:variant>
        <vt:i4>6095049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_MÓDULO_Formadores</vt:lpwstr>
      </vt:variant>
      <vt:variant>
        <vt:i4>2818147</vt:i4>
      </vt:variant>
      <vt:variant>
        <vt:i4>627</vt:i4>
      </vt:variant>
      <vt:variant>
        <vt:i4>0</vt:i4>
      </vt:variant>
      <vt:variant>
        <vt:i4>5</vt:i4>
      </vt:variant>
      <vt:variant>
        <vt:lpwstr>Colaboradores - dados pessoais.xls</vt:lpwstr>
      </vt:variant>
      <vt:variant>
        <vt:lpwstr/>
      </vt:variant>
      <vt:variant>
        <vt:i4>3735719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_MÓDULO_Formandos</vt:lpwstr>
      </vt:variant>
      <vt:variant>
        <vt:i4>11862054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_MÓDULO_Autenticação</vt:lpwstr>
      </vt:variant>
      <vt:variant>
        <vt:i4>6488109</vt:i4>
      </vt:variant>
      <vt:variant>
        <vt:i4>618</vt:i4>
      </vt:variant>
      <vt:variant>
        <vt:i4>0</vt:i4>
      </vt:variant>
      <vt:variant>
        <vt:i4>5</vt:i4>
      </vt:variant>
      <vt:variant>
        <vt:lpwstr>http://www.ifp.com.pt/</vt:lpwstr>
      </vt:variant>
      <vt:variant>
        <vt:lpwstr/>
      </vt:variant>
      <vt:variant>
        <vt:i4>1376317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_Toc251782629</vt:lpwstr>
      </vt:variant>
      <vt:variant>
        <vt:i4>1376317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_Toc251782628</vt:lpwstr>
      </vt:variant>
      <vt:variant>
        <vt:i4>1376317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_Toc251782627</vt:lpwstr>
      </vt:variant>
      <vt:variant>
        <vt:i4>1376317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_Toc251782626</vt:lpwstr>
      </vt:variant>
      <vt:variant>
        <vt:i4>1376317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_Toc251782625</vt:lpwstr>
      </vt:variant>
      <vt:variant>
        <vt:i4>1376317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_Toc251782624</vt:lpwstr>
      </vt:variant>
      <vt:variant>
        <vt:i4>1376317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_Toc251782623</vt:lpwstr>
      </vt:variant>
      <vt:variant>
        <vt:i4>1376317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_Toc251782622</vt:lpwstr>
      </vt:variant>
      <vt:variant>
        <vt:i4>1376317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_Toc251782621</vt:lpwstr>
      </vt:variant>
      <vt:variant>
        <vt:i4>1376317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_Toc251782620</vt:lpwstr>
      </vt:variant>
      <vt:variant>
        <vt:i4>1441853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_Toc251782619</vt:lpwstr>
      </vt:variant>
      <vt:variant>
        <vt:i4>1441853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_Toc251782618</vt:lpwstr>
      </vt:variant>
      <vt:variant>
        <vt:i4>1441853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_Toc251782617</vt:lpwstr>
      </vt:variant>
      <vt:variant>
        <vt:i4>1441853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_Toc251782616</vt:lpwstr>
      </vt:variant>
      <vt:variant>
        <vt:i4>1441853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_Toc251782615</vt:lpwstr>
      </vt:variant>
      <vt:variant>
        <vt:i4>1441853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_Toc251782614</vt:lpwstr>
      </vt:variant>
      <vt:variant>
        <vt:i4>1441853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_Toc251782613</vt:lpwstr>
      </vt:variant>
      <vt:variant>
        <vt:i4>1441853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_Toc251782612</vt:lpwstr>
      </vt:variant>
      <vt:variant>
        <vt:i4>1441853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_Toc251782611</vt:lpwstr>
      </vt:variant>
      <vt:variant>
        <vt:i4>1441853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_Toc251782610</vt:lpwstr>
      </vt:variant>
      <vt:variant>
        <vt:i4>1507389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_Toc251782609</vt:lpwstr>
      </vt:variant>
      <vt:variant>
        <vt:i4>1507389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_Toc251782608</vt:lpwstr>
      </vt:variant>
      <vt:variant>
        <vt:i4>1507389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_Toc251782607</vt:lpwstr>
      </vt:variant>
      <vt:variant>
        <vt:i4>1507389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_Toc251782606</vt:lpwstr>
      </vt:variant>
      <vt:variant>
        <vt:i4>1507389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_Toc251782605</vt:lpwstr>
      </vt:variant>
      <vt:variant>
        <vt:i4>1507389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_Toc251782604</vt:lpwstr>
      </vt:variant>
      <vt:variant>
        <vt:i4>1507389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_Toc251782603</vt:lpwstr>
      </vt:variant>
      <vt:variant>
        <vt:i4>1507389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_Toc251782602</vt:lpwstr>
      </vt:variant>
      <vt:variant>
        <vt:i4>1507389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_Toc251782601</vt:lpwstr>
      </vt:variant>
      <vt:variant>
        <vt:i4>1507389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_Toc251782600</vt:lpwstr>
      </vt:variant>
      <vt:variant>
        <vt:i4>1966142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_Toc251782599</vt:lpwstr>
      </vt:variant>
      <vt:variant>
        <vt:i4>1966142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_Toc251782598</vt:lpwstr>
      </vt:variant>
      <vt:variant>
        <vt:i4>1966142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_Toc251782597</vt:lpwstr>
      </vt:variant>
      <vt:variant>
        <vt:i4>1966142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_Toc251782596</vt:lpwstr>
      </vt:variant>
      <vt:variant>
        <vt:i4>1966142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_Toc251782595</vt:lpwstr>
      </vt:variant>
      <vt:variant>
        <vt:i4>1966142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_Toc251782594</vt:lpwstr>
      </vt:variant>
      <vt:variant>
        <vt:i4>1966142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_Toc251782593</vt:lpwstr>
      </vt:variant>
      <vt:variant>
        <vt:i4>1966142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_Toc251782592</vt:lpwstr>
      </vt:variant>
      <vt:variant>
        <vt:i4>1966142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_Toc251782591</vt:lpwstr>
      </vt:variant>
      <vt:variant>
        <vt:i4>1966142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_Toc251782590</vt:lpwstr>
      </vt:variant>
      <vt:variant>
        <vt:i4>2031678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_Toc251782589</vt:lpwstr>
      </vt:variant>
      <vt:variant>
        <vt:i4>2031678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_Toc251782588</vt:lpwstr>
      </vt:variant>
      <vt:variant>
        <vt:i4>2031678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_Toc251782587</vt:lpwstr>
      </vt:variant>
      <vt:variant>
        <vt:i4>2031678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_Toc251782586</vt:lpwstr>
      </vt:variant>
      <vt:variant>
        <vt:i4>2031678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_Toc251782585</vt:lpwstr>
      </vt:variant>
      <vt:variant>
        <vt:i4>2031678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_Toc251782584</vt:lpwstr>
      </vt:variant>
      <vt:variant>
        <vt:i4>2031678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_Toc251782583</vt:lpwstr>
      </vt:variant>
      <vt:variant>
        <vt:i4>2031678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_Toc251782582</vt:lpwstr>
      </vt:variant>
      <vt:variant>
        <vt:i4>2031678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_Toc251782581</vt:lpwstr>
      </vt:variant>
      <vt:variant>
        <vt:i4>2031678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_Toc251782580</vt:lpwstr>
      </vt:variant>
      <vt:variant>
        <vt:i4>1048638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_Toc251782579</vt:lpwstr>
      </vt:variant>
      <vt:variant>
        <vt:i4>1048638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_Toc251782578</vt:lpwstr>
      </vt:variant>
      <vt:variant>
        <vt:i4>1048638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_Toc251782577</vt:lpwstr>
      </vt:variant>
      <vt:variant>
        <vt:i4>1048638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_Toc251782576</vt:lpwstr>
      </vt:variant>
      <vt:variant>
        <vt:i4>1048638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_Toc251782575</vt:lpwstr>
      </vt:variant>
      <vt:variant>
        <vt:i4>1048638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_Toc251782574</vt:lpwstr>
      </vt:variant>
      <vt:variant>
        <vt:i4>1048638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_Toc251782573</vt:lpwstr>
      </vt:variant>
      <vt:variant>
        <vt:i4>1048638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_Toc251782572</vt:lpwstr>
      </vt:variant>
      <vt:variant>
        <vt:i4>1048638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_Toc251782571</vt:lpwstr>
      </vt:variant>
      <vt:variant>
        <vt:i4>1048638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_Toc251782570</vt:lpwstr>
      </vt:variant>
      <vt:variant>
        <vt:i4>1114174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_Toc251782569</vt:lpwstr>
      </vt:variant>
      <vt:variant>
        <vt:i4>1114174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_Toc251782568</vt:lpwstr>
      </vt:variant>
      <vt:variant>
        <vt:i4>1114174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_Toc251782567</vt:lpwstr>
      </vt:variant>
      <vt:variant>
        <vt:i4>1114174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_Toc251782566</vt:lpwstr>
      </vt:variant>
      <vt:variant>
        <vt:i4>1114174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_Toc251782565</vt:lpwstr>
      </vt:variant>
      <vt:variant>
        <vt:i4>1114174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_Toc251782564</vt:lpwstr>
      </vt:variant>
      <vt:variant>
        <vt:i4>1114174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_Toc251782563</vt:lpwstr>
      </vt:variant>
      <vt:variant>
        <vt:i4>1114174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_Toc251782562</vt:lpwstr>
      </vt:variant>
      <vt:variant>
        <vt:i4>1114174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_Toc251782561</vt:lpwstr>
      </vt:variant>
      <vt:variant>
        <vt:i4>1114174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_Toc251782560</vt:lpwstr>
      </vt:variant>
      <vt:variant>
        <vt:i4>1179710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_Toc251782559</vt:lpwstr>
      </vt:variant>
      <vt:variant>
        <vt:i4>1179710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_Toc251782558</vt:lpwstr>
      </vt:variant>
      <vt:variant>
        <vt:i4>1179710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_Toc251782557</vt:lpwstr>
      </vt:variant>
      <vt:variant>
        <vt:i4>1179710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_Toc251782556</vt:lpwstr>
      </vt:variant>
      <vt:variant>
        <vt:i4>1179710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_Toc251782555</vt:lpwstr>
      </vt:variant>
      <vt:variant>
        <vt:i4>1179710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_Toc251782554</vt:lpwstr>
      </vt:variant>
      <vt:variant>
        <vt:i4>1179710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_Toc251782553</vt:lpwstr>
      </vt:variant>
      <vt:variant>
        <vt:i4>1179710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_Toc251782552</vt:lpwstr>
      </vt:variant>
      <vt:variant>
        <vt:i4>1179710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_Toc251782551</vt:lpwstr>
      </vt:variant>
      <vt:variant>
        <vt:i4>1179710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_Toc251782550</vt:lpwstr>
      </vt:variant>
      <vt:variant>
        <vt:i4>1245246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_Toc251782549</vt:lpwstr>
      </vt:variant>
      <vt:variant>
        <vt:i4>1245246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_Toc251782548</vt:lpwstr>
      </vt:variant>
      <vt:variant>
        <vt:i4>1245246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_Toc251782547</vt:lpwstr>
      </vt:variant>
      <vt:variant>
        <vt:i4>1245246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_Toc251782546</vt:lpwstr>
      </vt:variant>
      <vt:variant>
        <vt:i4>1245246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_Toc251782545</vt:lpwstr>
      </vt:variant>
      <vt:variant>
        <vt:i4>1245246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_Toc251782544</vt:lpwstr>
      </vt:variant>
      <vt:variant>
        <vt:i4>1245246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_Toc251782543</vt:lpwstr>
      </vt:variant>
      <vt:variant>
        <vt:i4>1245246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_Toc251782542</vt:lpwstr>
      </vt:variant>
      <vt:variant>
        <vt:i4>1245246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_Toc251782541</vt:lpwstr>
      </vt:variant>
      <vt:variant>
        <vt:i4>1245246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_Toc251782540</vt:lpwstr>
      </vt:variant>
      <vt:variant>
        <vt:i4>1310782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_Toc251782539</vt:lpwstr>
      </vt:variant>
      <vt:variant>
        <vt:i4>1310782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_Toc251782538</vt:lpwstr>
      </vt:variant>
      <vt:variant>
        <vt:i4>1310782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_Toc251782537</vt:lpwstr>
      </vt:variant>
      <vt:variant>
        <vt:i4>1310782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_Toc251782536</vt:lpwstr>
      </vt:variant>
      <vt:variant>
        <vt:i4>1310782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_Toc251782535</vt:lpwstr>
      </vt:variant>
      <vt:variant>
        <vt:i4>1310782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_Toc251782534</vt:lpwstr>
      </vt:variant>
      <vt:variant>
        <vt:i4>1310782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_Toc251782533</vt:lpwstr>
      </vt:variant>
      <vt:variant>
        <vt:i4>1310782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_Toc251782532</vt:lpwstr>
      </vt:variant>
      <vt:variant>
        <vt:i4>1310782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_Toc251782531</vt:lpwstr>
      </vt:variant>
      <vt:variant>
        <vt:i4>1310782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_Toc251782530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_Toc251782529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_Toc251782528</vt:lpwstr>
      </vt:variant>
      <vt:variant>
        <vt:i4>2949206</vt:i4>
      </vt:variant>
      <vt:variant>
        <vt:i4>0</vt:i4>
      </vt:variant>
      <vt:variant>
        <vt:i4>0</vt:i4>
      </vt:variant>
      <vt:variant>
        <vt:i4>5</vt:i4>
      </vt:variant>
      <vt:variant>
        <vt:lpwstr>mailto:pedro.furtado@altran.pt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WSPace - Análise de Requisitos para Proposta</dc:title>
  <dc:subject>Proposta de Projecto</dc:subject>
  <dc:creator>Pedro Furtado</dc:creator>
  <cp:keywords>WSPace, Requisitos, Âmbito</cp:keywords>
  <cp:lastModifiedBy>User</cp:lastModifiedBy>
  <cp:revision>19</cp:revision>
  <cp:lastPrinted>2011-03-17T15:32:00Z</cp:lastPrinted>
  <dcterms:created xsi:type="dcterms:W3CDTF">2013-11-25T16:59:00Z</dcterms:created>
  <dcterms:modified xsi:type="dcterms:W3CDTF">2013-11-27T15:04:00Z</dcterms:modified>
  <cp:category>Direcção Técnica</cp:category>
  <cp:contentStatus>In Progress</cp:contentStatus>
</cp:coreProperties>
</file>